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A01738" w14:textId="793F8152" w:rsidR="00D971EC" w:rsidRDefault="00B25BDB" w:rsidP="00C203A9">
      <w:pPr>
        <w:pStyle w:val="Heading2"/>
      </w:pPr>
      <w:r>
        <w:t xml:space="preserve">Developing </w:t>
      </w:r>
      <w:r w:rsidR="00BC77E7">
        <w:t xml:space="preserve">with </w:t>
      </w:r>
      <w:r w:rsidR="00C203A9">
        <w:t xml:space="preserve">Power BI </w:t>
      </w:r>
      <w:r w:rsidR="00BC77E7">
        <w:t xml:space="preserve">Embedding </w:t>
      </w:r>
      <w:r>
        <w:t xml:space="preserve">using .NET </w:t>
      </w:r>
      <w:r w:rsidR="00873202">
        <w:t>5</w:t>
      </w:r>
    </w:p>
    <w:p w14:paraId="268E4704" w14:textId="6142805C" w:rsidR="00A7196F" w:rsidRDefault="00D517B6" w:rsidP="009B1844">
      <w:pPr>
        <w:pStyle w:val="LabExerciseLeadIn"/>
      </w:pPr>
      <w:r>
        <w:t>In this lab</w:t>
      </w:r>
      <w:r w:rsidR="00624612">
        <w:t xml:space="preserve">, you will create a new .NET </w:t>
      </w:r>
      <w:r w:rsidR="002A7B29">
        <w:t xml:space="preserve">5 </w:t>
      </w:r>
      <w:r w:rsidR="00624612">
        <w:t xml:space="preserve">project </w:t>
      </w:r>
      <w:r w:rsidR="00366AE0">
        <w:t>for a</w:t>
      </w:r>
      <w:r w:rsidR="009F6876">
        <w:t>n</w:t>
      </w:r>
      <w:r w:rsidR="00366AE0">
        <w:t xml:space="preserve"> </w:t>
      </w:r>
      <w:r w:rsidR="009F6876">
        <w:t xml:space="preserve">MVC </w:t>
      </w:r>
      <w:r w:rsidR="00366AE0">
        <w:t xml:space="preserve">web application </w:t>
      </w:r>
      <w:r w:rsidR="00624612">
        <w:t xml:space="preserve">and </w:t>
      </w:r>
      <w:r w:rsidR="00D76FCB">
        <w:t xml:space="preserve">then </w:t>
      </w:r>
      <w:r w:rsidR="00366AE0">
        <w:t xml:space="preserve">you will </w:t>
      </w:r>
      <w:r w:rsidR="00624612">
        <w:t xml:space="preserve">go through the steps required to implement Power BI embedding. You will use the new Microsoft </w:t>
      </w:r>
      <w:r w:rsidR="00366AE0">
        <w:t>a</w:t>
      </w:r>
      <w:r w:rsidR="00624612">
        <w:t xml:space="preserve">uthentication </w:t>
      </w:r>
      <w:r w:rsidR="00366AE0">
        <w:t>l</w:t>
      </w:r>
      <w:r w:rsidR="00624612">
        <w:t xml:space="preserve">ibrary named </w:t>
      </w:r>
      <w:proofErr w:type="spellStart"/>
      <w:r w:rsidR="00624612" w:rsidRPr="00366AE0">
        <w:rPr>
          <w:i/>
          <w:iCs/>
        </w:rPr>
        <w:t>Microsoft.Identity.Web</w:t>
      </w:r>
      <w:proofErr w:type="spellEnd"/>
      <w:r w:rsidR="00624612">
        <w:t xml:space="preserve"> to provide an interactive login experience </w:t>
      </w:r>
      <w:r w:rsidR="003E3F8A">
        <w:t xml:space="preserve">and to </w:t>
      </w:r>
      <w:r w:rsidR="00624612">
        <w:t xml:space="preserve">acquire access tokens which </w:t>
      </w:r>
      <w:r w:rsidR="003E3F8A">
        <w:t xml:space="preserve">you will need </w:t>
      </w:r>
      <w:r w:rsidR="00624612">
        <w:t>to call the Power BI Service API.</w:t>
      </w:r>
      <w:r w:rsidR="003E3F8A">
        <w:t xml:space="preserve"> </w:t>
      </w:r>
      <w:r w:rsidR="00D76FCB">
        <w:t xml:space="preserve">After that, </w:t>
      </w:r>
      <w:r w:rsidR="003E3F8A">
        <w:t xml:space="preserve">you will </w:t>
      </w:r>
      <w:r w:rsidR="00366AE0">
        <w:t>writ</w:t>
      </w:r>
      <w:r w:rsidR="00D76FCB">
        <w:t>e</w:t>
      </w:r>
      <w:r w:rsidR="00366AE0">
        <w:t xml:space="preserve"> </w:t>
      </w:r>
      <w:r w:rsidR="003E3F8A">
        <w:t>the server-side C# code and the client-side JavaScript code to embed a simple Power BI report on a custom Web page. In the later exercise</w:t>
      </w:r>
      <w:r w:rsidR="00366AE0">
        <w:t>s</w:t>
      </w:r>
      <w:r w:rsidR="003E3F8A">
        <w:t xml:space="preserve"> of </w:t>
      </w:r>
      <w:r w:rsidR="00366AE0">
        <w:t xml:space="preserve">this </w:t>
      </w:r>
      <w:r w:rsidR="003E3F8A">
        <w:t xml:space="preserve">lab, you will </w:t>
      </w:r>
      <w:r w:rsidR="00366AE0">
        <w:t xml:space="preserve">add </w:t>
      </w:r>
      <w:r w:rsidR="00D76FCB">
        <w:t xml:space="preserve">project-level </w:t>
      </w:r>
      <w:r w:rsidR="003E3F8A">
        <w:t xml:space="preserve">support for </w:t>
      </w:r>
      <w:r w:rsidR="00366AE0">
        <w:t xml:space="preserve">Node.js, </w:t>
      </w:r>
      <w:r w:rsidR="003E3F8A">
        <w:t xml:space="preserve">TypeScript and webpack so that you can </w:t>
      </w:r>
      <w:r w:rsidR="00366AE0">
        <w:t xml:space="preserve">migrate </w:t>
      </w:r>
      <w:r w:rsidR="003E3F8A">
        <w:t xml:space="preserve">the client-side code from JavaScript to TypeScript </w:t>
      </w:r>
      <w:r w:rsidR="00D76FCB">
        <w:t xml:space="preserve">so </w:t>
      </w:r>
      <w:r w:rsidR="003E3F8A">
        <w:t>your code receives the benefits of strong typing, IntelliSense and compile-time type checks.</w:t>
      </w:r>
    </w:p>
    <w:p w14:paraId="1EE2BA6E" w14:textId="323AE78A" w:rsidR="00D517B6" w:rsidRDefault="00D517B6" w:rsidP="009B1844">
      <w:pPr>
        <w:pStyle w:val="LabExerciseLeadIn"/>
      </w:pPr>
      <w:r>
        <w:t xml:space="preserve">To complete this lab, </w:t>
      </w:r>
      <w:r w:rsidR="003E3F8A">
        <w:t>your developer</w:t>
      </w:r>
      <w:r>
        <w:t xml:space="preserve"> </w:t>
      </w:r>
      <w:r w:rsidR="009F6876">
        <w:t xml:space="preserve">PC </w:t>
      </w:r>
      <w:r>
        <w:t xml:space="preserve">must </w:t>
      </w:r>
      <w:r w:rsidR="009F6876">
        <w:t xml:space="preserve">be </w:t>
      </w:r>
      <w:r w:rsidR="003E3F8A">
        <w:t>configure</w:t>
      </w:r>
      <w:r w:rsidR="009F6876">
        <w:t>d</w:t>
      </w:r>
      <w:r w:rsidR="003E3F8A">
        <w:t xml:space="preserve"> to allow the execution of PowerShell scripts</w:t>
      </w:r>
      <w:r w:rsidR="009F6876">
        <w:t xml:space="preserve"> with Windows PowerShell 5</w:t>
      </w:r>
      <w:r w:rsidR="003E3F8A">
        <w:t xml:space="preserve">. </w:t>
      </w:r>
      <w:r>
        <w:t>You</w:t>
      </w:r>
      <w:r w:rsidR="003E3F8A">
        <w:t>r</w:t>
      </w:r>
      <w:r>
        <w:t xml:space="preserve"> </w:t>
      </w:r>
      <w:r w:rsidR="003E3F8A">
        <w:t xml:space="preserve">developer workstation </w:t>
      </w:r>
      <w:r>
        <w:t xml:space="preserve">must </w:t>
      </w:r>
      <w:r w:rsidR="003E3F8A">
        <w:t xml:space="preserve">also have the following </w:t>
      </w:r>
      <w:r>
        <w:t xml:space="preserve">software </w:t>
      </w:r>
      <w:r w:rsidR="003E3F8A">
        <w:t>and developer tools installed</w:t>
      </w:r>
      <w:r>
        <w:t>.</w:t>
      </w:r>
    </w:p>
    <w:p w14:paraId="19419D57" w14:textId="543A09B4" w:rsidR="00D517B6" w:rsidRPr="00D517B6" w:rsidRDefault="00D517B6" w:rsidP="00D517B6">
      <w:pPr>
        <w:pStyle w:val="LabExerciseLeadIn"/>
        <w:spacing w:after="40"/>
        <w:rPr>
          <w:sz w:val="16"/>
          <w:szCs w:val="16"/>
        </w:rPr>
      </w:pPr>
      <w:r w:rsidRPr="00D517B6">
        <w:rPr>
          <w:sz w:val="16"/>
          <w:szCs w:val="16"/>
        </w:rPr>
        <w:t xml:space="preserve"> 1) </w:t>
      </w:r>
      <w:r w:rsidRPr="00E576E3">
        <w:rPr>
          <w:b/>
          <w:bCs/>
          <w:sz w:val="16"/>
          <w:szCs w:val="16"/>
        </w:rPr>
        <w:t xml:space="preserve">PowerShell cmdlet library for </w:t>
      </w:r>
      <w:proofErr w:type="spellStart"/>
      <w:r w:rsidRPr="00E576E3">
        <w:rPr>
          <w:b/>
          <w:bCs/>
          <w:sz w:val="16"/>
          <w:szCs w:val="16"/>
        </w:rPr>
        <w:t>AzureAD</w:t>
      </w:r>
      <w:proofErr w:type="spellEnd"/>
      <w:r w:rsidR="00E576E3">
        <w:rPr>
          <w:sz w:val="16"/>
          <w:szCs w:val="16"/>
        </w:rPr>
        <w:t xml:space="preserve"> – [</w:t>
      </w:r>
      <w:hyperlink r:id="rId8" w:history="1">
        <w:r w:rsidR="00E576E3" w:rsidRPr="00E576E3">
          <w:rPr>
            <w:rStyle w:val="Hyperlink"/>
            <w:sz w:val="16"/>
            <w:szCs w:val="16"/>
          </w:rPr>
          <w:t>download</w:t>
        </w:r>
      </w:hyperlink>
      <w:r w:rsidR="00E576E3">
        <w:rPr>
          <w:sz w:val="16"/>
          <w:szCs w:val="16"/>
        </w:rPr>
        <w:t>]</w:t>
      </w:r>
      <w:r w:rsidR="009F6876">
        <w:rPr>
          <w:sz w:val="16"/>
          <w:szCs w:val="16"/>
        </w:rPr>
        <w:br/>
      </w:r>
      <w:r w:rsidRPr="00D517B6">
        <w:rPr>
          <w:sz w:val="16"/>
          <w:szCs w:val="16"/>
        </w:rPr>
        <w:t xml:space="preserve"> 2) </w:t>
      </w:r>
      <w:r w:rsidR="00505D3E">
        <w:rPr>
          <w:b/>
          <w:bCs/>
          <w:sz w:val="16"/>
          <w:szCs w:val="16"/>
        </w:rPr>
        <w:t>.NET</w:t>
      </w:r>
      <w:r w:rsidRPr="00E576E3">
        <w:rPr>
          <w:b/>
          <w:bCs/>
          <w:sz w:val="16"/>
          <w:szCs w:val="16"/>
        </w:rPr>
        <w:t xml:space="preserve"> </w:t>
      </w:r>
      <w:r w:rsidR="00505D3E">
        <w:rPr>
          <w:b/>
          <w:bCs/>
          <w:sz w:val="16"/>
          <w:szCs w:val="16"/>
        </w:rPr>
        <w:t>5</w:t>
      </w:r>
      <w:r w:rsidRPr="00E576E3">
        <w:rPr>
          <w:b/>
          <w:bCs/>
          <w:sz w:val="16"/>
          <w:szCs w:val="16"/>
        </w:rPr>
        <w:t xml:space="preserve"> SDK</w:t>
      </w:r>
      <w:r w:rsidR="00030B2B" w:rsidRPr="00E576E3">
        <w:rPr>
          <w:b/>
          <w:bCs/>
          <w:sz w:val="16"/>
          <w:szCs w:val="16"/>
        </w:rPr>
        <w:t xml:space="preserve"> </w:t>
      </w:r>
      <w:r w:rsidR="00E576E3">
        <w:rPr>
          <w:sz w:val="16"/>
          <w:szCs w:val="16"/>
        </w:rPr>
        <w:t>– [</w:t>
      </w:r>
      <w:hyperlink r:id="rId9" w:history="1">
        <w:r w:rsidR="00E576E3" w:rsidRPr="00E576E3">
          <w:rPr>
            <w:rStyle w:val="Hyperlink"/>
            <w:sz w:val="16"/>
            <w:szCs w:val="16"/>
          </w:rPr>
          <w:t>download</w:t>
        </w:r>
      </w:hyperlink>
      <w:r w:rsidR="00E576E3">
        <w:rPr>
          <w:sz w:val="16"/>
          <w:szCs w:val="16"/>
        </w:rPr>
        <w:t>]</w:t>
      </w:r>
      <w:r w:rsidR="009F6876">
        <w:rPr>
          <w:sz w:val="16"/>
          <w:szCs w:val="16"/>
        </w:rPr>
        <w:br/>
        <w:t xml:space="preserve"> 3</w:t>
      </w:r>
      <w:r w:rsidR="009F6876" w:rsidRPr="00D517B6">
        <w:rPr>
          <w:sz w:val="16"/>
          <w:szCs w:val="16"/>
        </w:rPr>
        <w:t xml:space="preserve">) </w:t>
      </w:r>
      <w:r w:rsidR="009F6876" w:rsidRPr="00E576E3">
        <w:rPr>
          <w:b/>
          <w:bCs/>
          <w:sz w:val="16"/>
          <w:szCs w:val="16"/>
        </w:rPr>
        <w:t>Visual Studio Code</w:t>
      </w:r>
      <w:r w:rsidR="009F6876">
        <w:rPr>
          <w:sz w:val="16"/>
          <w:szCs w:val="16"/>
        </w:rPr>
        <w:t xml:space="preserve"> – [</w:t>
      </w:r>
      <w:hyperlink r:id="rId10" w:history="1">
        <w:r w:rsidR="009F6876" w:rsidRPr="00E576E3">
          <w:rPr>
            <w:rStyle w:val="Hyperlink"/>
            <w:sz w:val="16"/>
            <w:szCs w:val="16"/>
          </w:rPr>
          <w:t>download</w:t>
        </w:r>
      </w:hyperlink>
      <w:r w:rsidR="009F6876">
        <w:rPr>
          <w:sz w:val="16"/>
          <w:szCs w:val="16"/>
        </w:rPr>
        <w:t>]</w:t>
      </w:r>
      <w:r w:rsidR="009F6876">
        <w:rPr>
          <w:sz w:val="16"/>
          <w:szCs w:val="16"/>
        </w:rPr>
        <w:br/>
      </w:r>
      <w:r w:rsidRPr="00D517B6">
        <w:rPr>
          <w:sz w:val="16"/>
          <w:szCs w:val="16"/>
        </w:rPr>
        <w:t xml:space="preserve"> </w:t>
      </w:r>
      <w:r w:rsidR="009F6876">
        <w:rPr>
          <w:sz w:val="16"/>
          <w:szCs w:val="16"/>
        </w:rPr>
        <w:t>4</w:t>
      </w:r>
      <w:r w:rsidRPr="00D517B6">
        <w:rPr>
          <w:sz w:val="16"/>
          <w:szCs w:val="16"/>
        </w:rPr>
        <w:t xml:space="preserve">) </w:t>
      </w:r>
      <w:r w:rsidRPr="00E576E3">
        <w:rPr>
          <w:b/>
          <w:bCs/>
          <w:sz w:val="16"/>
          <w:szCs w:val="16"/>
        </w:rPr>
        <w:t>Node.js</w:t>
      </w:r>
      <w:r w:rsidR="00E576E3">
        <w:rPr>
          <w:sz w:val="16"/>
          <w:szCs w:val="16"/>
        </w:rPr>
        <w:t xml:space="preserve"> – [</w:t>
      </w:r>
      <w:hyperlink r:id="rId11" w:history="1">
        <w:r w:rsidR="00E576E3" w:rsidRPr="00E576E3">
          <w:rPr>
            <w:rStyle w:val="Hyperlink"/>
            <w:sz w:val="16"/>
            <w:szCs w:val="16"/>
          </w:rPr>
          <w:t>download</w:t>
        </w:r>
      </w:hyperlink>
      <w:r w:rsidR="00E576E3">
        <w:rPr>
          <w:sz w:val="16"/>
          <w:szCs w:val="16"/>
        </w:rPr>
        <w:t>]</w:t>
      </w:r>
      <w:r w:rsidR="009F6876">
        <w:rPr>
          <w:sz w:val="16"/>
          <w:szCs w:val="16"/>
        </w:rPr>
        <w:br/>
        <w:t xml:space="preserve"> </w:t>
      </w:r>
      <w:r w:rsidRPr="00D517B6">
        <w:rPr>
          <w:sz w:val="16"/>
          <w:szCs w:val="16"/>
        </w:rPr>
        <w:t xml:space="preserve">5) </w:t>
      </w:r>
      <w:r w:rsidRPr="00E576E3">
        <w:rPr>
          <w:b/>
          <w:bCs/>
          <w:sz w:val="16"/>
          <w:szCs w:val="16"/>
        </w:rPr>
        <w:t>Visual Studio 2019</w:t>
      </w:r>
      <w:r w:rsidRPr="002123ED">
        <w:rPr>
          <w:sz w:val="16"/>
          <w:szCs w:val="16"/>
        </w:rPr>
        <w:t xml:space="preserve"> (optional)</w:t>
      </w:r>
      <w:r w:rsidR="00E576E3">
        <w:rPr>
          <w:sz w:val="16"/>
          <w:szCs w:val="16"/>
        </w:rPr>
        <w:t xml:space="preserve"> – [</w:t>
      </w:r>
      <w:hyperlink r:id="rId12" w:history="1">
        <w:r w:rsidR="00E576E3" w:rsidRPr="00E576E3">
          <w:rPr>
            <w:rStyle w:val="Hyperlink"/>
            <w:sz w:val="16"/>
            <w:szCs w:val="16"/>
          </w:rPr>
          <w:t>download</w:t>
        </w:r>
      </w:hyperlink>
      <w:r w:rsidR="00E576E3">
        <w:rPr>
          <w:sz w:val="16"/>
          <w:szCs w:val="16"/>
        </w:rPr>
        <w:t>]</w:t>
      </w:r>
    </w:p>
    <w:p w14:paraId="19AF9E63" w14:textId="77777777" w:rsidR="00D517B6" w:rsidRDefault="00D517B6" w:rsidP="00D517B6">
      <w:pPr>
        <w:pStyle w:val="LabExerciseLeadIn"/>
        <w:spacing w:after="0"/>
      </w:pPr>
    </w:p>
    <w:p w14:paraId="1F3D014F" w14:textId="5C7735FF" w:rsidR="00D517B6" w:rsidRDefault="00D517B6" w:rsidP="009B1844">
      <w:pPr>
        <w:pStyle w:val="LabExerciseLeadIn"/>
      </w:pPr>
      <w:r>
        <w:t xml:space="preserve">Please refer to </w:t>
      </w:r>
      <w:r w:rsidR="007A19FA">
        <w:t xml:space="preserve">this </w:t>
      </w:r>
      <w:hyperlink r:id="rId13" w:history="1">
        <w:r w:rsidRPr="007A19FA">
          <w:rPr>
            <w:rStyle w:val="Hyperlink"/>
          </w:rPr>
          <w:t>setup document</w:t>
        </w:r>
      </w:hyperlink>
      <w:r>
        <w:t xml:space="preserve"> </w:t>
      </w:r>
      <w:r w:rsidR="00ED1C1C">
        <w:t>if you need more detail on how to configure your developer workstation</w:t>
      </w:r>
      <w:r w:rsidR="007A19FA">
        <w:t xml:space="preserve"> to work on this tutorial</w:t>
      </w:r>
      <w:r w:rsidR="00ED1C1C">
        <w:t>.</w:t>
      </w:r>
    </w:p>
    <w:p w14:paraId="476A580F" w14:textId="522B27CF" w:rsidR="0064762A" w:rsidRDefault="0064762A" w:rsidP="0064762A">
      <w:pPr>
        <w:pStyle w:val="Heading3"/>
      </w:pPr>
      <w:r>
        <w:t>Exercise 1: Create a New Azure AD Application</w:t>
      </w:r>
    </w:p>
    <w:p w14:paraId="55C12405" w14:textId="30D45CA0" w:rsidR="0064762A" w:rsidRDefault="0064762A" w:rsidP="0064762A">
      <w:pPr>
        <w:pStyle w:val="LabExerciseLeadIn"/>
      </w:pPr>
      <w:r>
        <w:t xml:space="preserve">In this exercise, you will begin by copying the student files into a local folder on your student workstation. After that, you will use the </w:t>
      </w:r>
      <w:r w:rsidRPr="00A533AA">
        <w:t xml:space="preserve">.NET </w:t>
      </w:r>
      <w:r w:rsidR="00180AF2">
        <w:t>5</w:t>
      </w:r>
      <w:r w:rsidRPr="00A533AA">
        <w:t xml:space="preserve"> CLI </w:t>
      </w:r>
      <w:r>
        <w:t>to create a new .NET 5 project for an MVC web application with support for authentication.</w:t>
      </w:r>
    </w:p>
    <w:p w14:paraId="2C54F9C1" w14:textId="77777777" w:rsidR="0064762A" w:rsidRDefault="0064762A" w:rsidP="0064762A">
      <w:pPr>
        <w:pStyle w:val="LabStepNumbered"/>
      </w:pPr>
      <w:r>
        <w:t>Download the student lab files to a local folder on your developer workstation.</w:t>
      </w:r>
    </w:p>
    <w:p w14:paraId="52FE1D94" w14:textId="77777777" w:rsidR="0064762A" w:rsidRDefault="0064762A" w:rsidP="0064762A">
      <w:pPr>
        <w:pStyle w:val="LabStepNumberedLevel2"/>
      </w:pPr>
      <w:r>
        <w:t xml:space="preserve">Create a new top-level folder on your workstation named </w:t>
      </w:r>
      <w:proofErr w:type="spellStart"/>
      <w:r w:rsidRPr="00ED1C1C">
        <w:rPr>
          <w:b/>
          <w:bCs/>
        </w:rPr>
        <w:t>DevCamp</w:t>
      </w:r>
      <w:proofErr w:type="spellEnd"/>
      <w:r>
        <w:t xml:space="preserve"> at a location such as </w:t>
      </w:r>
      <w:r w:rsidRPr="00ED1C1C">
        <w:rPr>
          <w:b/>
          <w:bCs/>
        </w:rPr>
        <w:t>c:\DevCamp</w:t>
      </w:r>
      <w:r>
        <w:t>.</w:t>
      </w:r>
    </w:p>
    <w:p w14:paraId="79C1A701" w14:textId="77777777" w:rsidR="0064762A" w:rsidRDefault="0064762A" w:rsidP="0064762A">
      <w:pPr>
        <w:pStyle w:val="LabStepNumberedLevel2"/>
      </w:pPr>
      <w:r>
        <w:t>Download the ZIP archive with the student lab files from GitHub by clicking the following link.</w:t>
      </w:r>
    </w:p>
    <w:p w14:paraId="1530D551" w14:textId="77777777" w:rsidR="0064762A" w:rsidRDefault="00463831" w:rsidP="0064762A">
      <w:pPr>
        <w:pStyle w:val="LabStepCodeBlockLevel2"/>
      </w:pPr>
      <w:hyperlink r:id="rId14" w:history="1">
        <w:r w:rsidR="0064762A" w:rsidRPr="00654B1B">
          <w:rPr>
            <w:rStyle w:val="Hyperlink"/>
          </w:rPr>
          <w:t>https://github.com/PowerBiDevCamp/DOTNET5-UserOwnsData-Tutorial/raw/main/StudentLabFiles.zip</w:t>
        </w:r>
      </w:hyperlink>
    </w:p>
    <w:p w14:paraId="0D7432F6" w14:textId="77777777" w:rsidR="0064762A" w:rsidRDefault="0064762A" w:rsidP="0064762A">
      <w:pPr>
        <w:pStyle w:val="LabStepNumberedLevel2"/>
      </w:pPr>
      <w:r>
        <w:t xml:space="preserve">Extract the </w:t>
      </w:r>
      <w:proofErr w:type="spellStart"/>
      <w:r w:rsidRPr="00A533AA">
        <w:rPr>
          <w:b/>
          <w:bCs/>
        </w:rPr>
        <w:t>StudentLabFiles</w:t>
      </w:r>
      <w:proofErr w:type="spellEnd"/>
      <w:r>
        <w:t xml:space="preserve"> folder from </w:t>
      </w:r>
      <w:r w:rsidRPr="00A533AA">
        <w:rPr>
          <w:b/>
          <w:bCs/>
        </w:rPr>
        <w:t>StudentLabFiles.zip</w:t>
      </w:r>
      <w:r>
        <w:t xml:space="preserve"> into a to a local folder such as </w:t>
      </w:r>
      <w:r w:rsidRPr="00A533AA">
        <w:rPr>
          <w:b/>
          <w:bCs/>
        </w:rPr>
        <w:t>c:\DevCamp\StudentLabFiles</w:t>
      </w:r>
      <w:r>
        <w:t>.</w:t>
      </w:r>
    </w:p>
    <w:p w14:paraId="3DD3B320" w14:textId="77777777" w:rsidR="0064762A" w:rsidRDefault="0064762A" w:rsidP="0064762A">
      <w:pPr>
        <w:pStyle w:val="LabStepNumberedLevel2"/>
      </w:pPr>
      <w:r>
        <w:t xml:space="preserve">The </w:t>
      </w:r>
      <w:proofErr w:type="spellStart"/>
      <w:r w:rsidRPr="00A533AA">
        <w:rPr>
          <w:b/>
          <w:bCs/>
        </w:rPr>
        <w:t>StudentLabFiles</w:t>
      </w:r>
      <w:proofErr w:type="spellEnd"/>
      <w:r>
        <w:t xml:space="preserve"> folder should contain the set of files shown in the following screenshot.</w:t>
      </w:r>
    </w:p>
    <w:p w14:paraId="7D8BAF75" w14:textId="2154D29C" w:rsidR="0064762A" w:rsidRDefault="0064762A" w:rsidP="0064762A">
      <w:pPr>
        <w:pStyle w:val="LabStepScreenshotLevel2"/>
      </w:pPr>
      <w:r>
        <w:drawing>
          <wp:inline distT="0" distB="0" distL="0" distR="0" wp14:anchorId="1F8E8F3F" wp14:editId="094ED50A">
            <wp:extent cx="4986087" cy="3324057"/>
            <wp:effectExtent l="19050" t="19050" r="2413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1969" cy="3354645"/>
                    </a:xfrm>
                    <a:prstGeom prst="rect">
                      <a:avLst/>
                    </a:prstGeom>
                    <a:noFill/>
                    <a:ln>
                      <a:solidFill>
                        <a:schemeClr val="tx1">
                          <a:lumMod val="50000"/>
                          <a:lumOff val="50000"/>
                        </a:schemeClr>
                      </a:solidFill>
                    </a:ln>
                  </pic:spPr>
                </pic:pic>
              </a:graphicData>
            </a:graphic>
          </wp:inline>
        </w:drawing>
      </w:r>
    </w:p>
    <w:p w14:paraId="4E206A10" w14:textId="19EF5C6A" w:rsidR="0064762A" w:rsidRDefault="0064762A" w:rsidP="0064762A">
      <w:pPr>
        <w:pStyle w:val="LabExerciseCallout"/>
      </w:pPr>
      <w:r>
        <w:t xml:space="preserve">The files in the </w:t>
      </w:r>
      <w:proofErr w:type="spellStart"/>
      <w:r w:rsidRPr="00180AF2">
        <w:rPr>
          <w:b/>
          <w:bCs/>
        </w:rPr>
        <w:t>StudentLabFiles</w:t>
      </w:r>
      <w:proofErr w:type="spellEnd"/>
      <w:r>
        <w:t xml:space="preserve"> folder contain code that you will be required to write during the exercises of this lab. These files are provides to make it easier to copy and paste.</w:t>
      </w:r>
    </w:p>
    <w:p w14:paraId="7779CE35" w14:textId="77777777" w:rsidR="0064762A" w:rsidRDefault="0064762A" w:rsidP="0064762A">
      <w:pPr>
        <w:pStyle w:val="LabStepNumbered"/>
      </w:pPr>
      <w:r>
        <w:lastRenderedPageBreak/>
        <w:t xml:space="preserve">Walk through the PowerShell code in </w:t>
      </w:r>
      <w:r w:rsidRPr="00E6537E">
        <w:rPr>
          <w:b/>
          <w:bCs/>
        </w:rPr>
        <w:t>Create</w:t>
      </w:r>
      <w:r>
        <w:rPr>
          <w:b/>
          <w:bCs/>
        </w:rPr>
        <w:t>-</w:t>
      </w:r>
      <w:r w:rsidRPr="00E6537E">
        <w:rPr>
          <w:b/>
          <w:bCs/>
        </w:rPr>
        <w:t>AzureAD</w:t>
      </w:r>
      <w:r>
        <w:rPr>
          <w:b/>
          <w:bCs/>
        </w:rPr>
        <w:t>-</w:t>
      </w:r>
      <w:r w:rsidRPr="00E6537E">
        <w:rPr>
          <w:b/>
          <w:bCs/>
        </w:rPr>
        <w:t>Application.ps1</w:t>
      </w:r>
      <w:r w:rsidRPr="00991700">
        <w:t xml:space="preserve"> to</w:t>
      </w:r>
      <w:r>
        <w:rPr>
          <w:b/>
          <w:bCs/>
        </w:rPr>
        <w:t xml:space="preserve"> </w:t>
      </w:r>
      <w:r w:rsidRPr="00991700">
        <w:t>understand what it does.</w:t>
      </w:r>
    </w:p>
    <w:p w14:paraId="22899E50" w14:textId="77777777" w:rsidR="00015D0B" w:rsidRDefault="00015D0B" w:rsidP="00015D0B">
      <w:pPr>
        <w:pStyle w:val="LabStepNumberedLevel2"/>
      </w:pPr>
      <w:r>
        <w:t xml:space="preserve">Using Windows Explorer, look in the </w:t>
      </w:r>
      <w:proofErr w:type="spellStart"/>
      <w:r w:rsidRPr="00991700">
        <w:rPr>
          <w:b/>
          <w:bCs/>
        </w:rPr>
        <w:t>StudentLabFiles</w:t>
      </w:r>
      <w:proofErr w:type="spellEnd"/>
      <w:r>
        <w:t xml:space="preserve"> folder and locate the script named </w:t>
      </w:r>
      <w:r w:rsidRPr="00E6537E">
        <w:rPr>
          <w:b/>
          <w:bCs/>
        </w:rPr>
        <w:t>Create</w:t>
      </w:r>
      <w:r>
        <w:rPr>
          <w:b/>
          <w:bCs/>
        </w:rPr>
        <w:t>-</w:t>
      </w:r>
      <w:r w:rsidRPr="00E6537E">
        <w:rPr>
          <w:b/>
          <w:bCs/>
        </w:rPr>
        <w:t>AzureAD</w:t>
      </w:r>
      <w:r>
        <w:rPr>
          <w:b/>
          <w:bCs/>
        </w:rPr>
        <w:t>-</w:t>
      </w:r>
      <w:r w:rsidRPr="00E6537E">
        <w:rPr>
          <w:b/>
          <w:bCs/>
        </w:rPr>
        <w:t>Application.ps1</w:t>
      </w:r>
      <w:r>
        <w:rPr>
          <w:b/>
          <w:bCs/>
        </w:rPr>
        <w:t>.</w:t>
      </w:r>
    </w:p>
    <w:p w14:paraId="148B2860" w14:textId="77777777" w:rsidR="00015D0B" w:rsidRDefault="00015D0B" w:rsidP="00015D0B">
      <w:pPr>
        <w:pStyle w:val="LabStepNumberedLevel2"/>
      </w:pPr>
      <w:r>
        <w:t xml:space="preserve">Open </w:t>
      </w:r>
      <w:r w:rsidRPr="00E6537E">
        <w:rPr>
          <w:b/>
          <w:bCs/>
        </w:rPr>
        <w:t>Create</w:t>
      </w:r>
      <w:r>
        <w:rPr>
          <w:b/>
          <w:bCs/>
        </w:rPr>
        <w:t>-</w:t>
      </w:r>
      <w:r w:rsidRPr="00E6537E">
        <w:rPr>
          <w:b/>
          <w:bCs/>
        </w:rPr>
        <w:t>AzureAD</w:t>
      </w:r>
      <w:r>
        <w:rPr>
          <w:b/>
          <w:bCs/>
        </w:rPr>
        <w:t>-</w:t>
      </w:r>
      <w:r w:rsidRPr="00E6537E">
        <w:rPr>
          <w:b/>
          <w:bCs/>
        </w:rPr>
        <w:t>Application.ps1</w:t>
      </w:r>
      <w:r w:rsidRPr="00C5165E">
        <w:t xml:space="preserve"> in a text editor such as</w:t>
      </w:r>
      <w:r w:rsidRPr="00E6537E">
        <w:rPr>
          <w:b/>
          <w:bCs/>
        </w:rPr>
        <w:t xml:space="preserve"> </w:t>
      </w:r>
      <w:r w:rsidRPr="006C009D">
        <w:t>Notepad</w:t>
      </w:r>
      <w:r>
        <w:t xml:space="preserve"> or the PowerShell ISE.</w:t>
      </w:r>
    </w:p>
    <w:p w14:paraId="16E8C4C3" w14:textId="00DEA2DA" w:rsidR="0064762A" w:rsidRDefault="0064762A" w:rsidP="0064762A">
      <w:pPr>
        <w:pStyle w:val="LabStepNumberedLevel2"/>
      </w:pPr>
      <w:r>
        <w:t xml:space="preserve">The script begins by </w:t>
      </w:r>
      <w:r w:rsidRPr="00D76FCB">
        <w:t>calling</w:t>
      </w:r>
      <w:r w:rsidRPr="00B54D65">
        <w:rPr>
          <w:b/>
          <w:bCs/>
        </w:rPr>
        <w:t xml:space="preserve"> Connect-</w:t>
      </w:r>
      <w:proofErr w:type="spellStart"/>
      <w:r w:rsidRPr="00B54D65">
        <w:rPr>
          <w:b/>
          <w:bCs/>
        </w:rPr>
        <w:t>AzureAD</w:t>
      </w:r>
      <w:proofErr w:type="spellEnd"/>
      <w:r>
        <w:t xml:space="preserve"> to establish a connection with Azure AD.</w:t>
      </w:r>
    </w:p>
    <w:p w14:paraId="7AD129E7" w14:textId="77777777" w:rsidR="0064762A" w:rsidRDefault="0064762A" w:rsidP="0064762A">
      <w:pPr>
        <w:pStyle w:val="LabStepCodeBlockLevel2"/>
      </w:pPr>
      <w:r w:rsidRPr="002D2FBA">
        <w:t>$authResult = Connect-AzureAD</w:t>
      </w:r>
    </w:p>
    <w:p w14:paraId="4541848B" w14:textId="77777777" w:rsidR="0064762A" w:rsidRDefault="0064762A" w:rsidP="0064762A">
      <w:pPr>
        <w:pStyle w:val="LabStepNumberedLevel2"/>
      </w:pPr>
      <w:r>
        <w:t xml:space="preserve">The script contains two variables to set the application name and a reply URL of </w:t>
      </w:r>
      <w:r w:rsidRPr="00B54D65">
        <w:rPr>
          <w:b/>
          <w:bCs/>
        </w:rPr>
        <w:t>https://localhost:5001/signin-oidc</w:t>
      </w:r>
      <w:r>
        <w:t>.</w:t>
      </w:r>
    </w:p>
    <w:p w14:paraId="7D86AB9F" w14:textId="77777777" w:rsidR="0064762A" w:rsidRDefault="0064762A" w:rsidP="0064762A">
      <w:pPr>
        <w:pStyle w:val="LabStepCodeBlockLevel2"/>
      </w:pPr>
      <w:r>
        <w:t>$appDisplayName = "User-Owns-Data Sample App"</w:t>
      </w:r>
    </w:p>
    <w:p w14:paraId="3272FEE1" w14:textId="77777777" w:rsidR="0064762A" w:rsidRDefault="0064762A" w:rsidP="0064762A">
      <w:pPr>
        <w:pStyle w:val="LabStepCodeBlockLevel2"/>
      </w:pPr>
      <w:r>
        <w:t>$replyUrl = "https://localhost:5001/signin-oidc"</w:t>
      </w:r>
    </w:p>
    <w:p w14:paraId="00A8CAFE" w14:textId="77777777" w:rsidR="0064762A" w:rsidRDefault="0064762A" w:rsidP="0064762A">
      <w:pPr>
        <w:pStyle w:val="LabExerciseCallout"/>
      </w:pPr>
      <w:r>
        <w:t xml:space="preserve">When you register a reply URL with </w:t>
      </w:r>
      <w:r w:rsidRPr="008052A1">
        <w:rPr>
          <w:b/>
          <w:bCs/>
        </w:rPr>
        <w:t>localhost</w:t>
      </w:r>
      <w:r>
        <w:t xml:space="preserve"> with a port number such as </w:t>
      </w:r>
      <w:r w:rsidRPr="008052A1">
        <w:rPr>
          <w:b/>
          <w:bCs/>
        </w:rPr>
        <w:t>5001</w:t>
      </w:r>
      <w:r>
        <w:t xml:space="preserve">, Azure AD will allow you to perform testing with reply URLs that use localhost and any other port number. For example, you can use a reply URL of </w:t>
      </w:r>
      <w:r w:rsidRPr="008052A1">
        <w:rPr>
          <w:b/>
          <w:bCs/>
        </w:rPr>
        <w:t>https://localhost:</w:t>
      </w:r>
      <w:r w:rsidRPr="005D1312">
        <w:t xml:space="preserve"> </w:t>
      </w:r>
      <w:r>
        <w:t>5001</w:t>
      </w:r>
      <w:r w:rsidRPr="008052A1">
        <w:rPr>
          <w:b/>
          <w:bCs/>
        </w:rPr>
        <w:t>/</w:t>
      </w:r>
      <w:proofErr w:type="spellStart"/>
      <w:r w:rsidRPr="008052A1">
        <w:rPr>
          <w:b/>
          <w:bCs/>
        </w:rPr>
        <w:t>signin-oidc</w:t>
      </w:r>
      <w:proofErr w:type="spellEnd"/>
      <w:r>
        <w:t>.</w:t>
      </w:r>
    </w:p>
    <w:p w14:paraId="6680302A" w14:textId="77777777" w:rsidR="0064762A" w:rsidRDefault="0064762A" w:rsidP="0064762A">
      <w:pPr>
        <w:pStyle w:val="LabStepNumberedLevel2"/>
      </w:pPr>
      <w:r>
        <w:t xml:space="preserve">The script also contains the code below which creates a new </w:t>
      </w:r>
      <w:proofErr w:type="spellStart"/>
      <w:r w:rsidRPr="00E6537E">
        <w:rPr>
          <w:b/>
          <w:bCs/>
        </w:rPr>
        <w:t>PasswordCredential</w:t>
      </w:r>
      <w:proofErr w:type="spellEnd"/>
      <w:r>
        <w:t xml:space="preserve"> object for an app secret.</w:t>
      </w:r>
    </w:p>
    <w:p w14:paraId="5EC49672" w14:textId="77777777" w:rsidR="0064762A" w:rsidRPr="002D2FBA" w:rsidRDefault="0064762A" w:rsidP="0064762A">
      <w:pPr>
        <w:pStyle w:val="LabStepCodeBlockLevel2"/>
        <w:rPr>
          <w:color w:val="7F7F7F" w:themeColor="text1" w:themeTint="80"/>
        </w:rPr>
      </w:pPr>
      <w:r w:rsidRPr="002D2FBA">
        <w:rPr>
          <w:color w:val="7F7F7F" w:themeColor="text1" w:themeTint="80"/>
        </w:rPr>
        <w:t># create app secret</w:t>
      </w:r>
    </w:p>
    <w:p w14:paraId="36CC7AE4" w14:textId="77777777" w:rsidR="0064762A" w:rsidRDefault="0064762A" w:rsidP="0064762A">
      <w:pPr>
        <w:pStyle w:val="LabStepCodeBlockLevel2"/>
      </w:pPr>
      <w:r>
        <w:t>$newGuid = New-Guid</w:t>
      </w:r>
    </w:p>
    <w:p w14:paraId="5D9350BF" w14:textId="77777777" w:rsidR="0064762A" w:rsidRDefault="0064762A" w:rsidP="0064762A">
      <w:pPr>
        <w:pStyle w:val="LabStepCodeBlockLevel2"/>
      </w:pPr>
      <w:r>
        <w:t>$appSecret = ([System.Convert]::ToBase64String([System.Text.Encoding]::UTF8.GetBytes(($newGuid))))+"="</w:t>
      </w:r>
    </w:p>
    <w:p w14:paraId="778D9A02" w14:textId="77777777" w:rsidR="0064762A" w:rsidRDefault="0064762A" w:rsidP="0064762A">
      <w:pPr>
        <w:pStyle w:val="LabStepCodeBlockLevel2"/>
      </w:pPr>
      <w:r>
        <w:t>$startDate = Get-Date</w:t>
      </w:r>
      <w:r>
        <w:tab/>
      </w:r>
    </w:p>
    <w:p w14:paraId="0E5A2AC7" w14:textId="77777777" w:rsidR="0064762A" w:rsidRDefault="0064762A" w:rsidP="0064762A">
      <w:pPr>
        <w:pStyle w:val="LabStepCodeBlockLevel2"/>
      </w:pPr>
      <w:r>
        <w:t>$passwordCredential = New-Object -TypeName Microsoft.Open.AzureAD.Model.PasswordCredential</w:t>
      </w:r>
    </w:p>
    <w:p w14:paraId="3427C513" w14:textId="77777777" w:rsidR="0064762A" w:rsidRDefault="0064762A" w:rsidP="0064762A">
      <w:pPr>
        <w:pStyle w:val="LabStepCodeBlockLevel2"/>
      </w:pPr>
      <w:r>
        <w:t>$passwordCredential.StartDate = $startDate</w:t>
      </w:r>
    </w:p>
    <w:p w14:paraId="74C026E4" w14:textId="77777777" w:rsidR="0064762A" w:rsidRDefault="0064762A" w:rsidP="0064762A">
      <w:pPr>
        <w:pStyle w:val="LabStepCodeBlockLevel2"/>
      </w:pPr>
      <w:r>
        <w:t>$passwordCredential.EndDate = $startDate.AddYears(1)</w:t>
      </w:r>
    </w:p>
    <w:p w14:paraId="0AA0F37D" w14:textId="77777777" w:rsidR="0064762A" w:rsidRDefault="0064762A" w:rsidP="0064762A">
      <w:pPr>
        <w:pStyle w:val="LabStepCodeBlockLevel2"/>
      </w:pPr>
      <w:r>
        <w:t>$passwordCredential.KeyId = $newGuid</w:t>
      </w:r>
    </w:p>
    <w:p w14:paraId="5BA9C339" w14:textId="77777777" w:rsidR="0064762A" w:rsidRDefault="0064762A" w:rsidP="0064762A">
      <w:pPr>
        <w:pStyle w:val="LabStepCodeBlockLevel2"/>
      </w:pPr>
      <w:r>
        <w:t>$passwordCredential.Value = $appSecret</w:t>
      </w:r>
    </w:p>
    <w:p w14:paraId="1AB3401F" w14:textId="77777777" w:rsidR="0064762A" w:rsidRDefault="0064762A" w:rsidP="0064762A">
      <w:pPr>
        <w:pStyle w:val="LabStepNumberedLevel2"/>
      </w:pPr>
      <w:r>
        <w:t xml:space="preserve">Down below, you can see the call to the </w:t>
      </w:r>
      <w:r w:rsidRPr="00D76FCB">
        <w:rPr>
          <w:b/>
          <w:bCs/>
        </w:rPr>
        <w:t>New-</w:t>
      </w:r>
      <w:proofErr w:type="spellStart"/>
      <w:r w:rsidRPr="00D76FCB">
        <w:rPr>
          <w:b/>
          <w:bCs/>
        </w:rPr>
        <w:t>AzureADApplication</w:t>
      </w:r>
      <w:proofErr w:type="spellEnd"/>
      <w:r>
        <w:t xml:space="preserve"> cmdlet which creates a new Azure AD application.</w:t>
      </w:r>
    </w:p>
    <w:p w14:paraId="69AF93A4" w14:textId="77777777" w:rsidR="0064762A" w:rsidRDefault="0064762A" w:rsidP="0064762A">
      <w:pPr>
        <w:pStyle w:val="LabStepCodeBlockLevel2"/>
      </w:pPr>
      <w:r w:rsidRPr="002D2FBA">
        <w:rPr>
          <w:color w:val="7F7F7F" w:themeColor="text1" w:themeTint="80"/>
        </w:rPr>
        <w:t># create Azure AD Application</w:t>
      </w:r>
    </w:p>
    <w:p w14:paraId="0FBFE521" w14:textId="77777777" w:rsidR="0064762A" w:rsidRDefault="0064762A" w:rsidP="0064762A">
      <w:pPr>
        <w:pStyle w:val="LabStepCodeBlockLevel2"/>
      </w:pPr>
      <w:r>
        <w:t>$aadApplication = New-AzureADApplication `</w:t>
      </w:r>
    </w:p>
    <w:p w14:paraId="4FC5E1B4" w14:textId="77777777" w:rsidR="0064762A" w:rsidRDefault="0064762A" w:rsidP="0064762A">
      <w:pPr>
        <w:pStyle w:val="LabStepCodeBlockLevel2"/>
      </w:pPr>
      <w:r>
        <w:t xml:space="preserve">                        -DisplayName $appDisplayName `</w:t>
      </w:r>
    </w:p>
    <w:p w14:paraId="75709180" w14:textId="77777777" w:rsidR="0064762A" w:rsidRDefault="0064762A" w:rsidP="0064762A">
      <w:pPr>
        <w:pStyle w:val="LabStepCodeBlockLevel2"/>
      </w:pPr>
      <w:r>
        <w:t xml:space="preserve">                        -PublicClient $false `</w:t>
      </w:r>
    </w:p>
    <w:p w14:paraId="7A8AD6E7" w14:textId="77777777" w:rsidR="0064762A" w:rsidRDefault="0064762A" w:rsidP="0064762A">
      <w:pPr>
        <w:pStyle w:val="LabStepCodeBlockLevel2"/>
      </w:pPr>
      <w:r>
        <w:t xml:space="preserve">                        -AvailableToOtherTenants $false `</w:t>
      </w:r>
    </w:p>
    <w:p w14:paraId="3B63626A" w14:textId="77777777" w:rsidR="0064762A" w:rsidRDefault="0064762A" w:rsidP="0064762A">
      <w:pPr>
        <w:pStyle w:val="LabStepCodeBlockLevel2"/>
      </w:pPr>
      <w:r>
        <w:t xml:space="preserve">                        -ReplyUrls @($replyUrl) `</w:t>
      </w:r>
    </w:p>
    <w:p w14:paraId="6EC35825" w14:textId="77777777" w:rsidR="0064762A" w:rsidRDefault="0064762A" w:rsidP="0064762A">
      <w:pPr>
        <w:pStyle w:val="LabStepCodeBlockLevel2"/>
      </w:pPr>
      <w:r>
        <w:t xml:space="preserve">                        -Homepage $replyUrl `</w:t>
      </w:r>
    </w:p>
    <w:p w14:paraId="571962E6" w14:textId="77777777" w:rsidR="0064762A" w:rsidRDefault="0064762A" w:rsidP="0064762A">
      <w:pPr>
        <w:pStyle w:val="LabStepCodeBlockLevel2"/>
      </w:pPr>
      <w:r>
        <w:t xml:space="preserve">                        -PasswordCredentials $passwordCredential</w:t>
      </w:r>
    </w:p>
    <w:p w14:paraId="48261551" w14:textId="00648F65" w:rsidR="00886D11" w:rsidRDefault="00886D11" w:rsidP="00886D11">
      <w:pPr>
        <w:pStyle w:val="LabExerciseCallout"/>
      </w:pPr>
      <w:r>
        <w:t xml:space="preserve">Note you must execute this script using Windows PowerShell 5 and not PowerShell 7 due to incompatibilities between PowerShell7 and the PowerShell module named </w:t>
      </w:r>
      <w:proofErr w:type="spellStart"/>
      <w:r w:rsidRPr="00886D11">
        <w:rPr>
          <w:b/>
          <w:bCs/>
        </w:rPr>
        <w:t>AzureAD</w:t>
      </w:r>
      <w:proofErr w:type="spellEnd"/>
      <w:r>
        <w:t>.</w:t>
      </w:r>
    </w:p>
    <w:p w14:paraId="5F8D338A" w14:textId="3671D5DB" w:rsidR="00886D11" w:rsidRDefault="00886D11" w:rsidP="00886D11">
      <w:pPr>
        <w:pStyle w:val="LabStepNumbered"/>
      </w:pPr>
      <w:r>
        <w:t xml:space="preserve">Execute the PowerShell script named </w:t>
      </w:r>
      <w:r w:rsidRPr="00E6537E">
        <w:rPr>
          <w:b/>
          <w:bCs/>
        </w:rPr>
        <w:t>Create</w:t>
      </w:r>
      <w:r>
        <w:rPr>
          <w:b/>
          <w:bCs/>
        </w:rPr>
        <w:t>-</w:t>
      </w:r>
      <w:r w:rsidRPr="00E6537E">
        <w:rPr>
          <w:b/>
          <w:bCs/>
        </w:rPr>
        <w:t>Azure</w:t>
      </w:r>
      <w:r>
        <w:rPr>
          <w:b/>
          <w:bCs/>
        </w:rPr>
        <w:t>-</w:t>
      </w:r>
      <w:r w:rsidRPr="00E6537E">
        <w:rPr>
          <w:b/>
          <w:bCs/>
        </w:rPr>
        <w:t>ADApplication.ps1</w:t>
      </w:r>
    </w:p>
    <w:p w14:paraId="03F3FB48" w14:textId="281BB98E" w:rsidR="0064762A" w:rsidRDefault="0064762A" w:rsidP="0064762A">
      <w:pPr>
        <w:pStyle w:val="LabStepNumberedLevel2"/>
      </w:pPr>
      <w:r>
        <w:t xml:space="preserve">Execute the PowerShell script named </w:t>
      </w:r>
      <w:r w:rsidRPr="00E6537E">
        <w:rPr>
          <w:b/>
          <w:bCs/>
        </w:rPr>
        <w:t>Create</w:t>
      </w:r>
      <w:r w:rsidR="00886D11">
        <w:rPr>
          <w:b/>
          <w:bCs/>
        </w:rPr>
        <w:t>-</w:t>
      </w:r>
      <w:r w:rsidRPr="00E6537E">
        <w:rPr>
          <w:b/>
          <w:bCs/>
        </w:rPr>
        <w:t>Azure</w:t>
      </w:r>
      <w:r w:rsidR="00886D11">
        <w:rPr>
          <w:b/>
          <w:bCs/>
        </w:rPr>
        <w:t>-</w:t>
      </w:r>
      <w:r w:rsidRPr="00E6537E">
        <w:rPr>
          <w:b/>
          <w:bCs/>
        </w:rPr>
        <w:t>ADApplication.ps1</w:t>
      </w:r>
      <w:r>
        <w:t>.</w:t>
      </w:r>
    </w:p>
    <w:p w14:paraId="41FBB7F2" w14:textId="77777777" w:rsidR="0064762A" w:rsidRDefault="0064762A" w:rsidP="0064762A">
      <w:pPr>
        <w:pStyle w:val="LabStepNumberedLevel2"/>
      </w:pPr>
      <w:r>
        <w:t>When prompted for credentials, log in with an Azure AD user account in the same tenant where you are using Power BI.</w:t>
      </w:r>
    </w:p>
    <w:p w14:paraId="70CCA0FE" w14:textId="77777777" w:rsidR="0064762A" w:rsidRDefault="0064762A" w:rsidP="0064762A">
      <w:pPr>
        <w:pStyle w:val="LabStepNumberedLevel2"/>
      </w:pPr>
      <w:r>
        <w:t xml:space="preserve">When </w:t>
      </w:r>
      <w:r w:rsidRPr="0058212D">
        <w:t xml:space="preserve">the </w:t>
      </w:r>
      <w:r>
        <w:t xml:space="preserve">PowerShell </w:t>
      </w:r>
      <w:r w:rsidRPr="0058212D">
        <w:t>script</w:t>
      </w:r>
      <w:r>
        <w:rPr>
          <w:b/>
          <w:bCs/>
        </w:rPr>
        <w:t xml:space="preserve"> </w:t>
      </w:r>
      <w:r>
        <w:t xml:space="preserve">runs successfully, it will create and open a text file named </w:t>
      </w:r>
      <w:r w:rsidRPr="0058212D">
        <w:rPr>
          <w:b/>
          <w:bCs/>
        </w:rPr>
        <w:t>UserOwnsDataSampleApp.txt</w:t>
      </w:r>
      <w:r>
        <w:t>.</w:t>
      </w:r>
    </w:p>
    <w:p w14:paraId="7549278E" w14:textId="77777777" w:rsidR="0064762A" w:rsidRDefault="0064762A" w:rsidP="0064762A">
      <w:pPr>
        <w:pStyle w:val="LabStepScreenshotLevel2"/>
      </w:pPr>
      <w:r>
        <w:drawing>
          <wp:inline distT="0" distB="0" distL="0" distR="0" wp14:anchorId="3F6075C0" wp14:editId="2C462D37">
            <wp:extent cx="2531645" cy="1853429"/>
            <wp:effectExtent l="19050" t="19050" r="21590" b="1397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39067" cy="2005284"/>
                    </a:xfrm>
                    <a:prstGeom prst="rect">
                      <a:avLst/>
                    </a:prstGeom>
                    <a:noFill/>
                    <a:ln>
                      <a:solidFill>
                        <a:schemeClr val="tx1">
                          <a:lumMod val="50000"/>
                          <a:lumOff val="50000"/>
                        </a:schemeClr>
                      </a:solidFill>
                    </a:ln>
                  </pic:spPr>
                </pic:pic>
              </a:graphicData>
            </a:graphic>
          </wp:inline>
        </w:drawing>
      </w:r>
    </w:p>
    <w:p w14:paraId="127F7963" w14:textId="101D109C" w:rsidR="0064762A" w:rsidRPr="008052A1" w:rsidRDefault="0064762A" w:rsidP="00886D11">
      <w:pPr>
        <w:pStyle w:val="LabExerciseCallout"/>
      </w:pPr>
      <w:r>
        <w:t xml:space="preserve">You should leave the text file </w:t>
      </w:r>
      <w:r w:rsidRPr="0058212D">
        <w:rPr>
          <w:b/>
          <w:bCs/>
        </w:rPr>
        <w:t>UserOwnsDataSampleApp.txt</w:t>
      </w:r>
      <w:r>
        <w:t xml:space="preserve"> open for now. This file contains JSON configuration data that you will copy and paste into the </w:t>
      </w:r>
      <w:proofErr w:type="spellStart"/>
      <w:r w:rsidRPr="008052A1">
        <w:rPr>
          <w:b/>
          <w:bCs/>
        </w:rPr>
        <w:t>appsettings.json</w:t>
      </w:r>
      <w:r>
        <w:t>.file</w:t>
      </w:r>
      <w:proofErr w:type="spellEnd"/>
      <w:r>
        <w:t xml:space="preserve"> of the new .NET 5 project you will create the next exercise.</w:t>
      </w:r>
    </w:p>
    <w:p w14:paraId="54A3BA7B" w14:textId="00E1E745" w:rsidR="005C4F79" w:rsidRDefault="005C4F79" w:rsidP="005C4F79">
      <w:pPr>
        <w:pStyle w:val="Heading3"/>
      </w:pPr>
      <w:r>
        <w:lastRenderedPageBreak/>
        <w:t xml:space="preserve">Exercise </w:t>
      </w:r>
      <w:r w:rsidR="0064762A">
        <w:t>2</w:t>
      </w:r>
      <w:r>
        <w:t xml:space="preserve">: Create </w:t>
      </w:r>
      <w:r w:rsidR="005D15BD">
        <w:t xml:space="preserve">a .NET 5 Project for a Secure </w:t>
      </w:r>
      <w:r>
        <w:t>Web Application</w:t>
      </w:r>
    </w:p>
    <w:p w14:paraId="2835F32D" w14:textId="73F54E19" w:rsidR="005C4F79" w:rsidRDefault="005C4F79" w:rsidP="005C4F79">
      <w:pPr>
        <w:pStyle w:val="LabExerciseLeadIn"/>
      </w:pPr>
      <w:r>
        <w:t xml:space="preserve">In this exercise, </w:t>
      </w:r>
      <w:r w:rsidR="00A533AA">
        <w:t xml:space="preserve">you will use the </w:t>
      </w:r>
      <w:r w:rsidR="00A533AA" w:rsidRPr="00A533AA">
        <w:t xml:space="preserve">.NET CLI </w:t>
      </w:r>
      <w:r w:rsidR="00A533AA">
        <w:t xml:space="preserve">to </w:t>
      </w:r>
      <w:r>
        <w:t xml:space="preserve">create a new </w:t>
      </w:r>
      <w:r w:rsidR="00AA300E">
        <w:t xml:space="preserve">.NET </w:t>
      </w:r>
      <w:r w:rsidR="00BA728A">
        <w:t>5</w:t>
      </w:r>
      <w:r w:rsidR="00AA300E">
        <w:t xml:space="preserve"> project for an MVC web application</w:t>
      </w:r>
      <w:r w:rsidR="00BA728A">
        <w:t xml:space="preserve"> with support for authentication</w:t>
      </w:r>
      <w:r w:rsidR="005D15BD">
        <w:t xml:space="preserve"> using the new Microsoft authentication library named </w:t>
      </w:r>
      <w:proofErr w:type="spellStart"/>
      <w:r w:rsidR="005D15BD">
        <w:t>Microsoft.Identity.Web</w:t>
      </w:r>
      <w:proofErr w:type="spellEnd"/>
      <w:r w:rsidR="005D15BD">
        <w:t>.</w:t>
      </w:r>
      <w:r>
        <w:t>.</w:t>
      </w:r>
    </w:p>
    <w:p w14:paraId="306ADBC3" w14:textId="6A1E6415" w:rsidR="006C6FCB" w:rsidRPr="00581BB2" w:rsidRDefault="006C6FCB" w:rsidP="00180AF2">
      <w:pPr>
        <w:pStyle w:val="LabStepNumbered"/>
        <w:numPr>
          <w:ilvl w:val="0"/>
          <w:numId w:val="30"/>
        </w:numPr>
      </w:pPr>
      <w:r w:rsidRPr="00581BB2">
        <w:t xml:space="preserve">Create a new </w:t>
      </w:r>
      <w:r w:rsidR="00BA728A">
        <w:t xml:space="preserve">.NET 5 </w:t>
      </w:r>
      <w:r w:rsidRPr="00581BB2">
        <w:t xml:space="preserve">project </w:t>
      </w:r>
      <w:r w:rsidR="00BA728A">
        <w:t>for an ASP.NET MVC web application</w:t>
      </w:r>
      <w:r w:rsidRPr="00581BB2">
        <w:t>.</w:t>
      </w:r>
    </w:p>
    <w:p w14:paraId="0E7D8582" w14:textId="62F2C803" w:rsidR="006C6FCB" w:rsidRDefault="006C6FCB" w:rsidP="00BA728A">
      <w:pPr>
        <w:pStyle w:val="LabStepNumberedLevel2"/>
      </w:pPr>
      <w:r>
        <w:t xml:space="preserve">Using Windows Explorer, create a child folder inside the </w:t>
      </w:r>
      <w:r>
        <w:rPr>
          <w:b/>
          <w:bCs/>
        </w:rPr>
        <w:t>C:\DevCamp</w:t>
      </w:r>
      <w:r>
        <w:t xml:space="preserve"> folder named </w:t>
      </w:r>
      <w:proofErr w:type="spellStart"/>
      <w:r>
        <w:rPr>
          <w:b/>
          <w:bCs/>
        </w:rPr>
        <w:t>UserOwnsData</w:t>
      </w:r>
      <w:proofErr w:type="spellEnd"/>
      <w:r>
        <w:t>.</w:t>
      </w:r>
    </w:p>
    <w:p w14:paraId="00779283" w14:textId="531ECF54" w:rsidR="006C6FCB" w:rsidRDefault="006C6FCB" w:rsidP="006C6FCB">
      <w:pPr>
        <w:pStyle w:val="LabStepScreenshotLevel2"/>
      </w:pPr>
      <w:r>
        <w:drawing>
          <wp:inline distT="0" distB="0" distL="0" distR="0" wp14:anchorId="0801B8F4" wp14:editId="26D6C6B3">
            <wp:extent cx="2451434" cy="735603"/>
            <wp:effectExtent l="19050" t="19050" r="25400" b="26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11567"/>
                    <a:stretch/>
                  </pic:blipFill>
                  <pic:spPr bwMode="auto">
                    <a:xfrm>
                      <a:off x="0" y="0"/>
                      <a:ext cx="2572961" cy="772070"/>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72DD81" w14:textId="7829151F" w:rsidR="00BA728A" w:rsidRDefault="006C6FCB" w:rsidP="00BA728A">
      <w:pPr>
        <w:pStyle w:val="LabStepNumberedLevel2"/>
      </w:pPr>
      <w:r>
        <w:t>Launch Visual Studio Code</w:t>
      </w:r>
      <w:r w:rsidR="00BA728A">
        <w:t>.</w:t>
      </w:r>
    </w:p>
    <w:p w14:paraId="3033AD7C" w14:textId="1A39CA34" w:rsidR="006C6FCB" w:rsidRDefault="00BA728A" w:rsidP="00BA728A">
      <w:pPr>
        <w:pStyle w:val="LabStepNumberedLevel2"/>
      </w:pPr>
      <w:r>
        <w:t>U</w:t>
      </w:r>
      <w:r w:rsidR="006C6FCB">
        <w:t xml:space="preserve">se the </w:t>
      </w:r>
      <w:r w:rsidR="006C6FCB" w:rsidRPr="003B46CA">
        <w:rPr>
          <w:b/>
          <w:bCs/>
        </w:rPr>
        <w:t>Open Folder…</w:t>
      </w:r>
      <w:r w:rsidR="006C6FCB">
        <w:t xml:space="preserve"> command </w:t>
      </w:r>
      <w:r>
        <w:t xml:space="preserve">in Visual Studio Code </w:t>
      </w:r>
      <w:r w:rsidR="006C6FCB">
        <w:t xml:space="preserve">to open the </w:t>
      </w:r>
      <w:proofErr w:type="spellStart"/>
      <w:r w:rsidR="000F2A10">
        <w:rPr>
          <w:b/>
          <w:bCs/>
        </w:rPr>
        <w:t>UserOwnsData</w:t>
      </w:r>
      <w:proofErr w:type="spellEnd"/>
      <w:r w:rsidR="000F2A10">
        <w:rPr>
          <w:b/>
          <w:bCs/>
        </w:rPr>
        <w:t xml:space="preserve"> </w:t>
      </w:r>
      <w:r w:rsidR="006C6FCB">
        <w:t>folder.</w:t>
      </w:r>
    </w:p>
    <w:p w14:paraId="49934317" w14:textId="77777777" w:rsidR="006C6FCB" w:rsidRDefault="006C6FCB" w:rsidP="006C6FCB">
      <w:pPr>
        <w:pStyle w:val="LabStepScreenshotLevel2"/>
      </w:pPr>
      <w:r>
        <w:drawing>
          <wp:inline distT="0" distB="0" distL="0" distR="0" wp14:anchorId="195CA6BD" wp14:editId="3B276ED9">
            <wp:extent cx="3201077" cy="794373"/>
            <wp:effectExtent l="19050" t="19050" r="18415"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b="17211"/>
                    <a:stretch/>
                  </pic:blipFill>
                  <pic:spPr bwMode="auto">
                    <a:xfrm>
                      <a:off x="0" y="0"/>
                      <a:ext cx="3317663" cy="82330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81A96A" w14:textId="4CDD4F93" w:rsidR="006C6FCB" w:rsidRDefault="006C6FCB" w:rsidP="006C6FCB">
      <w:pPr>
        <w:pStyle w:val="LabStepNumberedLevel2"/>
        <w:numPr>
          <w:ilvl w:val="1"/>
          <w:numId w:val="2"/>
        </w:numPr>
      </w:pPr>
      <w:r>
        <w:t xml:space="preserve">Once you have open the </w:t>
      </w:r>
      <w:proofErr w:type="spellStart"/>
      <w:r w:rsidR="00BA728A">
        <w:rPr>
          <w:b/>
          <w:bCs/>
        </w:rPr>
        <w:t>UserOwnsData</w:t>
      </w:r>
      <w:proofErr w:type="spellEnd"/>
      <w:r>
        <w:t xml:space="preserve"> folder, close the </w:t>
      </w:r>
      <w:r w:rsidRPr="006F3AE5">
        <w:rPr>
          <w:b/>
          <w:bCs/>
        </w:rPr>
        <w:t>Welcome</w:t>
      </w:r>
      <w:r>
        <w:t xml:space="preserve"> page.</w:t>
      </w:r>
    </w:p>
    <w:p w14:paraId="564D1C1A" w14:textId="42B1E0CD" w:rsidR="006C6FCB" w:rsidRDefault="000F2A10" w:rsidP="006C6FCB">
      <w:pPr>
        <w:pStyle w:val="LabStepScreenshotLevel2"/>
      </w:pPr>
      <w:r>
        <w:drawing>
          <wp:inline distT="0" distB="0" distL="0" distR="0" wp14:anchorId="6165B0F1" wp14:editId="688404A0">
            <wp:extent cx="4039603" cy="677251"/>
            <wp:effectExtent l="19050" t="19050" r="18415" b="279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t="3349" r="6177" b="32302"/>
                    <a:stretch/>
                  </pic:blipFill>
                  <pic:spPr bwMode="auto">
                    <a:xfrm>
                      <a:off x="0" y="0"/>
                      <a:ext cx="4200534" cy="704232"/>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3BEE0E" w14:textId="77777777" w:rsidR="006C6FCB" w:rsidRPr="00581BB2" w:rsidRDefault="006C6FCB" w:rsidP="00BA728A">
      <w:pPr>
        <w:pStyle w:val="LabStepNumbered"/>
      </w:pPr>
      <w:r w:rsidRPr="00581BB2">
        <w:t>Use the Terminal console to verify the current version of .NET</w:t>
      </w:r>
    </w:p>
    <w:p w14:paraId="01287C69" w14:textId="77777777" w:rsidR="006C6FCB" w:rsidRDefault="006C6FCB" w:rsidP="00BA728A">
      <w:pPr>
        <w:pStyle w:val="LabStepNumberedLevel2"/>
      </w:pPr>
      <w:r>
        <w:t xml:space="preserve">Use the </w:t>
      </w:r>
      <w:r w:rsidRPr="006F3AE5">
        <w:rPr>
          <w:b/>
          <w:bCs/>
        </w:rPr>
        <w:t>Terminal &gt; New Terminal</w:t>
      </w:r>
      <w:r>
        <w:t xml:space="preserve"> command or the [</w:t>
      </w:r>
      <w:proofErr w:type="spellStart"/>
      <w:r w:rsidRPr="003B46CA">
        <w:rPr>
          <w:b/>
          <w:bCs/>
        </w:rPr>
        <w:t>Ctrl+Shift</w:t>
      </w:r>
      <w:proofErr w:type="spellEnd"/>
      <w:r w:rsidRPr="003B46CA">
        <w:rPr>
          <w:b/>
          <w:bCs/>
        </w:rPr>
        <w:t>+`</w:t>
      </w:r>
      <w:r>
        <w:t>] keyboard shortcut to open the Terminal console.</w:t>
      </w:r>
    </w:p>
    <w:p w14:paraId="09397C26" w14:textId="775F86CC" w:rsidR="006C6FCB" w:rsidRDefault="000F2A10" w:rsidP="006C6FCB">
      <w:pPr>
        <w:pStyle w:val="LabStepScreenshotLevel2"/>
      </w:pPr>
      <w:r>
        <w:drawing>
          <wp:inline distT="0" distB="0" distL="0" distR="0" wp14:anchorId="4A7D7AEC" wp14:editId="39C5A88D">
            <wp:extent cx="4560971" cy="890656"/>
            <wp:effectExtent l="19050" t="19050" r="11430" b="241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8987" cy="913702"/>
                    </a:xfrm>
                    <a:prstGeom prst="rect">
                      <a:avLst/>
                    </a:prstGeom>
                    <a:noFill/>
                    <a:ln>
                      <a:solidFill>
                        <a:schemeClr val="tx1">
                          <a:lumMod val="50000"/>
                          <a:lumOff val="50000"/>
                        </a:schemeClr>
                      </a:solidFill>
                    </a:ln>
                  </pic:spPr>
                </pic:pic>
              </a:graphicData>
            </a:graphic>
          </wp:inline>
        </w:drawing>
      </w:r>
    </w:p>
    <w:p w14:paraId="7D5C7387" w14:textId="77777777" w:rsidR="006C6FCB" w:rsidRDefault="006C6FCB" w:rsidP="006C6FCB">
      <w:pPr>
        <w:pStyle w:val="LabStepNumberedLevel2"/>
        <w:numPr>
          <w:ilvl w:val="1"/>
          <w:numId w:val="2"/>
        </w:numPr>
      </w:pPr>
      <w:r>
        <w:t>You should now see a Terminal console with a cursor where you can type and execute command-line instructions.</w:t>
      </w:r>
    </w:p>
    <w:p w14:paraId="5EC8F073" w14:textId="08A99F8A" w:rsidR="006C6FCB" w:rsidRDefault="000F2A10" w:rsidP="006C6FCB">
      <w:pPr>
        <w:pStyle w:val="LabStepScreenshotLevel2"/>
      </w:pPr>
      <w:r>
        <w:drawing>
          <wp:inline distT="0" distB="0" distL="0" distR="0" wp14:anchorId="6E5A2714" wp14:editId="29102D1F">
            <wp:extent cx="4666012" cy="1825792"/>
            <wp:effectExtent l="19050" t="19050" r="20320"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45307" cy="1856820"/>
                    </a:xfrm>
                    <a:prstGeom prst="rect">
                      <a:avLst/>
                    </a:prstGeom>
                    <a:ln>
                      <a:solidFill>
                        <a:schemeClr val="tx1">
                          <a:lumMod val="50000"/>
                          <a:lumOff val="50000"/>
                        </a:schemeClr>
                      </a:solidFill>
                    </a:ln>
                  </pic:spPr>
                </pic:pic>
              </a:graphicData>
            </a:graphic>
          </wp:inline>
        </w:drawing>
      </w:r>
    </w:p>
    <w:p w14:paraId="5DBD4B4F" w14:textId="77777777" w:rsidR="006C6FCB" w:rsidRDefault="006C6FCB" w:rsidP="00BA728A">
      <w:pPr>
        <w:pStyle w:val="LabStepNumberedLevel2"/>
      </w:pPr>
      <w:r>
        <w:lastRenderedPageBreak/>
        <w:t xml:space="preserve">Type the following </w:t>
      </w:r>
      <w:r w:rsidRPr="003B46CA">
        <w:rPr>
          <w:b/>
          <w:bCs/>
        </w:rPr>
        <w:t>dotnet</w:t>
      </w:r>
      <w:r>
        <w:t xml:space="preserve"> command-line instruction into the console and press </w:t>
      </w:r>
      <w:r w:rsidRPr="003B46CA">
        <w:rPr>
          <w:b/>
          <w:bCs/>
        </w:rPr>
        <w:t>Enter</w:t>
      </w:r>
      <w:r>
        <w:t xml:space="preserve"> to execute it.</w:t>
      </w:r>
    </w:p>
    <w:p w14:paraId="41FF063E" w14:textId="77777777" w:rsidR="006C6FCB" w:rsidRDefault="006C6FCB" w:rsidP="006C6FCB">
      <w:pPr>
        <w:pStyle w:val="LabStepCodeBlockLevel2"/>
      </w:pPr>
      <w:r w:rsidRPr="00A05217">
        <w:t xml:space="preserve">dotnet </w:t>
      </w:r>
      <w:r>
        <w:t>--</w:t>
      </w:r>
      <w:r w:rsidRPr="00A05217">
        <w:t>version</w:t>
      </w:r>
    </w:p>
    <w:p w14:paraId="6F9F4B9E" w14:textId="77777777" w:rsidR="006C6FCB" w:rsidRDefault="006C6FCB" w:rsidP="006C6FCB">
      <w:pPr>
        <w:pStyle w:val="LabStepNumberedLevel2"/>
        <w:numPr>
          <w:ilvl w:val="1"/>
          <w:numId w:val="2"/>
        </w:numPr>
      </w:pPr>
      <w:r>
        <w:t xml:space="preserve">When you run the command, the </w:t>
      </w:r>
      <w:r w:rsidRPr="003B46CA">
        <w:rPr>
          <w:b/>
          <w:bCs/>
        </w:rPr>
        <w:t>dotnet</w:t>
      </w:r>
      <w:r>
        <w:t xml:space="preserve"> CLI should respond by display the .NET version number. </w:t>
      </w:r>
    </w:p>
    <w:p w14:paraId="4D24D719" w14:textId="59FDB725" w:rsidR="006C6FCB" w:rsidRDefault="000F2A10" w:rsidP="006C6FCB">
      <w:pPr>
        <w:pStyle w:val="LabStepScreenshotLevel2"/>
      </w:pPr>
      <w:r>
        <w:drawing>
          <wp:inline distT="0" distB="0" distL="0" distR="0" wp14:anchorId="122C3693" wp14:editId="3B2BDF81">
            <wp:extent cx="2932697" cy="741147"/>
            <wp:effectExtent l="19050" t="19050" r="2032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1735" cy="771230"/>
                    </a:xfrm>
                    <a:prstGeom prst="rect">
                      <a:avLst/>
                    </a:prstGeom>
                    <a:noFill/>
                    <a:ln>
                      <a:solidFill>
                        <a:schemeClr val="tx1">
                          <a:lumMod val="50000"/>
                          <a:lumOff val="50000"/>
                        </a:schemeClr>
                      </a:solidFill>
                    </a:ln>
                  </pic:spPr>
                </pic:pic>
              </a:graphicData>
            </a:graphic>
          </wp:inline>
        </w:drawing>
      </w:r>
    </w:p>
    <w:p w14:paraId="3EEC983A" w14:textId="4CE66AA2" w:rsidR="00AA7E4A" w:rsidRDefault="00AA7E4A" w:rsidP="00AA7E4A">
      <w:pPr>
        <w:pStyle w:val="LabExerciseCallout"/>
      </w:pPr>
      <w:r>
        <w:t xml:space="preserve">Make sure you .NET version number is </w:t>
      </w:r>
      <w:r w:rsidRPr="00AA7E4A">
        <w:rPr>
          <w:b/>
          <w:bCs/>
        </w:rPr>
        <w:t>5.0.100</w:t>
      </w:r>
      <w:r>
        <w:t xml:space="preserve"> at a minimum. If you are working with .NET </w:t>
      </w:r>
      <w:r w:rsidR="00886D11">
        <w:t xml:space="preserve">CORE </w:t>
      </w:r>
      <w:r>
        <w:t>version 3.1 or early, the project template files for creating new applications are much different and these lab instructions will not work as expected. If you do not have .NET 5 installed, you must install the .NET 5 SDK before you can move past this point.</w:t>
      </w:r>
    </w:p>
    <w:p w14:paraId="5F5FBD93" w14:textId="473E5FC3" w:rsidR="00C5165E" w:rsidRDefault="00155E9B" w:rsidP="00C5165E">
      <w:pPr>
        <w:pStyle w:val="LabStepNumbered"/>
      </w:pPr>
      <w:r>
        <w:t>Run .NET CLI commands to create a new ASP.NET MVC project</w:t>
      </w:r>
      <w:r w:rsidR="00D45219">
        <w:t>.</w:t>
      </w:r>
      <w:r w:rsidR="00C5165E">
        <w:t xml:space="preserve"> </w:t>
      </w:r>
    </w:p>
    <w:p w14:paraId="7A438A2E" w14:textId="77777777" w:rsidR="00991700" w:rsidRDefault="00991700" w:rsidP="00991700">
      <w:pPr>
        <w:pStyle w:val="LabStepNumberedLevel2"/>
      </w:pPr>
      <w:r>
        <w:t>In the Terminal console, type and execute the following command to generate a new .NET console application.</w:t>
      </w:r>
    </w:p>
    <w:p w14:paraId="279B3261" w14:textId="28FFFE06" w:rsidR="00D45219" w:rsidRDefault="00D45219" w:rsidP="00D45219">
      <w:pPr>
        <w:pStyle w:val="LabStepCodeBlockLevel2"/>
      </w:pPr>
      <w:r>
        <w:t>dotnet new mvc --auth SingleOrg</w:t>
      </w:r>
    </w:p>
    <w:p w14:paraId="0041DB5C" w14:textId="256BC4C1" w:rsidR="00AA7E4A" w:rsidRDefault="00AA7E4A" w:rsidP="00AA7E4A">
      <w:pPr>
        <w:pStyle w:val="LabExerciseCallout"/>
      </w:pPr>
      <w:r>
        <w:t xml:space="preserve">The </w:t>
      </w:r>
      <w:r w:rsidRPr="00AA7E4A">
        <w:rPr>
          <w:b/>
          <w:bCs/>
        </w:rPr>
        <w:t xml:space="preserve">--auth </w:t>
      </w:r>
      <w:proofErr w:type="spellStart"/>
      <w:r w:rsidRPr="00AA7E4A">
        <w:rPr>
          <w:b/>
          <w:bCs/>
        </w:rPr>
        <w:t>SingleOrg</w:t>
      </w:r>
      <w:proofErr w:type="spellEnd"/>
      <w:r>
        <w:t xml:space="preserve"> parameter instructs the .NET 5 CLI to generate the new web application with extra code with authentication support using Microsoft's new authentication library named </w:t>
      </w:r>
      <w:proofErr w:type="spellStart"/>
      <w:r>
        <w:t>Microsoft.Identity.Web</w:t>
      </w:r>
      <w:proofErr w:type="spellEnd"/>
      <w:r>
        <w:t>.</w:t>
      </w:r>
    </w:p>
    <w:p w14:paraId="6572CF4D" w14:textId="214F74D5" w:rsidR="00991700" w:rsidRDefault="00991700" w:rsidP="00991700">
      <w:pPr>
        <w:pStyle w:val="LabStepNumberedLevel2"/>
      </w:pPr>
      <w:r>
        <w:t xml:space="preserve">After running the </w:t>
      </w:r>
      <w:r w:rsidRPr="00BD68E8">
        <w:rPr>
          <w:b/>
          <w:bCs/>
        </w:rPr>
        <w:t>dotnet new</w:t>
      </w:r>
      <w:r>
        <w:rPr>
          <w:b/>
          <w:bCs/>
        </w:rPr>
        <w:t xml:space="preserve"> </w:t>
      </w:r>
      <w:r>
        <w:t>command, you should see new files have been added to the project.</w:t>
      </w:r>
    </w:p>
    <w:p w14:paraId="6B35023B" w14:textId="3FDB76AC" w:rsidR="00991700" w:rsidRDefault="00991700" w:rsidP="00991700">
      <w:pPr>
        <w:pStyle w:val="LabStepScreenshotLevel2"/>
      </w:pPr>
      <w:r>
        <w:drawing>
          <wp:inline distT="0" distB="0" distL="0" distR="0" wp14:anchorId="02D88A56" wp14:editId="6480E5D3">
            <wp:extent cx="4483529" cy="1841835"/>
            <wp:effectExtent l="19050" t="19050" r="12700"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57060" cy="1872041"/>
                    </a:xfrm>
                    <a:prstGeom prst="rect">
                      <a:avLst/>
                    </a:prstGeom>
                    <a:noFill/>
                    <a:ln>
                      <a:solidFill>
                        <a:schemeClr val="tx1">
                          <a:lumMod val="50000"/>
                          <a:lumOff val="50000"/>
                        </a:schemeClr>
                      </a:solidFill>
                    </a:ln>
                  </pic:spPr>
                </pic:pic>
              </a:graphicData>
            </a:graphic>
          </wp:inline>
        </w:drawing>
      </w:r>
    </w:p>
    <w:p w14:paraId="3210DB71" w14:textId="77777777" w:rsidR="005D15BD" w:rsidRDefault="005D15BD" w:rsidP="005D15BD">
      <w:pPr>
        <w:pStyle w:val="LabStepNumbered"/>
        <w:numPr>
          <w:ilvl w:val="0"/>
          <w:numId w:val="22"/>
        </w:numPr>
      </w:pPr>
      <w:r>
        <w:t xml:space="preserve">Copy the JSON in </w:t>
      </w:r>
      <w:r w:rsidRPr="0058212D">
        <w:rPr>
          <w:b/>
          <w:bCs/>
        </w:rPr>
        <w:t>UserOwnsDataSampleApp.txt</w:t>
      </w:r>
      <w:r>
        <w:t xml:space="preserve"> into the </w:t>
      </w:r>
      <w:proofErr w:type="spellStart"/>
      <w:r w:rsidRPr="008052A1">
        <w:rPr>
          <w:b/>
          <w:bCs/>
        </w:rPr>
        <w:t>appsettings.json</w:t>
      </w:r>
      <w:proofErr w:type="spellEnd"/>
      <w:r>
        <w:t xml:space="preserve"> file in your project.</w:t>
      </w:r>
    </w:p>
    <w:p w14:paraId="4BBF5D95" w14:textId="77777777" w:rsidR="005D15BD" w:rsidRDefault="005D15BD" w:rsidP="005D15BD">
      <w:pPr>
        <w:pStyle w:val="LabStepNumberedLevel2"/>
        <w:numPr>
          <w:ilvl w:val="1"/>
          <w:numId w:val="22"/>
        </w:numPr>
      </w:pPr>
      <w:r>
        <w:t xml:space="preserve">Return to the </w:t>
      </w:r>
      <w:proofErr w:type="spellStart"/>
      <w:r w:rsidRPr="008052A1">
        <w:rPr>
          <w:b/>
          <w:bCs/>
        </w:rPr>
        <w:t>UserOwnsData</w:t>
      </w:r>
      <w:proofErr w:type="spellEnd"/>
      <w:r>
        <w:t xml:space="preserve"> project in Visual Studio Code and open the </w:t>
      </w:r>
      <w:proofErr w:type="spellStart"/>
      <w:r w:rsidRPr="008052A1">
        <w:rPr>
          <w:b/>
          <w:bCs/>
        </w:rPr>
        <w:t>appsettings.json</w:t>
      </w:r>
      <w:proofErr w:type="spellEnd"/>
      <w:r>
        <w:t xml:space="preserve"> file.</w:t>
      </w:r>
    </w:p>
    <w:p w14:paraId="07760DAD" w14:textId="77777777" w:rsidR="005D15BD" w:rsidRDefault="005D15BD" w:rsidP="005D15BD">
      <w:pPr>
        <w:pStyle w:val="LabStepNumberedLevel2"/>
        <w:numPr>
          <w:ilvl w:val="1"/>
          <w:numId w:val="22"/>
        </w:numPr>
      </w:pPr>
      <w:r>
        <w:t xml:space="preserve">The </w:t>
      </w:r>
      <w:proofErr w:type="spellStart"/>
      <w:r w:rsidRPr="008052A1">
        <w:rPr>
          <w:b/>
          <w:bCs/>
        </w:rPr>
        <w:t>appsettings.json</w:t>
      </w:r>
      <w:proofErr w:type="spellEnd"/>
      <w:r>
        <w:t xml:space="preserve"> file should initially appear like the screenshot below.</w:t>
      </w:r>
    </w:p>
    <w:p w14:paraId="56F75294" w14:textId="77777777" w:rsidR="005D15BD" w:rsidRDefault="005D15BD" w:rsidP="005D15BD">
      <w:pPr>
        <w:pStyle w:val="LabStepScreenshotLevel2"/>
      </w:pPr>
      <w:r>
        <w:drawing>
          <wp:inline distT="0" distB="0" distL="0" distR="0" wp14:anchorId="6C88E93F" wp14:editId="47D87B02">
            <wp:extent cx="4415629" cy="2050381"/>
            <wp:effectExtent l="19050" t="19050" r="23495" b="2667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7580" b="4038"/>
                    <a:stretch/>
                  </pic:blipFill>
                  <pic:spPr bwMode="auto">
                    <a:xfrm>
                      <a:off x="0" y="0"/>
                      <a:ext cx="4486002" cy="208305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27E276" w14:textId="77777777" w:rsidR="005D15BD" w:rsidRDefault="005D15BD" w:rsidP="005D15BD">
      <w:pPr>
        <w:pStyle w:val="LabStepNumberedLevel2"/>
      </w:pPr>
      <w:r>
        <w:lastRenderedPageBreak/>
        <w:t xml:space="preserve">Delete the contents of </w:t>
      </w:r>
      <w:proofErr w:type="spellStart"/>
      <w:r w:rsidRPr="000E3CB1">
        <w:rPr>
          <w:b/>
          <w:bCs/>
        </w:rPr>
        <w:t>appsettings.json</w:t>
      </w:r>
      <w:proofErr w:type="spellEnd"/>
      <w:r>
        <w:t xml:space="preserve"> and replace it by copying and pasting the contents of </w:t>
      </w:r>
      <w:r w:rsidRPr="0058212D">
        <w:rPr>
          <w:b/>
          <w:bCs/>
        </w:rPr>
        <w:t>UserOwnsDataSampleApp.txt</w:t>
      </w:r>
    </w:p>
    <w:p w14:paraId="3A27BBE2" w14:textId="77777777" w:rsidR="005D15BD" w:rsidRDefault="005D15BD" w:rsidP="005D15BD">
      <w:pPr>
        <w:pStyle w:val="LabStepScreenshotLevel2"/>
      </w:pPr>
      <w:r>
        <w:drawing>
          <wp:inline distT="0" distB="0" distL="0" distR="0" wp14:anchorId="6961A373" wp14:editId="61C85322">
            <wp:extent cx="4164931" cy="2082465"/>
            <wp:effectExtent l="19050" t="19050" r="26670" b="1333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81730" cy="2090865"/>
                    </a:xfrm>
                    <a:prstGeom prst="rect">
                      <a:avLst/>
                    </a:prstGeom>
                    <a:noFill/>
                    <a:ln>
                      <a:solidFill>
                        <a:schemeClr val="tx1">
                          <a:lumMod val="50000"/>
                          <a:lumOff val="50000"/>
                        </a:schemeClr>
                      </a:solidFill>
                    </a:ln>
                  </pic:spPr>
                </pic:pic>
              </a:graphicData>
            </a:graphic>
          </wp:inline>
        </w:drawing>
      </w:r>
    </w:p>
    <w:p w14:paraId="215F9FF9" w14:textId="77777777" w:rsidR="005D15BD" w:rsidRDefault="005D15BD" w:rsidP="005D15BD">
      <w:pPr>
        <w:pStyle w:val="LabExerciseCallout"/>
      </w:pPr>
      <w:r>
        <w:t xml:space="preserve">Note the </w:t>
      </w:r>
      <w:proofErr w:type="spellStart"/>
      <w:r w:rsidRPr="000E3CB1">
        <w:rPr>
          <w:b/>
          <w:bCs/>
        </w:rPr>
        <w:t>PowerBi:ServiceRootUrl</w:t>
      </w:r>
      <w:proofErr w:type="spellEnd"/>
      <w:r>
        <w:t xml:space="preserve"> parameter has been added as a custom configuration value to track the base URL to the Power BI Service. When you are programming against the Power BI Service in Microsoft public cloud, the URL is </w:t>
      </w:r>
      <w:hyperlink r:id="rId26" w:history="1">
        <w:r w:rsidRPr="009C5DA4">
          <w:rPr>
            <w:rStyle w:val="Hyperlink"/>
          </w:rPr>
          <w:t>https://api.powerbi.com/</w:t>
        </w:r>
      </w:hyperlink>
      <w:r>
        <w:t>. However, the root URL for the Power BI Service will be different in other clouds such as the government cloud. Therefore, this value will be stored as a project configuration value so it is easy to change whenever required.</w:t>
      </w:r>
    </w:p>
    <w:p w14:paraId="245009FE" w14:textId="68B6102A" w:rsidR="00C20379" w:rsidRDefault="00C20379" w:rsidP="00C20379">
      <w:pPr>
        <w:pStyle w:val="LabStepNumbered"/>
      </w:pPr>
      <w:r>
        <w:t xml:space="preserve">Configure Visual Studio Code with the extensions needed for </w:t>
      </w:r>
      <w:r w:rsidR="00180AF2">
        <w:t>C#</w:t>
      </w:r>
      <w:r>
        <w:t xml:space="preserve"> development</w:t>
      </w:r>
      <w:r w:rsidR="00180AF2">
        <w:t xml:space="preserve"> with .NET 5</w:t>
      </w:r>
      <w:r>
        <w:t>.</w:t>
      </w:r>
    </w:p>
    <w:p w14:paraId="7AF40DD2" w14:textId="77B79CC5" w:rsidR="00C20379" w:rsidRDefault="00801C24" w:rsidP="00C20379">
      <w:pPr>
        <w:pStyle w:val="LabStepNumberedLevel2"/>
      </w:pPr>
      <w:r>
        <w:t xml:space="preserve">Click on the button at the bottom of the left navigation menu to display the </w:t>
      </w:r>
      <w:r w:rsidRPr="00801C24">
        <w:rPr>
          <w:b/>
          <w:bCs/>
        </w:rPr>
        <w:t>EXTENSION</w:t>
      </w:r>
      <w:r>
        <w:t xml:space="preserve"> pane.</w:t>
      </w:r>
    </w:p>
    <w:p w14:paraId="5A061AB1" w14:textId="3B6C803B" w:rsidR="00801C24" w:rsidRDefault="00801C24" w:rsidP="00C20379">
      <w:pPr>
        <w:pStyle w:val="LabStepNumberedLevel2"/>
      </w:pPr>
      <w:r>
        <w:t>You should be able to see what extensions are currently installed.</w:t>
      </w:r>
    </w:p>
    <w:p w14:paraId="4C803C36" w14:textId="766EED99" w:rsidR="00801C24" w:rsidRDefault="00801C24" w:rsidP="00C20379">
      <w:pPr>
        <w:pStyle w:val="LabStepNumberedLevel2"/>
      </w:pPr>
      <w:r>
        <w:t>You should also be able to search to find new extensions you'd like to install.</w:t>
      </w:r>
    </w:p>
    <w:p w14:paraId="38647898" w14:textId="34BA801C" w:rsidR="00C20379" w:rsidRDefault="00746C08" w:rsidP="00C20379">
      <w:pPr>
        <w:pStyle w:val="LabStepScreenshotLevel2"/>
      </w:pPr>
      <w:r>
        <w:drawing>
          <wp:inline distT="0" distB="0" distL="0" distR="0" wp14:anchorId="07FA30E9" wp14:editId="3DE023D5">
            <wp:extent cx="3724069" cy="2395287"/>
            <wp:effectExtent l="19050" t="19050" r="10160" b="2413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54832" cy="2415073"/>
                    </a:xfrm>
                    <a:prstGeom prst="rect">
                      <a:avLst/>
                    </a:prstGeom>
                    <a:noFill/>
                    <a:ln>
                      <a:solidFill>
                        <a:schemeClr val="bg1">
                          <a:lumMod val="65000"/>
                        </a:schemeClr>
                      </a:solidFill>
                    </a:ln>
                  </pic:spPr>
                </pic:pic>
              </a:graphicData>
            </a:graphic>
          </wp:inline>
        </w:drawing>
      </w:r>
    </w:p>
    <w:p w14:paraId="29E98CA2" w14:textId="7249F476" w:rsidR="00C20379" w:rsidRDefault="00801C24" w:rsidP="00C20379">
      <w:pPr>
        <w:pStyle w:val="LabStepNumberedLevel2"/>
      </w:pPr>
      <w:r>
        <w:t xml:space="preserve">Find and install the </w:t>
      </w:r>
      <w:r w:rsidRPr="00801C24">
        <w:rPr>
          <w:b/>
          <w:bCs/>
        </w:rPr>
        <w:t>C#</w:t>
      </w:r>
      <w:r>
        <w:t xml:space="preserve"> extension from Microsoft if it is not already installed.</w:t>
      </w:r>
    </w:p>
    <w:p w14:paraId="5870A852" w14:textId="1F6C53DA" w:rsidR="002545EB" w:rsidRDefault="00746C08" w:rsidP="002545EB">
      <w:pPr>
        <w:pStyle w:val="LabStepScreenshotLevel2"/>
      </w:pPr>
      <w:r>
        <w:drawing>
          <wp:inline distT="0" distB="0" distL="0" distR="0" wp14:anchorId="2BC8F1D4" wp14:editId="0BAC6355">
            <wp:extent cx="5579546" cy="1398119"/>
            <wp:effectExtent l="19050" t="19050" r="21590" b="1206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3575" cy="1406646"/>
                    </a:xfrm>
                    <a:prstGeom prst="rect">
                      <a:avLst/>
                    </a:prstGeom>
                    <a:noFill/>
                    <a:ln>
                      <a:solidFill>
                        <a:schemeClr val="tx1">
                          <a:lumMod val="50000"/>
                          <a:lumOff val="50000"/>
                        </a:schemeClr>
                      </a:solidFill>
                    </a:ln>
                  </pic:spPr>
                </pic:pic>
              </a:graphicData>
            </a:graphic>
          </wp:inline>
        </w:drawing>
      </w:r>
    </w:p>
    <w:p w14:paraId="5EAF6E53" w14:textId="077DED40" w:rsidR="00C20379" w:rsidRDefault="00801C24" w:rsidP="00C20379">
      <w:pPr>
        <w:pStyle w:val="LabStepNumberedLevel2"/>
      </w:pPr>
      <w:r>
        <w:lastRenderedPageBreak/>
        <w:t xml:space="preserve">Find and install the </w:t>
      </w:r>
      <w:r>
        <w:rPr>
          <w:b/>
          <w:bCs/>
        </w:rPr>
        <w:t>Debugger for Chrome</w:t>
      </w:r>
      <w:r>
        <w:t xml:space="preserve"> extension from Microsoft if it is not already installed.</w:t>
      </w:r>
    </w:p>
    <w:p w14:paraId="05035233" w14:textId="412F54E1" w:rsidR="00801C24" w:rsidRDefault="00801C24" w:rsidP="00C20379">
      <w:pPr>
        <w:pStyle w:val="LabStepNumberedLevel2"/>
      </w:pPr>
      <w:r>
        <w:t xml:space="preserve">You should be able to confirm that the </w:t>
      </w:r>
      <w:r w:rsidRPr="00801C24">
        <w:rPr>
          <w:b/>
          <w:bCs/>
        </w:rPr>
        <w:t>C#</w:t>
      </w:r>
      <w:r>
        <w:t xml:space="preserve"> extension and the </w:t>
      </w:r>
      <w:r w:rsidRPr="00801C24">
        <w:rPr>
          <w:b/>
          <w:bCs/>
        </w:rPr>
        <w:t>Debugger for Chrome</w:t>
      </w:r>
      <w:r>
        <w:t xml:space="preserve"> extensions are now installed.</w:t>
      </w:r>
    </w:p>
    <w:p w14:paraId="37D2D386" w14:textId="69C2EEA3" w:rsidR="002545EB" w:rsidRDefault="00746C08" w:rsidP="002545EB">
      <w:pPr>
        <w:pStyle w:val="LabStepScreenshotLevel2"/>
      </w:pPr>
      <w:r>
        <w:drawing>
          <wp:inline distT="0" distB="0" distL="0" distR="0" wp14:anchorId="2050BB70" wp14:editId="74EDFFCB">
            <wp:extent cx="3041142" cy="1018392"/>
            <wp:effectExtent l="19050" t="19050" r="26035" b="1079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246" b="15420"/>
                    <a:stretch/>
                  </pic:blipFill>
                  <pic:spPr bwMode="auto">
                    <a:xfrm>
                      <a:off x="0" y="0"/>
                      <a:ext cx="3123828" cy="104608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005C0A" w14:textId="6B1818A5" w:rsidR="002545EB" w:rsidRDefault="00801C24" w:rsidP="00801C24">
      <w:pPr>
        <w:pStyle w:val="LabExerciseCallout"/>
      </w:pPr>
      <w:r>
        <w:t xml:space="preserve">It is OK if you have other Visual Studio Code extensions installed as well. It's just important </w:t>
      </w:r>
      <w:r w:rsidR="00D76FCB">
        <w:t xml:space="preserve">that you install </w:t>
      </w:r>
      <w:r>
        <w:t>these two extensions in addition to whatever other extensions you may have installed.</w:t>
      </w:r>
    </w:p>
    <w:p w14:paraId="59B34120" w14:textId="07B77C34" w:rsidR="00D237FB" w:rsidRDefault="00D237FB" w:rsidP="00844FD4">
      <w:pPr>
        <w:pStyle w:val="LabStepNumbered"/>
      </w:pPr>
      <w:r>
        <w:t xml:space="preserve">Generate the project required for building your project and running it in the .NET 5 debugger. </w:t>
      </w:r>
    </w:p>
    <w:p w14:paraId="36D36067" w14:textId="0B1FF361" w:rsidR="00D237FB" w:rsidRDefault="00D237FB" w:rsidP="00D237FB">
      <w:pPr>
        <w:pStyle w:val="LabStepNumberedLevel2"/>
      </w:pPr>
      <w:r>
        <w:rPr>
          <w:rFonts w:cs="Arial"/>
          <w:color w:val="202124"/>
          <w:shd w:val="clear" w:color="auto" w:fill="FFFFFF"/>
        </w:rPr>
        <w:t xml:space="preserve">Open the Visual Studio Code Command Palette by using the </w:t>
      </w:r>
      <w:proofErr w:type="spellStart"/>
      <w:r>
        <w:rPr>
          <w:rFonts w:cs="Arial"/>
          <w:b/>
          <w:bCs/>
          <w:color w:val="202124"/>
          <w:shd w:val="clear" w:color="auto" w:fill="FFFFFF"/>
        </w:rPr>
        <w:t>Ctrl</w:t>
      </w:r>
      <w:r>
        <w:rPr>
          <w:rFonts w:cs="Arial"/>
          <w:color w:val="202124"/>
          <w:shd w:val="clear" w:color="auto" w:fill="FFFFFF"/>
        </w:rPr>
        <w:t>+</w:t>
      </w:r>
      <w:r>
        <w:rPr>
          <w:rFonts w:cs="Arial"/>
          <w:b/>
          <w:bCs/>
          <w:color w:val="202124"/>
          <w:shd w:val="clear" w:color="auto" w:fill="FFFFFF"/>
        </w:rPr>
        <w:t>Shift</w:t>
      </w:r>
      <w:r>
        <w:rPr>
          <w:rFonts w:cs="Arial"/>
          <w:color w:val="202124"/>
          <w:shd w:val="clear" w:color="auto" w:fill="FFFFFF"/>
        </w:rPr>
        <w:t>+</w:t>
      </w:r>
      <w:r>
        <w:rPr>
          <w:rFonts w:cs="Arial"/>
          <w:b/>
          <w:bCs/>
          <w:color w:val="202124"/>
          <w:shd w:val="clear" w:color="auto" w:fill="FFFFFF"/>
        </w:rPr>
        <w:t>P</w:t>
      </w:r>
      <w:proofErr w:type="spellEnd"/>
      <w:r>
        <w:rPr>
          <w:rFonts w:cs="Arial"/>
          <w:color w:val="202124"/>
          <w:shd w:val="clear" w:color="auto" w:fill="FFFFFF"/>
        </w:rPr>
        <w:t> keyboard combination.</w:t>
      </w:r>
    </w:p>
    <w:p w14:paraId="72DE8413" w14:textId="4C038670" w:rsidR="00D237FB" w:rsidRDefault="00D237FB" w:rsidP="00D237FB">
      <w:pPr>
        <w:pStyle w:val="LabStepNumberedLevel2"/>
      </w:pPr>
      <w:r>
        <w:t>Type .NET into the Command Palette search box.</w:t>
      </w:r>
    </w:p>
    <w:p w14:paraId="3E4959E5" w14:textId="35DF93A5" w:rsidR="00D237FB" w:rsidRDefault="00D237FB" w:rsidP="00D237FB">
      <w:pPr>
        <w:pStyle w:val="LabStepNumberedLevel2"/>
      </w:pPr>
      <w:r>
        <w:t xml:space="preserve">Select the command titled </w:t>
      </w:r>
      <w:r w:rsidRPr="00D237FB">
        <w:rPr>
          <w:b/>
          <w:bCs/>
        </w:rPr>
        <w:t>.NET: Generate Assets for Build and Debug</w:t>
      </w:r>
      <w:r>
        <w:t>.</w:t>
      </w:r>
    </w:p>
    <w:p w14:paraId="66D5D438" w14:textId="168959C9" w:rsidR="00D237FB" w:rsidRDefault="00D237FB" w:rsidP="00D237FB">
      <w:pPr>
        <w:pStyle w:val="LabStepScreenshotLevel2"/>
      </w:pPr>
      <w:r>
        <w:drawing>
          <wp:inline distT="0" distB="0" distL="0" distR="0" wp14:anchorId="203AE01C" wp14:editId="286C79CD">
            <wp:extent cx="5780171" cy="747519"/>
            <wp:effectExtent l="19050" t="19050" r="1143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41262"/>
                    <a:stretch/>
                  </pic:blipFill>
                  <pic:spPr bwMode="auto">
                    <a:xfrm>
                      <a:off x="0" y="0"/>
                      <a:ext cx="5942077" cy="76845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5A032ED" w14:textId="27EB89C3" w:rsidR="00D237FB" w:rsidRDefault="00D237FB" w:rsidP="00D237FB">
      <w:pPr>
        <w:pStyle w:val="LabStepNumberedLevel2"/>
      </w:pPr>
      <w:r>
        <w:t xml:space="preserve">When the command runs successfully, </w:t>
      </w:r>
      <w:r w:rsidR="007C3C97">
        <w:t xml:space="preserve">in generates the files </w:t>
      </w:r>
      <w:proofErr w:type="spellStart"/>
      <w:r w:rsidR="007C3C97" w:rsidRPr="007C3C97">
        <w:rPr>
          <w:b/>
          <w:bCs/>
        </w:rPr>
        <w:t>launch.json</w:t>
      </w:r>
      <w:proofErr w:type="spellEnd"/>
      <w:r w:rsidR="007C3C97">
        <w:t xml:space="preserve"> and </w:t>
      </w:r>
      <w:proofErr w:type="spellStart"/>
      <w:r w:rsidR="007C3C97" w:rsidRPr="007C3C97">
        <w:rPr>
          <w:b/>
          <w:bCs/>
        </w:rPr>
        <w:t>tasks.json</w:t>
      </w:r>
      <w:proofErr w:type="spellEnd"/>
      <w:r w:rsidR="007C3C97">
        <w:t xml:space="preserve"> a new folder named </w:t>
      </w:r>
      <w:r w:rsidR="007C3C97" w:rsidRPr="007C3C97">
        <w:rPr>
          <w:b/>
          <w:bCs/>
        </w:rPr>
        <w:t>.</w:t>
      </w:r>
      <w:proofErr w:type="spellStart"/>
      <w:r w:rsidR="007C3C97" w:rsidRPr="007C3C97">
        <w:rPr>
          <w:b/>
          <w:bCs/>
        </w:rPr>
        <w:t>vscode</w:t>
      </w:r>
      <w:proofErr w:type="spellEnd"/>
      <w:r w:rsidR="007C3C97">
        <w:t>.</w:t>
      </w:r>
    </w:p>
    <w:p w14:paraId="6F43B96E" w14:textId="1E18A05C" w:rsidR="007C3C97" w:rsidRDefault="007C3C97" w:rsidP="007C3C97">
      <w:pPr>
        <w:pStyle w:val="LabStepScreenshotLevel2"/>
      </w:pPr>
      <w:r>
        <w:drawing>
          <wp:inline distT="0" distB="0" distL="0" distR="0" wp14:anchorId="13125BCD" wp14:editId="68FB4DE9">
            <wp:extent cx="5753862" cy="1637027"/>
            <wp:effectExtent l="19050" t="19050" r="1841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15958" cy="1683145"/>
                    </a:xfrm>
                    <a:prstGeom prst="rect">
                      <a:avLst/>
                    </a:prstGeom>
                    <a:noFill/>
                    <a:ln>
                      <a:solidFill>
                        <a:schemeClr val="tx1">
                          <a:lumMod val="50000"/>
                          <a:lumOff val="50000"/>
                        </a:schemeClr>
                      </a:solidFill>
                    </a:ln>
                  </pic:spPr>
                </pic:pic>
              </a:graphicData>
            </a:graphic>
          </wp:inline>
        </w:drawing>
      </w:r>
    </w:p>
    <w:p w14:paraId="31CCB972" w14:textId="37BED6FB" w:rsidR="007C3C97" w:rsidRDefault="00DA386E" w:rsidP="00DA386E">
      <w:pPr>
        <w:pStyle w:val="LabExerciseCallout"/>
      </w:pPr>
      <w:r>
        <w:t xml:space="preserve">It's not uncommon for the configuration of the </w:t>
      </w:r>
      <w:r w:rsidR="007C3C97">
        <w:t xml:space="preserve">C# extension (i.e. </w:t>
      </w:r>
      <w:proofErr w:type="spellStart"/>
      <w:r w:rsidR="007C3C97">
        <w:t>Omnisharp</w:t>
      </w:r>
      <w:proofErr w:type="spellEnd"/>
      <w:r w:rsidR="007C3C97">
        <w:t xml:space="preserve">) in Visual Studio Code </w:t>
      </w:r>
      <w:r>
        <w:t xml:space="preserve">to cause </w:t>
      </w:r>
      <w:r w:rsidR="007C3C97">
        <w:t>error</w:t>
      </w:r>
      <w:r>
        <w:t>s</w:t>
      </w:r>
      <w:r w:rsidR="007C3C97">
        <w:t xml:space="preserve"> when running the command to generate the assets for build and debug. If this is the case, </w:t>
      </w:r>
      <w:r>
        <w:t xml:space="preserve">it can be </w:t>
      </w:r>
      <w:r w:rsidR="00ED1D43">
        <w:t xml:space="preserve">tricky </w:t>
      </w:r>
      <w:r>
        <w:t xml:space="preserve">fix this problem. If the previous step </w:t>
      </w:r>
      <w:r w:rsidR="00ED1D43">
        <w:t xml:space="preserve">to generate build and debug assets </w:t>
      </w:r>
      <w:r>
        <w:t xml:space="preserve">did not successfully create the </w:t>
      </w:r>
      <w:proofErr w:type="spellStart"/>
      <w:r w:rsidRPr="00DA386E">
        <w:rPr>
          <w:b/>
          <w:bCs/>
        </w:rPr>
        <w:t>launch.json</w:t>
      </w:r>
      <w:proofErr w:type="spellEnd"/>
      <w:r>
        <w:t xml:space="preserve"> file and the </w:t>
      </w:r>
      <w:proofErr w:type="spellStart"/>
      <w:r w:rsidRPr="00DA386E">
        <w:rPr>
          <w:b/>
          <w:bCs/>
        </w:rPr>
        <w:t>tasks.json</w:t>
      </w:r>
      <w:proofErr w:type="spellEnd"/>
      <w:r>
        <w:t xml:space="preserve"> file in </w:t>
      </w:r>
      <w:r w:rsidR="007C3C97">
        <w:t xml:space="preserve">the </w:t>
      </w:r>
      <w:r w:rsidR="007C3C97" w:rsidRPr="00DA386E">
        <w:rPr>
          <w:b/>
          <w:bCs/>
        </w:rPr>
        <w:t>.</w:t>
      </w:r>
      <w:proofErr w:type="spellStart"/>
      <w:r w:rsidR="007C3C97" w:rsidRPr="00DA386E">
        <w:rPr>
          <w:b/>
          <w:bCs/>
        </w:rPr>
        <w:t>vscode</w:t>
      </w:r>
      <w:proofErr w:type="spellEnd"/>
      <w:r w:rsidR="007C3C97">
        <w:t xml:space="preserve"> folder</w:t>
      </w:r>
      <w:r>
        <w:t xml:space="preserve">, you can copy these two essential files from </w:t>
      </w:r>
      <w:r w:rsidR="007C3C97" w:rsidRPr="00DA386E">
        <w:rPr>
          <w:b/>
          <w:bCs/>
        </w:rPr>
        <w:t>Troubl</w:t>
      </w:r>
      <w:r w:rsidRPr="00DA386E">
        <w:rPr>
          <w:b/>
          <w:bCs/>
        </w:rPr>
        <w:t>e</w:t>
      </w:r>
      <w:r w:rsidR="007C3C97" w:rsidRPr="00DA386E">
        <w:rPr>
          <w:b/>
          <w:bCs/>
        </w:rPr>
        <w:t>shoot</w:t>
      </w:r>
      <w:r w:rsidRPr="00DA386E">
        <w:rPr>
          <w:b/>
          <w:bCs/>
        </w:rPr>
        <w:t>ing</w:t>
      </w:r>
      <w:r>
        <w:rPr>
          <w:b/>
          <w:bCs/>
        </w:rPr>
        <w:t>/.</w:t>
      </w:r>
      <w:proofErr w:type="spellStart"/>
      <w:r>
        <w:rPr>
          <w:b/>
          <w:bCs/>
        </w:rPr>
        <w:t>vscode</w:t>
      </w:r>
      <w:proofErr w:type="spellEnd"/>
      <w:r>
        <w:t xml:space="preserve"> folder located inside the </w:t>
      </w:r>
      <w:proofErr w:type="spellStart"/>
      <w:r w:rsidRPr="00DA386E">
        <w:rPr>
          <w:b/>
          <w:bCs/>
        </w:rPr>
        <w:t>StudentFiles</w:t>
      </w:r>
      <w:proofErr w:type="spellEnd"/>
      <w:r>
        <w:t xml:space="preserve"> folder.</w:t>
      </w:r>
    </w:p>
    <w:p w14:paraId="5D3C16BF" w14:textId="76107E4E" w:rsidR="00886D11" w:rsidRDefault="00886D11" w:rsidP="00844FD4">
      <w:pPr>
        <w:pStyle w:val="LabStepNumbered"/>
      </w:pPr>
      <w:r>
        <w:t xml:space="preserve">Run and test the </w:t>
      </w:r>
      <w:proofErr w:type="spellStart"/>
      <w:r w:rsidR="00DA386E" w:rsidRPr="00DA386E">
        <w:rPr>
          <w:b/>
          <w:bCs/>
        </w:rPr>
        <w:t>UserOwnsData</w:t>
      </w:r>
      <w:proofErr w:type="spellEnd"/>
      <w:r w:rsidR="00DA386E">
        <w:t xml:space="preserve"> </w:t>
      </w:r>
      <w:r>
        <w:t>web application using Visual Studio Code and the .NET 5 debugger.</w:t>
      </w:r>
    </w:p>
    <w:p w14:paraId="48230C57" w14:textId="12BE111D" w:rsidR="00ED1D43" w:rsidRDefault="00ED1D43" w:rsidP="00ED1D43">
      <w:pPr>
        <w:pStyle w:val="LabStepNumberedLevel2"/>
      </w:pPr>
      <w:r>
        <w:t xml:space="preserve">Start the .NET 5 debugger by selecting </w:t>
      </w:r>
      <w:r w:rsidRPr="005937AA">
        <w:rPr>
          <w:b/>
          <w:bCs/>
        </w:rPr>
        <w:t>Run &gt; Start Debugging</w:t>
      </w:r>
      <w:r>
        <w:t xml:space="preserve"> or by pressing the </w:t>
      </w:r>
      <w:r w:rsidRPr="005937AA">
        <w:rPr>
          <w:b/>
          <w:bCs/>
        </w:rPr>
        <w:t>{F5}</w:t>
      </w:r>
      <w:r>
        <w:t xml:space="preserve"> keyboard shortcut.</w:t>
      </w:r>
    </w:p>
    <w:p w14:paraId="47A2D253" w14:textId="366699BD" w:rsidR="005D15BD" w:rsidRDefault="00DA386E" w:rsidP="00DA386E">
      <w:pPr>
        <w:pStyle w:val="LabStepScreenshotLevel2"/>
      </w:pPr>
      <w:r>
        <w:drawing>
          <wp:inline distT="0" distB="0" distL="0" distR="0" wp14:anchorId="47078DA6" wp14:editId="2C07F80C">
            <wp:extent cx="3813815" cy="1230630"/>
            <wp:effectExtent l="19050" t="19050" r="15240"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71600" cy="1249276"/>
                    </a:xfrm>
                    <a:prstGeom prst="rect">
                      <a:avLst/>
                    </a:prstGeom>
                    <a:noFill/>
                    <a:ln>
                      <a:solidFill>
                        <a:schemeClr val="tx1">
                          <a:lumMod val="50000"/>
                          <a:lumOff val="50000"/>
                        </a:schemeClr>
                      </a:solidFill>
                    </a:ln>
                  </pic:spPr>
                </pic:pic>
              </a:graphicData>
            </a:graphic>
          </wp:inline>
        </w:drawing>
      </w:r>
    </w:p>
    <w:p w14:paraId="0AEAB84D" w14:textId="214FBAC8" w:rsidR="00ED1D43" w:rsidRDefault="00737D63" w:rsidP="00737D63">
      <w:pPr>
        <w:pStyle w:val="LabExerciseCallout"/>
      </w:pPr>
      <w:r>
        <w:lastRenderedPageBreak/>
        <w:t xml:space="preserve">The </w:t>
      </w:r>
      <w:proofErr w:type="spellStart"/>
      <w:r>
        <w:t>UserOwnsData</w:t>
      </w:r>
      <w:proofErr w:type="spellEnd"/>
      <w:r>
        <w:t xml:space="preserve"> web application is currently configured authenticate the user before the user is able to view the home page. Therefore, you will be prompted to log in as soon as you launch the application in the .NET debugger.</w:t>
      </w:r>
    </w:p>
    <w:p w14:paraId="3FDEDEB0" w14:textId="587E3559" w:rsidR="00ED1D43" w:rsidRDefault="00737D63" w:rsidP="00ED1D43">
      <w:pPr>
        <w:pStyle w:val="LabStepNumberedLevel2"/>
      </w:pPr>
      <w:r>
        <w:t>When prompted to Sign in, log in using your organizational account.</w:t>
      </w:r>
    </w:p>
    <w:p w14:paraId="06DF39CA" w14:textId="7A3C16D2" w:rsidR="00ED1D43" w:rsidRDefault="00ED1D43" w:rsidP="00ED1D43">
      <w:pPr>
        <w:pStyle w:val="LabStepScreenshotLevel2"/>
      </w:pPr>
      <w:r>
        <w:drawing>
          <wp:inline distT="0" distB="0" distL="0" distR="0" wp14:anchorId="0565D7C6" wp14:editId="6DF7343A">
            <wp:extent cx="1490621" cy="1035558"/>
            <wp:effectExtent l="19050" t="19050" r="1460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04634" cy="1045293"/>
                    </a:xfrm>
                    <a:prstGeom prst="rect">
                      <a:avLst/>
                    </a:prstGeom>
                    <a:noFill/>
                    <a:ln>
                      <a:solidFill>
                        <a:schemeClr val="tx1">
                          <a:lumMod val="50000"/>
                          <a:lumOff val="50000"/>
                        </a:schemeClr>
                      </a:solidFill>
                    </a:ln>
                  </pic:spPr>
                </pic:pic>
              </a:graphicData>
            </a:graphic>
          </wp:inline>
        </w:drawing>
      </w:r>
    </w:p>
    <w:p w14:paraId="6E447E35" w14:textId="3B6FC326" w:rsidR="00ED1D43" w:rsidRDefault="00737D63" w:rsidP="00ED1D43">
      <w:pPr>
        <w:pStyle w:val="LabStepNumberedLevel2"/>
      </w:pPr>
      <w:r>
        <w:t xml:space="preserve">Once you have signed in, you will be prompted to by the </w:t>
      </w:r>
      <w:r w:rsidRPr="00737D63">
        <w:rPr>
          <w:b/>
          <w:bCs/>
        </w:rPr>
        <w:t>Permissions requested</w:t>
      </w:r>
      <w:r>
        <w:t xml:space="preserve"> dialog to grant consent to the application.</w:t>
      </w:r>
    </w:p>
    <w:p w14:paraId="499E644B" w14:textId="66DB8F8E" w:rsidR="00737D63" w:rsidRDefault="00737D63" w:rsidP="00ED1D43">
      <w:pPr>
        <w:pStyle w:val="LabStepNumberedLevel2"/>
      </w:pPr>
      <w:r>
        <w:t xml:space="preserve">Click the </w:t>
      </w:r>
      <w:r w:rsidRPr="00737D63">
        <w:rPr>
          <w:b/>
          <w:bCs/>
        </w:rPr>
        <w:t>Accept</w:t>
      </w:r>
      <w:r>
        <w:t xml:space="preserve"> button to continue.</w:t>
      </w:r>
    </w:p>
    <w:p w14:paraId="1D2FFA88" w14:textId="07502794" w:rsidR="00ED1D43" w:rsidRDefault="00ED1D43" w:rsidP="00ED1D43">
      <w:pPr>
        <w:pStyle w:val="LabStepScreenshotLevel2"/>
      </w:pPr>
      <w:r>
        <w:drawing>
          <wp:inline distT="0" distB="0" distL="0" distR="0" wp14:anchorId="344A1406" wp14:editId="39D15AA5">
            <wp:extent cx="1626870" cy="1935476"/>
            <wp:effectExtent l="19050" t="19050" r="1143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61789" cy="1977019"/>
                    </a:xfrm>
                    <a:prstGeom prst="rect">
                      <a:avLst/>
                    </a:prstGeom>
                    <a:noFill/>
                    <a:ln>
                      <a:solidFill>
                        <a:schemeClr val="tx1">
                          <a:lumMod val="50000"/>
                          <a:lumOff val="50000"/>
                        </a:schemeClr>
                      </a:solidFill>
                    </a:ln>
                  </pic:spPr>
                </pic:pic>
              </a:graphicData>
            </a:graphic>
          </wp:inline>
        </w:drawing>
      </w:r>
    </w:p>
    <w:p w14:paraId="290B1D1A" w14:textId="457308CE" w:rsidR="00ED1D43" w:rsidRDefault="00737D63" w:rsidP="00ED1D43">
      <w:pPr>
        <w:pStyle w:val="LabStepNumberedLevel2"/>
      </w:pPr>
      <w:r>
        <w:t xml:space="preserve">You should now see the home page for the </w:t>
      </w:r>
      <w:proofErr w:type="spellStart"/>
      <w:r w:rsidRPr="00737D63">
        <w:rPr>
          <w:b/>
          <w:bCs/>
        </w:rPr>
        <w:t>UserOwnsData</w:t>
      </w:r>
      <w:proofErr w:type="spellEnd"/>
      <w:r>
        <w:t xml:space="preserve"> web application which should match the following screenshot.</w:t>
      </w:r>
    </w:p>
    <w:p w14:paraId="2B9B8039" w14:textId="11C0ACDD" w:rsidR="00ED1D43" w:rsidRDefault="00ED1D43" w:rsidP="00ED1D43">
      <w:pPr>
        <w:pStyle w:val="LabStepScreenshotLevel2"/>
      </w:pPr>
      <w:r>
        <w:drawing>
          <wp:inline distT="0" distB="0" distL="0" distR="0" wp14:anchorId="1D6DA9D1" wp14:editId="4E3191CF">
            <wp:extent cx="4637314" cy="1973864"/>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2173" cy="2005728"/>
                    </a:xfrm>
                    <a:prstGeom prst="rect">
                      <a:avLst/>
                    </a:prstGeom>
                  </pic:spPr>
                </pic:pic>
              </a:graphicData>
            </a:graphic>
          </wp:inline>
        </w:drawing>
      </w:r>
    </w:p>
    <w:p w14:paraId="4D59E085" w14:textId="77777777" w:rsidR="0098381C" w:rsidRDefault="0098381C" w:rsidP="0098381C">
      <w:pPr>
        <w:pStyle w:val="LabStepNumberedLevel2"/>
      </w:pPr>
      <w:r>
        <w:t>You're done testing. Close the browser, return to Visual Studio Code and stop the debug session using the debug toolbar.</w:t>
      </w:r>
    </w:p>
    <w:p w14:paraId="0C072E4E" w14:textId="77777777" w:rsidR="0098381C" w:rsidRDefault="0098381C" w:rsidP="0098381C">
      <w:pPr>
        <w:pStyle w:val="LabStepScreenshotLevel2"/>
      </w:pPr>
      <w:r>
        <w:drawing>
          <wp:inline distT="0" distB="0" distL="0" distR="0" wp14:anchorId="0A880D9A" wp14:editId="207E8751">
            <wp:extent cx="2277585" cy="611975"/>
            <wp:effectExtent l="19050" t="19050" r="8890"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01873" cy="618501"/>
                    </a:xfrm>
                    <a:prstGeom prst="rect">
                      <a:avLst/>
                    </a:prstGeom>
                    <a:noFill/>
                    <a:ln>
                      <a:solidFill>
                        <a:schemeClr val="tx1">
                          <a:lumMod val="50000"/>
                          <a:lumOff val="50000"/>
                        </a:schemeClr>
                      </a:solidFill>
                    </a:ln>
                  </pic:spPr>
                </pic:pic>
              </a:graphicData>
            </a:graphic>
          </wp:inline>
        </w:drawing>
      </w:r>
    </w:p>
    <w:p w14:paraId="6643BF7B" w14:textId="05394476" w:rsidR="00737D63" w:rsidRDefault="00737D63" w:rsidP="00737D63">
      <w:pPr>
        <w:pStyle w:val="LabExerciseCallout"/>
      </w:pPr>
      <w:r>
        <w:t xml:space="preserve">You now got to the point where the </w:t>
      </w:r>
      <w:proofErr w:type="spellStart"/>
      <w:r w:rsidR="007C6F58" w:rsidRPr="0098381C">
        <w:rPr>
          <w:b/>
          <w:bCs/>
        </w:rPr>
        <w:t>UserOwnsData</w:t>
      </w:r>
      <w:proofErr w:type="spellEnd"/>
      <w:r w:rsidR="007C6F58">
        <w:t xml:space="preserve"> web </w:t>
      </w:r>
      <w:r>
        <w:t xml:space="preserve">application is up and running and it can successfully authenticate the user. </w:t>
      </w:r>
      <w:r w:rsidR="007C6F58">
        <w:t>Over the next few steps you will add some custom HTML and CSS styles to make the application a bit more stylish. You will also configure the home page so it does not require authentication</w:t>
      </w:r>
      <w:r w:rsidR="0098381C">
        <w:t xml:space="preserve"> to improve the user login experience.</w:t>
      </w:r>
    </w:p>
    <w:p w14:paraId="0A3EFCF4" w14:textId="1A8731C1" w:rsidR="00844FD4" w:rsidRDefault="00844FD4" w:rsidP="00844FD4">
      <w:pPr>
        <w:pStyle w:val="LabStepNumbered"/>
      </w:pPr>
      <w:r>
        <w:lastRenderedPageBreak/>
        <w:t xml:space="preserve">Copy </w:t>
      </w:r>
      <w:r w:rsidR="0098381C">
        <w:t xml:space="preserve">and paste </w:t>
      </w:r>
      <w:r>
        <w:t xml:space="preserve">a set of </w:t>
      </w:r>
      <w:r w:rsidR="0098381C">
        <w:t xml:space="preserve">pre-written </w:t>
      </w:r>
      <w:r>
        <w:t xml:space="preserve">CSS styles into the </w:t>
      </w:r>
      <w:proofErr w:type="spellStart"/>
      <w:r w:rsidR="00FB26FA" w:rsidRPr="00FB26FA">
        <w:rPr>
          <w:b/>
          <w:bCs/>
        </w:rPr>
        <w:t>UserOwnsData</w:t>
      </w:r>
      <w:proofErr w:type="spellEnd"/>
      <w:r w:rsidR="00FB26FA">
        <w:t xml:space="preserve"> project's </w:t>
      </w:r>
      <w:r w:rsidR="00116A77">
        <w:rPr>
          <w:b/>
          <w:bCs/>
        </w:rPr>
        <w:t>s</w:t>
      </w:r>
      <w:r w:rsidRPr="00FB26FA">
        <w:rPr>
          <w:b/>
          <w:bCs/>
        </w:rPr>
        <w:t>ite.css</w:t>
      </w:r>
      <w:r>
        <w:t xml:space="preserve"> file</w:t>
      </w:r>
      <w:r w:rsidR="00FB26FA">
        <w:t>.</w:t>
      </w:r>
    </w:p>
    <w:p w14:paraId="10BDA671" w14:textId="2D8A8D07" w:rsidR="00FB26FA" w:rsidRDefault="00FB26FA" w:rsidP="00844FD4">
      <w:pPr>
        <w:pStyle w:val="LabStepNumberedLevel2"/>
      </w:pPr>
      <w:r>
        <w:t xml:space="preserve">Expand the </w:t>
      </w:r>
      <w:proofErr w:type="spellStart"/>
      <w:r w:rsidRPr="00FB26FA">
        <w:rPr>
          <w:b/>
          <w:bCs/>
        </w:rPr>
        <w:t>wwwroot</w:t>
      </w:r>
      <w:proofErr w:type="spellEnd"/>
      <w:r>
        <w:t xml:space="preserve"> folder and then expand the </w:t>
      </w:r>
      <w:proofErr w:type="spellStart"/>
      <w:r w:rsidRPr="00FB26FA">
        <w:rPr>
          <w:b/>
          <w:bCs/>
        </w:rPr>
        <w:t>css</w:t>
      </w:r>
      <w:proofErr w:type="spellEnd"/>
      <w:r>
        <w:t xml:space="preserve"> folder </w:t>
      </w:r>
      <w:r w:rsidR="00116A77">
        <w:t xml:space="preserve">inside </w:t>
      </w:r>
      <w:r>
        <w:t xml:space="preserve">to examine the contents of the </w:t>
      </w:r>
      <w:proofErr w:type="spellStart"/>
      <w:r w:rsidRPr="00FB26FA">
        <w:rPr>
          <w:b/>
          <w:bCs/>
        </w:rPr>
        <w:t>wwwroot</w:t>
      </w:r>
      <w:proofErr w:type="spellEnd"/>
      <w:r w:rsidRPr="00FB26FA">
        <w:rPr>
          <w:b/>
          <w:bCs/>
        </w:rPr>
        <w:t>/</w:t>
      </w:r>
      <w:proofErr w:type="spellStart"/>
      <w:r w:rsidRPr="00FB26FA">
        <w:rPr>
          <w:b/>
          <w:bCs/>
        </w:rPr>
        <w:t>css</w:t>
      </w:r>
      <w:proofErr w:type="spellEnd"/>
      <w:r>
        <w:t xml:space="preserve"> folder.</w:t>
      </w:r>
    </w:p>
    <w:p w14:paraId="04336105" w14:textId="5BCC1C4A" w:rsidR="00844FD4" w:rsidRDefault="00116A77" w:rsidP="00844FD4">
      <w:pPr>
        <w:pStyle w:val="LabStepNumberedLevel2"/>
      </w:pPr>
      <w:r>
        <w:t>O</w:t>
      </w:r>
      <w:r w:rsidR="00FB26FA">
        <w:t xml:space="preserve">pen the </w:t>
      </w:r>
      <w:r w:rsidR="00844FD4">
        <w:t>C</w:t>
      </w:r>
      <w:r w:rsidR="00FB26FA">
        <w:t>S</w:t>
      </w:r>
      <w:r w:rsidR="00844FD4">
        <w:t xml:space="preserve">S file </w:t>
      </w:r>
      <w:r w:rsidR="00FB26FA">
        <w:t xml:space="preserve">named </w:t>
      </w:r>
      <w:r w:rsidR="00FB26FA" w:rsidRPr="00FB26FA">
        <w:rPr>
          <w:b/>
          <w:bCs/>
        </w:rPr>
        <w:t>site.css</w:t>
      </w:r>
      <w:r>
        <w:t xml:space="preserve"> and delete any existing content inside.</w:t>
      </w:r>
    </w:p>
    <w:p w14:paraId="4A9BD1A3" w14:textId="09C53E25" w:rsidR="00022C91" w:rsidRDefault="002C25FF" w:rsidP="00022C91">
      <w:pPr>
        <w:pStyle w:val="LabStepScreenshotLevel2"/>
      </w:pPr>
      <w:r>
        <w:drawing>
          <wp:inline distT="0" distB="0" distL="0" distR="0" wp14:anchorId="099FAE90" wp14:editId="42A1172B">
            <wp:extent cx="1803654" cy="1933318"/>
            <wp:effectExtent l="19050" t="19050" r="25400" b="1016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43537" cy="1976068"/>
                    </a:xfrm>
                    <a:prstGeom prst="rect">
                      <a:avLst/>
                    </a:prstGeom>
                    <a:noFill/>
                    <a:ln>
                      <a:solidFill>
                        <a:schemeClr val="tx1">
                          <a:lumMod val="50000"/>
                          <a:lumOff val="50000"/>
                        </a:schemeClr>
                      </a:solidFill>
                    </a:ln>
                  </pic:spPr>
                </pic:pic>
              </a:graphicData>
            </a:graphic>
          </wp:inline>
        </w:drawing>
      </w:r>
    </w:p>
    <w:p w14:paraId="38A7DEA0" w14:textId="77777777" w:rsidR="00261AC0" w:rsidRDefault="00FB26FA" w:rsidP="00F85F25">
      <w:pPr>
        <w:pStyle w:val="LabStepNumberedLevel2"/>
      </w:pPr>
      <w:r>
        <w:t xml:space="preserve">Using the Windows Explorer, look inside the </w:t>
      </w:r>
      <w:proofErr w:type="spellStart"/>
      <w:r w:rsidRPr="00261AC0">
        <w:rPr>
          <w:b/>
          <w:bCs/>
        </w:rPr>
        <w:t>StudentLabFiles</w:t>
      </w:r>
      <w:proofErr w:type="spellEnd"/>
      <w:r>
        <w:t xml:space="preserve"> folder and locate </w:t>
      </w:r>
      <w:r w:rsidR="00116A77">
        <w:t xml:space="preserve">the file named </w:t>
      </w:r>
      <w:r w:rsidR="00116A77" w:rsidRPr="00261AC0">
        <w:rPr>
          <w:b/>
          <w:bCs/>
        </w:rPr>
        <w:t>Exercise 2 - site.css.txt</w:t>
      </w:r>
      <w:r w:rsidR="00261AC0">
        <w:t>.</w:t>
      </w:r>
    </w:p>
    <w:p w14:paraId="7579FEE5" w14:textId="44ECA472" w:rsidR="00116A77" w:rsidRDefault="00261AC0" w:rsidP="00261AC0">
      <w:pPr>
        <w:pStyle w:val="LabStepNumberedLevel2"/>
      </w:pPr>
      <w:r>
        <w:t>O</w:t>
      </w:r>
      <w:r w:rsidR="00116A77">
        <w:t xml:space="preserve">pen </w:t>
      </w:r>
      <w:r w:rsidRPr="00116A77">
        <w:rPr>
          <w:b/>
          <w:bCs/>
        </w:rPr>
        <w:t>Exercise 2 - site.css.txt</w:t>
      </w:r>
      <w:r>
        <w:t xml:space="preserve"> </w:t>
      </w:r>
      <w:r w:rsidR="00116A77">
        <w:t>up in a text editor</w:t>
      </w:r>
      <w:r>
        <w:t xml:space="preserve"> and copy all of its contents into the W</w:t>
      </w:r>
      <w:r w:rsidR="00116A77">
        <w:t>indows clipboard.</w:t>
      </w:r>
    </w:p>
    <w:p w14:paraId="6121E986" w14:textId="49BF7EA9" w:rsidR="00690D66" w:rsidRDefault="00116A77" w:rsidP="00F47CFB">
      <w:pPr>
        <w:pStyle w:val="LabStepNumberedLevel2"/>
      </w:pPr>
      <w:r>
        <w:t xml:space="preserve">Return to Visual Studio Code and paste the contents of </w:t>
      </w:r>
      <w:r w:rsidR="00261AC0" w:rsidRPr="00116A77">
        <w:rPr>
          <w:b/>
          <w:bCs/>
        </w:rPr>
        <w:t>Exercise 2 - site.css.txt</w:t>
      </w:r>
      <w:r w:rsidR="00261AC0">
        <w:t xml:space="preserve"> into </w:t>
      </w:r>
      <w:r w:rsidR="00261AC0" w:rsidRPr="00261AC0">
        <w:rPr>
          <w:b/>
          <w:bCs/>
        </w:rPr>
        <w:t>sites.css</w:t>
      </w:r>
      <w:r w:rsidR="00690D66">
        <w:t>.</w:t>
      </w:r>
    </w:p>
    <w:p w14:paraId="7AE5D5BE" w14:textId="326DE204" w:rsidR="00022C91" w:rsidRDefault="002C25FF" w:rsidP="00022C91">
      <w:pPr>
        <w:pStyle w:val="LabStepScreenshotLevel2"/>
      </w:pPr>
      <w:r>
        <w:drawing>
          <wp:inline distT="0" distB="0" distL="0" distR="0" wp14:anchorId="47E68C5E" wp14:editId="217D8749">
            <wp:extent cx="6179879" cy="2181606"/>
            <wp:effectExtent l="19050" t="19050" r="11430" b="285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25689" cy="2197778"/>
                    </a:xfrm>
                    <a:prstGeom prst="rect">
                      <a:avLst/>
                    </a:prstGeom>
                    <a:noFill/>
                    <a:ln>
                      <a:solidFill>
                        <a:schemeClr val="tx1">
                          <a:lumMod val="50000"/>
                          <a:lumOff val="50000"/>
                        </a:schemeClr>
                      </a:solidFill>
                    </a:ln>
                  </pic:spPr>
                </pic:pic>
              </a:graphicData>
            </a:graphic>
          </wp:inline>
        </w:drawing>
      </w:r>
    </w:p>
    <w:p w14:paraId="04F5C940" w14:textId="1F15C944" w:rsidR="00690D66" w:rsidRDefault="00690D66" w:rsidP="00690D66">
      <w:pPr>
        <w:pStyle w:val="LabStepNumberedLevel2"/>
      </w:pPr>
      <w:r>
        <w:t xml:space="preserve">Save your changes and close </w:t>
      </w:r>
      <w:r w:rsidRPr="00690D66">
        <w:rPr>
          <w:b/>
          <w:bCs/>
        </w:rPr>
        <w:t>site.css</w:t>
      </w:r>
      <w:r>
        <w:t>.</w:t>
      </w:r>
    </w:p>
    <w:p w14:paraId="4F5092FE" w14:textId="52C5D17B" w:rsidR="00F47CFB" w:rsidRDefault="00C67756" w:rsidP="00F47CFB">
      <w:pPr>
        <w:pStyle w:val="LabStepNumbered"/>
      </w:pPr>
      <w:r>
        <w:t xml:space="preserve">Copy a custom </w:t>
      </w:r>
      <w:r w:rsidRPr="00690D66">
        <w:rPr>
          <w:b/>
          <w:bCs/>
        </w:rPr>
        <w:t>favicon.ico</w:t>
      </w:r>
      <w:r w:rsidR="00690D66">
        <w:t xml:space="preserve"> file to the </w:t>
      </w:r>
      <w:proofErr w:type="spellStart"/>
      <w:r w:rsidR="00690D66" w:rsidRPr="00690D66">
        <w:rPr>
          <w:b/>
          <w:bCs/>
        </w:rPr>
        <w:t>wwwroot</w:t>
      </w:r>
      <w:proofErr w:type="spellEnd"/>
      <w:r w:rsidR="00690D66">
        <w:t xml:space="preserve"> folder.</w:t>
      </w:r>
    </w:p>
    <w:p w14:paraId="7C93D5DD" w14:textId="55697CB4" w:rsidR="00690D66" w:rsidRDefault="00690D66" w:rsidP="00690D66">
      <w:pPr>
        <w:pStyle w:val="LabStepNumberedLevel2"/>
      </w:pPr>
      <w:r>
        <w:t xml:space="preserve">Using the Windows Explorer, look inside the </w:t>
      </w:r>
      <w:proofErr w:type="spellStart"/>
      <w:r w:rsidRPr="00690D66">
        <w:rPr>
          <w:b/>
          <w:bCs/>
        </w:rPr>
        <w:t>StudentLabFiles</w:t>
      </w:r>
      <w:proofErr w:type="spellEnd"/>
      <w:r>
        <w:t xml:space="preserve"> folder and locate the file named </w:t>
      </w:r>
      <w:r>
        <w:rPr>
          <w:b/>
          <w:bCs/>
        </w:rPr>
        <w:t>favicon.ico</w:t>
      </w:r>
      <w:r>
        <w:t>.</w:t>
      </w:r>
    </w:p>
    <w:p w14:paraId="35895222" w14:textId="6B91FD3C" w:rsidR="00C67756" w:rsidRDefault="00690D66" w:rsidP="00C67756">
      <w:pPr>
        <w:pStyle w:val="LabStepNumberedLevel2"/>
      </w:pPr>
      <w:r>
        <w:t xml:space="preserve">Copy the </w:t>
      </w:r>
      <w:r w:rsidRPr="00690D66">
        <w:rPr>
          <w:b/>
          <w:bCs/>
        </w:rPr>
        <w:t>favicon.ico</w:t>
      </w:r>
      <w:r>
        <w:t xml:space="preserve"> file into the </w:t>
      </w:r>
      <w:proofErr w:type="spellStart"/>
      <w:r w:rsidRPr="00690D66">
        <w:rPr>
          <w:b/>
          <w:bCs/>
        </w:rPr>
        <w:t>wwwroot</w:t>
      </w:r>
      <w:proofErr w:type="spellEnd"/>
      <w:r>
        <w:t xml:space="preserve"> folder of your project.</w:t>
      </w:r>
    </w:p>
    <w:p w14:paraId="44CE8A71" w14:textId="10F34E30" w:rsidR="00F47CFB" w:rsidRDefault="002C25FF" w:rsidP="00C67756">
      <w:pPr>
        <w:pStyle w:val="LabStepScreenshotLevel2"/>
      </w:pPr>
      <w:r>
        <w:drawing>
          <wp:inline distT="0" distB="0" distL="0" distR="0" wp14:anchorId="10B630F9" wp14:editId="5F9ADBBF">
            <wp:extent cx="2100261" cy="1200150"/>
            <wp:effectExtent l="19050" t="19050" r="14605" b="190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21285" cy="1212164"/>
                    </a:xfrm>
                    <a:prstGeom prst="rect">
                      <a:avLst/>
                    </a:prstGeom>
                    <a:noFill/>
                    <a:ln>
                      <a:solidFill>
                        <a:schemeClr val="tx1">
                          <a:lumMod val="50000"/>
                          <a:lumOff val="50000"/>
                        </a:schemeClr>
                      </a:solidFill>
                    </a:ln>
                  </pic:spPr>
                </pic:pic>
              </a:graphicData>
            </a:graphic>
          </wp:inline>
        </w:drawing>
      </w:r>
    </w:p>
    <w:p w14:paraId="04143E40" w14:textId="63F4DB6D" w:rsidR="00690D66" w:rsidRDefault="00690D66" w:rsidP="00690D66">
      <w:pPr>
        <w:pStyle w:val="LabExerciseCallout"/>
      </w:pPr>
      <w:r>
        <w:t xml:space="preserve">Any file you add the </w:t>
      </w:r>
      <w:proofErr w:type="spellStart"/>
      <w:r w:rsidRPr="00690D66">
        <w:rPr>
          <w:b/>
          <w:bCs/>
        </w:rPr>
        <w:t>wwwroot</w:t>
      </w:r>
      <w:proofErr w:type="spellEnd"/>
      <w:r>
        <w:t xml:space="preserve"> folder will appear at the root folder of the website created by the </w:t>
      </w:r>
      <w:proofErr w:type="spellStart"/>
      <w:r w:rsidRPr="00690D66">
        <w:rPr>
          <w:b/>
          <w:bCs/>
        </w:rPr>
        <w:t>UserOwnsData</w:t>
      </w:r>
      <w:proofErr w:type="spellEnd"/>
      <w:r>
        <w:t xml:space="preserve"> project. By adding the </w:t>
      </w:r>
      <w:r w:rsidRPr="00690D66">
        <w:rPr>
          <w:b/>
          <w:bCs/>
        </w:rPr>
        <w:t>favicon.ico</w:t>
      </w:r>
      <w:r>
        <w:t xml:space="preserve"> file, this web application will now display a custom </w:t>
      </w:r>
      <w:r w:rsidRPr="00261AC0">
        <w:rPr>
          <w:b/>
          <w:bCs/>
        </w:rPr>
        <w:t>favicon.ico</w:t>
      </w:r>
      <w:r>
        <w:t xml:space="preserve"> in the browser page tab.</w:t>
      </w:r>
    </w:p>
    <w:p w14:paraId="108DAD6B" w14:textId="58B7A292" w:rsidR="00F47CFB" w:rsidRDefault="00F47CFB" w:rsidP="00F47CFB">
      <w:pPr>
        <w:pStyle w:val="LabStepNumbered"/>
      </w:pPr>
      <w:r>
        <w:lastRenderedPageBreak/>
        <w:t xml:space="preserve">Modify </w:t>
      </w:r>
      <w:r w:rsidR="00690D66">
        <w:t xml:space="preserve">the partial razor view file named </w:t>
      </w:r>
      <w:r w:rsidRPr="00690D66">
        <w:rPr>
          <w:b/>
          <w:bCs/>
        </w:rPr>
        <w:t>_</w:t>
      </w:r>
      <w:proofErr w:type="spellStart"/>
      <w:r w:rsidRPr="00690D66">
        <w:rPr>
          <w:b/>
          <w:bCs/>
        </w:rPr>
        <w:t>LoginPartial.cshtml</w:t>
      </w:r>
      <w:proofErr w:type="spellEnd"/>
      <w:r w:rsidR="00690D66">
        <w:t xml:space="preserve"> to integrate with the </w:t>
      </w:r>
      <w:proofErr w:type="spellStart"/>
      <w:r w:rsidR="00690D66" w:rsidRPr="00690D66">
        <w:rPr>
          <w:b/>
          <w:bCs/>
        </w:rPr>
        <w:t>Microsoft.Identity.Web</w:t>
      </w:r>
      <w:proofErr w:type="spellEnd"/>
      <w:r w:rsidR="00690D66">
        <w:t xml:space="preserve"> authentication library.</w:t>
      </w:r>
      <w:r>
        <w:t>.</w:t>
      </w:r>
    </w:p>
    <w:p w14:paraId="081BF7E4" w14:textId="6BF88F2F" w:rsidR="00F47CFB" w:rsidRDefault="00E77A53" w:rsidP="00F47CFB">
      <w:pPr>
        <w:pStyle w:val="LabStepNumberedLevel2"/>
      </w:pPr>
      <w:r>
        <w:t xml:space="preserve">Expand </w:t>
      </w:r>
      <w:r w:rsidR="00690D66">
        <w:t xml:space="preserve">the </w:t>
      </w:r>
      <w:r w:rsidR="00690D66" w:rsidRPr="00E77A53">
        <w:rPr>
          <w:b/>
          <w:bCs/>
        </w:rPr>
        <w:t>Views &gt; Shared</w:t>
      </w:r>
      <w:r w:rsidR="00690D66">
        <w:t xml:space="preserve"> folder and locate the partial view named </w:t>
      </w:r>
      <w:r w:rsidR="00690D66" w:rsidRPr="00690D66">
        <w:rPr>
          <w:b/>
          <w:bCs/>
        </w:rPr>
        <w:t>_</w:t>
      </w:r>
      <w:proofErr w:type="spellStart"/>
      <w:r w:rsidR="00690D66" w:rsidRPr="00690D66">
        <w:rPr>
          <w:b/>
          <w:bCs/>
        </w:rPr>
        <w:t>LoginPartial.cshtml</w:t>
      </w:r>
      <w:proofErr w:type="spellEnd"/>
      <w:r w:rsidR="00690D66">
        <w:t>.</w:t>
      </w:r>
    </w:p>
    <w:p w14:paraId="51849AF1" w14:textId="5D2A2495" w:rsidR="00690D66" w:rsidRDefault="00690D66" w:rsidP="00F47CFB">
      <w:pPr>
        <w:pStyle w:val="LabStepNumberedLevel2"/>
      </w:pPr>
      <w:r>
        <w:t xml:space="preserve">Open </w:t>
      </w:r>
      <w:r w:rsidR="00E77A53" w:rsidRPr="00690D66">
        <w:rPr>
          <w:b/>
          <w:bCs/>
        </w:rPr>
        <w:t>_</w:t>
      </w:r>
      <w:proofErr w:type="spellStart"/>
      <w:r w:rsidR="00E77A53" w:rsidRPr="00690D66">
        <w:rPr>
          <w:b/>
          <w:bCs/>
        </w:rPr>
        <w:t>LoginPartial.cshtml</w:t>
      </w:r>
      <w:proofErr w:type="spellEnd"/>
      <w:r w:rsidR="00E77A53">
        <w:t xml:space="preserve"> in an editor window.</w:t>
      </w:r>
    </w:p>
    <w:p w14:paraId="34BBD9EC" w14:textId="63CE763C" w:rsidR="0098381C" w:rsidRDefault="00E77A53" w:rsidP="00F47CFB">
      <w:pPr>
        <w:pStyle w:val="LabStepNumberedLevel2"/>
      </w:pPr>
      <w:r>
        <w:t xml:space="preserve">In the existing code, </w:t>
      </w:r>
      <w:r w:rsidR="0098381C">
        <w:t xml:space="preserve">locate the code </w:t>
      </w:r>
      <w:r w:rsidR="0098381C" w:rsidRPr="0098381C">
        <w:rPr>
          <w:b/>
          <w:bCs/>
        </w:rPr>
        <w:t>Hello @User.Identity.Name!</w:t>
      </w:r>
      <w:r w:rsidR="0098381C">
        <w:t xml:space="preserve"> which is used to display information about the user.</w:t>
      </w:r>
    </w:p>
    <w:p w14:paraId="01368A46" w14:textId="437403F9" w:rsidR="0098381C" w:rsidRDefault="0098381C" w:rsidP="0098381C">
      <w:pPr>
        <w:pStyle w:val="LabStepScreenshotLevel2"/>
      </w:pPr>
      <w:r>
        <w:drawing>
          <wp:inline distT="0" distB="0" distL="0" distR="0" wp14:anchorId="2C5A0B75" wp14:editId="075BDBAE">
            <wp:extent cx="3334512" cy="993864"/>
            <wp:effectExtent l="19050" t="19050" r="18415"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89255" cy="1010180"/>
                    </a:xfrm>
                    <a:prstGeom prst="rect">
                      <a:avLst/>
                    </a:prstGeom>
                    <a:noFill/>
                    <a:ln>
                      <a:solidFill>
                        <a:schemeClr val="tx1">
                          <a:lumMod val="50000"/>
                          <a:lumOff val="50000"/>
                        </a:schemeClr>
                      </a:solidFill>
                    </a:ln>
                  </pic:spPr>
                </pic:pic>
              </a:graphicData>
            </a:graphic>
          </wp:inline>
        </w:drawing>
      </w:r>
    </w:p>
    <w:p w14:paraId="1D0C2C71" w14:textId="21C0937D" w:rsidR="003B6764" w:rsidRDefault="003B6764" w:rsidP="00F47CFB">
      <w:pPr>
        <w:pStyle w:val="LabStepNumberedLevel2"/>
      </w:pPr>
      <w:r>
        <w:t xml:space="preserve">Replace </w:t>
      </w:r>
      <w:r w:rsidRPr="0098381C">
        <w:rPr>
          <w:b/>
          <w:bCs/>
        </w:rPr>
        <w:t>Hello @User.Identity.Name!</w:t>
      </w:r>
      <w:r>
        <w:t xml:space="preserve"> with </w:t>
      </w:r>
      <w:r w:rsidRPr="003B6764">
        <w:rPr>
          <w:b/>
          <w:bCs/>
        </w:rPr>
        <w:t>Hello @User.FindFirst("name").Value</w:t>
      </w:r>
      <w:r>
        <w:t xml:space="preserve"> as shown in the following screenshot.</w:t>
      </w:r>
    </w:p>
    <w:p w14:paraId="7685581A" w14:textId="2AB5539F" w:rsidR="00C67756" w:rsidRDefault="003B6764" w:rsidP="00C67756">
      <w:pPr>
        <w:pStyle w:val="LabStepScreenshotLevel2"/>
      </w:pPr>
      <w:r>
        <w:drawing>
          <wp:inline distT="0" distB="0" distL="0" distR="0" wp14:anchorId="5122CEEC" wp14:editId="223C345C">
            <wp:extent cx="4004310" cy="364028"/>
            <wp:effectExtent l="19050" t="19050" r="1524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31701" cy="384700"/>
                    </a:xfrm>
                    <a:prstGeom prst="rect">
                      <a:avLst/>
                    </a:prstGeom>
                    <a:noFill/>
                    <a:ln>
                      <a:solidFill>
                        <a:schemeClr val="tx1">
                          <a:lumMod val="50000"/>
                          <a:lumOff val="50000"/>
                        </a:schemeClr>
                      </a:solidFill>
                    </a:ln>
                  </pic:spPr>
                </pic:pic>
              </a:graphicData>
            </a:graphic>
          </wp:inline>
        </w:drawing>
      </w:r>
    </w:p>
    <w:p w14:paraId="15E0CADB" w14:textId="79B3416E" w:rsidR="00E77A53" w:rsidRDefault="003B6764" w:rsidP="00E77A53">
      <w:pPr>
        <w:pStyle w:val="LabExerciseCallout"/>
      </w:pPr>
      <w:r>
        <w:t xml:space="preserve">With this update, the application will display the user's display name in the welcome message instead of using the user principal name. In other words, the user greeting will now display a message like </w:t>
      </w:r>
      <w:r w:rsidRPr="003B6764">
        <w:rPr>
          <w:b/>
          <w:bCs/>
        </w:rPr>
        <w:t>Hello Betty White</w:t>
      </w:r>
      <w:r>
        <w:t xml:space="preserve"> instead of </w:t>
      </w:r>
      <w:r w:rsidRPr="003B6764">
        <w:rPr>
          <w:b/>
          <w:bCs/>
        </w:rPr>
        <w:t>Hello Betty</w:t>
      </w:r>
      <w:r>
        <w:rPr>
          <w:b/>
          <w:bCs/>
        </w:rPr>
        <w:t>W</w:t>
      </w:r>
      <w:r w:rsidRPr="003B6764">
        <w:rPr>
          <w:b/>
          <w:bCs/>
        </w:rPr>
        <w:t>@Contoso.com!</w:t>
      </w:r>
      <w:r>
        <w:t>.</w:t>
      </w:r>
    </w:p>
    <w:p w14:paraId="3C97FCD7" w14:textId="2611B7B8" w:rsidR="00C67756" w:rsidRDefault="003B6764" w:rsidP="00F47CFB">
      <w:pPr>
        <w:pStyle w:val="LabStepNumberedLevel2"/>
      </w:pPr>
      <w:r>
        <w:t xml:space="preserve">Save your changes and close </w:t>
      </w:r>
      <w:r w:rsidR="00E77A53" w:rsidRPr="00690D66">
        <w:rPr>
          <w:b/>
          <w:bCs/>
        </w:rPr>
        <w:t>_</w:t>
      </w:r>
      <w:proofErr w:type="spellStart"/>
      <w:r w:rsidR="00E77A53" w:rsidRPr="00690D66">
        <w:rPr>
          <w:b/>
          <w:bCs/>
        </w:rPr>
        <w:t>LoginPartial.cshtml</w:t>
      </w:r>
      <w:proofErr w:type="spellEnd"/>
      <w:r w:rsidR="00E77A53">
        <w:t>.</w:t>
      </w:r>
    </w:p>
    <w:p w14:paraId="272C0197" w14:textId="05CE0784" w:rsidR="00F47CFB" w:rsidRDefault="00F47CFB" w:rsidP="00F47CFB">
      <w:pPr>
        <w:pStyle w:val="LabStepNumbered"/>
      </w:pPr>
      <w:r>
        <w:t xml:space="preserve">Modify </w:t>
      </w:r>
      <w:r w:rsidR="00E77A53">
        <w:t xml:space="preserve">the HTML in </w:t>
      </w:r>
      <w:proofErr w:type="spellStart"/>
      <w:r w:rsidRPr="00E77A53">
        <w:rPr>
          <w:b/>
          <w:bCs/>
        </w:rPr>
        <w:t>Index.cshtml</w:t>
      </w:r>
      <w:proofErr w:type="spellEnd"/>
      <w:r w:rsidR="00E77A53">
        <w:t xml:space="preserve"> to display differently depending on whether the user has logged in or not.</w:t>
      </w:r>
    </w:p>
    <w:p w14:paraId="38D4CEAF" w14:textId="53B84962" w:rsidR="00F47CFB" w:rsidRDefault="00E77A53" w:rsidP="00F47CFB">
      <w:pPr>
        <w:pStyle w:val="LabStepNumberedLevel2"/>
      </w:pPr>
      <w:r>
        <w:t xml:space="preserve">Expand the </w:t>
      </w:r>
      <w:r w:rsidRPr="00E77A53">
        <w:rPr>
          <w:b/>
          <w:bCs/>
        </w:rPr>
        <w:t xml:space="preserve">Views &gt; </w:t>
      </w:r>
      <w:r>
        <w:rPr>
          <w:b/>
          <w:bCs/>
        </w:rPr>
        <w:t xml:space="preserve">Home </w:t>
      </w:r>
      <w:r>
        <w:t xml:space="preserve">folder and locate the view file named </w:t>
      </w:r>
      <w:proofErr w:type="spellStart"/>
      <w:r w:rsidRPr="00E77A53">
        <w:rPr>
          <w:b/>
          <w:bCs/>
        </w:rPr>
        <w:t>Index.cshtml</w:t>
      </w:r>
      <w:proofErr w:type="spellEnd"/>
      <w:r>
        <w:t>.</w:t>
      </w:r>
    </w:p>
    <w:p w14:paraId="5FE427C4" w14:textId="53BF8F9B" w:rsidR="00573BC2" w:rsidRDefault="00573BC2" w:rsidP="00F47CFB">
      <w:pPr>
        <w:pStyle w:val="LabStepNumberedLevel2"/>
      </w:pPr>
      <w:r>
        <w:t xml:space="preserve">Open </w:t>
      </w:r>
      <w:proofErr w:type="spellStart"/>
      <w:r w:rsidRPr="00E77A53">
        <w:rPr>
          <w:b/>
          <w:bCs/>
        </w:rPr>
        <w:t>Index.cshtml</w:t>
      </w:r>
      <w:proofErr w:type="spellEnd"/>
      <w:r>
        <w:t xml:space="preserve"> in an editor window.</w:t>
      </w:r>
    </w:p>
    <w:p w14:paraId="76F50D5D" w14:textId="336FD3F7" w:rsidR="00573BC2" w:rsidRDefault="00573BC2" w:rsidP="00F47CFB">
      <w:pPr>
        <w:pStyle w:val="LabStepNumberedLevel2"/>
      </w:pPr>
      <w:r>
        <w:t xml:space="preserve">Delete the contents of </w:t>
      </w:r>
      <w:proofErr w:type="spellStart"/>
      <w:r w:rsidRPr="00573BC2">
        <w:rPr>
          <w:b/>
          <w:bCs/>
        </w:rPr>
        <w:t>Index.cshtml</w:t>
      </w:r>
      <w:proofErr w:type="spellEnd"/>
      <w:r>
        <w:t xml:space="preserve"> and replace it with the code shown in the following code listing.</w:t>
      </w:r>
    </w:p>
    <w:p w14:paraId="44F75561" w14:textId="77777777" w:rsidR="002748A7" w:rsidRDefault="002748A7" w:rsidP="002748A7">
      <w:pPr>
        <w:pStyle w:val="LabStepCodeBlockLevel2"/>
      </w:pPr>
      <w:r>
        <w:t>@using System.Security.Principal</w:t>
      </w:r>
    </w:p>
    <w:p w14:paraId="5F934F8A" w14:textId="77777777" w:rsidR="002748A7" w:rsidRDefault="002748A7" w:rsidP="002748A7">
      <w:pPr>
        <w:pStyle w:val="LabStepCodeBlockLevel2"/>
      </w:pPr>
    </w:p>
    <w:p w14:paraId="315F5127" w14:textId="77777777" w:rsidR="002748A7" w:rsidRDefault="002748A7" w:rsidP="002748A7">
      <w:pPr>
        <w:pStyle w:val="LabStepCodeBlockLevel2"/>
      </w:pPr>
      <w:r>
        <w:t>@if (User.Identity.IsAuthenticated) {</w:t>
      </w:r>
    </w:p>
    <w:p w14:paraId="30B90DDA" w14:textId="77777777" w:rsidR="002748A7" w:rsidRDefault="002748A7" w:rsidP="002748A7">
      <w:pPr>
        <w:pStyle w:val="LabStepCodeBlockLevel2"/>
      </w:pPr>
      <w:r>
        <w:t xml:space="preserve">  &lt;div class="jumbotron"&gt;</w:t>
      </w:r>
    </w:p>
    <w:p w14:paraId="46551F04" w14:textId="77777777" w:rsidR="002748A7" w:rsidRDefault="002748A7" w:rsidP="002748A7">
      <w:pPr>
        <w:pStyle w:val="LabStepCodeBlockLevel2"/>
      </w:pPr>
      <w:r>
        <w:t xml:space="preserve">    &lt;h2&gt;Welcome @User.FindFirst("name").Value&lt;/h2&gt;</w:t>
      </w:r>
    </w:p>
    <w:p w14:paraId="4A93A67B" w14:textId="77777777" w:rsidR="002748A7" w:rsidRDefault="002748A7" w:rsidP="002748A7">
      <w:pPr>
        <w:pStyle w:val="LabStepCodeBlockLevel2"/>
      </w:pPr>
      <w:r>
        <w:t xml:space="preserve">    &lt;p&gt;You have now logged into this application.&lt;/p&gt;</w:t>
      </w:r>
    </w:p>
    <w:p w14:paraId="1D66A835" w14:textId="09A7C216" w:rsidR="002748A7" w:rsidRDefault="002748A7" w:rsidP="002748A7">
      <w:pPr>
        <w:pStyle w:val="LabStepCodeBlockLevel2"/>
      </w:pPr>
      <w:r>
        <w:t xml:space="preserve">  &lt;/div&gt;</w:t>
      </w:r>
    </w:p>
    <w:p w14:paraId="064FC5D6" w14:textId="77777777" w:rsidR="002748A7" w:rsidRDefault="002748A7" w:rsidP="002748A7">
      <w:pPr>
        <w:pStyle w:val="LabStepCodeBlockLevel2"/>
      </w:pPr>
      <w:r>
        <w:t>}</w:t>
      </w:r>
    </w:p>
    <w:p w14:paraId="3D654848" w14:textId="77777777" w:rsidR="002748A7" w:rsidRDefault="002748A7" w:rsidP="002748A7">
      <w:pPr>
        <w:pStyle w:val="LabStepCodeBlockLevel2"/>
      </w:pPr>
      <w:r>
        <w:t>else {</w:t>
      </w:r>
    </w:p>
    <w:p w14:paraId="7192CC11" w14:textId="77777777" w:rsidR="002748A7" w:rsidRDefault="002748A7" w:rsidP="002748A7">
      <w:pPr>
        <w:pStyle w:val="LabStepCodeBlockLevel2"/>
      </w:pPr>
      <w:r>
        <w:t xml:space="preserve">  &lt;div class="jumbotron"&gt;</w:t>
      </w:r>
    </w:p>
    <w:p w14:paraId="27ABA72E" w14:textId="77777777" w:rsidR="002748A7" w:rsidRDefault="002748A7" w:rsidP="002748A7">
      <w:pPr>
        <w:pStyle w:val="LabStepCodeBlockLevel2"/>
      </w:pPr>
      <w:r>
        <w:t xml:space="preserve">    &lt;h2&gt;Welcome to the User-Owns-Data Tutorial&lt;/h2&gt;</w:t>
      </w:r>
    </w:p>
    <w:p w14:paraId="7F39650D" w14:textId="77777777" w:rsidR="002748A7" w:rsidRDefault="002748A7" w:rsidP="002748A7">
      <w:pPr>
        <w:pStyle w:val="LabStepCodeBlockLevel2"/>
      </w:pPr>
      <w:r>
        <w:t xml:space="preserve">    &lt;p&gt;Click the &lt;strong&gt;sign in&lt;/strong&gt; link in the upper right to get started&lt;/p&gt;</w:t>
      </w:r>
    </w:p>
    <w:p w14:paraId="57E69FA7" w14:textId="77777777" w:rsidR="002748A7" w:rsidRDefault="002748A7" w:rsidP="002748A7">
      <w:pPr>
        <w:pStyle w:val="LabStepCodeBlockLevel2"/>
      </w:pPr>
      <w:r>
        <w:t xml:space="preserve">  &lt;/div&gt;</w:t>
      </w:r>
    </w:p>
    <w:p w14:paraId="27BA3C04" w14:textId="021C66EF" w:rsidR="002748A7" w:rsidRDefault="002748A7" w:rsidP="002748A7">
      <w:pPr>
        <w:pStyle w:val="LabStepCodeBlockLevel2"/>
      </w:pPr>
      <w:r>
        <w:t>}</w:t>
      </w:r>
    </w:p>
    <w:p w14:paraId="16A58F75" w14:textId="77777777" w:rsidR="002748A7" w:rsidRDefault="002748A7" w:rsidP="002748A7">
      <w:pPr>
        <w:pStyle w:val="LabStepCodeBlockLevel2"/>
      </w:pPr>
    </w:p>
    <w:p w14:paraId="16ACBA07" w14:textId="11B0ABC9" w:rsidR="002748A7" w:rsidRDefault="00573BC2" w:rsidP="00F47CFB">
      <w:pPr>
        <w:pStyle w:val="LabStepNumberedLevel2"/>
      </w:pPr>
      <w:r>
        <w:t xml:space="preserve">Once you have copied the code from above, save your changes and close </w:t>
      </w:r>
      <w:proofErr w:type="spellStart"/>
      <w:r w:rsidRPr="00573BC2">
        <w:rPr>
          <w:b/>
          <w:bCs/>
        </w:rPr>
        <w:t>Index.cshtml</w:t>
      </w:r>
      <w:proofErr w:type="spellEnd"/>
      <w:r>
        <w:t>.</w:t>
      </w:r>
    </w:p>
    <w:p w14:paraId="5170354D" w14:textId="37372959" w:rsidR="002748A7" w:rsidRDefault="002C25FF" w:rsidP="002748A7">
      <w:pPr>
        <w:pStyle w:val="LabStepScreenshotLevel2"/>
      </w:pPr>
      <w:r>
        <w:drawing>
          <wp:inline distT="0" distB="0" distL="0" distR="0" wp14:anchorId="302BBB18" wp14:editId="04051A4C">
            <wp:extent cx="3851910" cy="1317530"/>
            <wp:effectExtent l="19050" t="19050" r="15240" b="1651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3269" b="7347"/>
                    <a:stretch/>
                  </pic:blipFill>
                  <pic:spPr bwMode="auto">
                    <a:xfrm>
                      <a:off x="0" y="0"/>
                      <a:ext cx="3985988" cy="136339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F20A8CA" w14:textId="141CAA2C" w:rsidR="002748A7" w:rsidRDefault="00573BC2" w:rsidP="00573BC2">
      <w:pPr>
        <w:pStyle w:val="LabExerciseCallout"/>
      </w:pPr>
      <w:r>
        <w:t xml:space="preserve">When you create a new </w:t>
      </w:r>
      <w:r w:rsidR="00180AF2">
        <w:t>.NET 5</w:t>
      </w:r>
      <w:r>
        <w:t xml:space="preserve"> project which supports authentication, the underlying project template creates a home page that requires authentication. To support a more natural login experience</w:t>
      </w:r>
      <w:r w:rsidR="003B6764">
        <w:t xml:space="preserve"> for the user</w:t>
      </w:r>
      <w:r>
        <w:t xml:space="preserve">, it often makes sense to configure your application so that an anonymous user </w:t>
      </w:r>
      <w:r w:rsidR="003B6764">
        <w:t xml:space="preserve">can </w:t>
      </w:r>
      <w:r>
        <w:t xml:space="preserve">access the home page. In the next step you will modify the </w:t>
      </w:r>
      <w:r w:rsidRPr="00573BC2">
        <w:rPr>
          <w:b/>
          <w:bCs/>
        </w:rPr>
        <w:t>Home</w:t>
      </w:r>
      <w:r>
        <w:t xml:space="preserve"> controller so the home page is accessible to the anonymous user.</w:t>
      </w:r>
    </w:p>
    <w:p w14:paraId="4A9972F5" w14:textId="24434ACA" w:rsidR="00F47CFB" w:rsidRDefault="00F47CFB" w:rsidP="00F47CFB">
      <w:pPr>
        <w:pStyle w:val="LabStepNumbered"/>
      </w:pPr>
      <w:r>
        <w:lastRenderedPageBreak/>
        <w:t xml:space="preserve">Modify </w:t>
      </w:r>
      <w:r w:rsidR="00573BC2">
        <w:t xml:space="preserve">the </w:t>
      </w:r>
      <w:r w:rsidR="00573BC2" w:rsidRPr="00261AC0">
        <w:rPr>
          <w:b/>
          <w:bCs/>
        </w:rPr>
        <w:t>Index</w:t>
      </w:r>
      <w:r w:rsidR="00573BC2">
        <w:t xml:space="preserve"> action method in </w:t>
      </w:r>
      <w:proofErr w:type="spellStart"/>
      <w:r w:rsidRPr="00573BC2">
        <w:rPr>
          <w:b/>
          <w:bCs/>
        </w:rPr>
        <w:t>HomeController.cs</w:t>
      </w:r>
      <w:proofErr w:type="spellEnd"/>
      <w:r w:rsidR="00573BC2">
        <w:t xml:space="preserve"> to support anonymous access.</w:t>
      </w:r>
    </w:p>
    <w:p w14:paraId="13C3B0BA" w14:textId="1C29ED00" w:rsidR="00F47CFB" w:rsidRDefault="00573BC2" w:rsidP="00F47CFB">
      <w:pPr>
        <w:pStyle w:val="LabStepNumberedLevel2"/>
      </w:pPr>
      <w:r>
        <w:t xml:space="preserve">Inside the </w:t>
      </w:r>
      <w:r w:rsidRPr="00573BC2">
        <w:rPr>
          <w:b/>
          <w:bCs/>
        </w:rPr>
        <w:t>Controllers</w:t>
      </w:r>
      <w:r>
        <w:t xml:space="preserve"> folder, locate </w:t>
      </w:r>
      <w:proofErr w:type="spellStart"/>
      <w:r w:rsidRPr="00573BC2">
        <w:rPr>
          <w:b/>
          <w:bCs/>
        </w:rPr>
        <w:t>HomeControllers.cs</w:t>
      </w:r>
      <w:proofErr w:type="spellEnd"/>
      <w:r>
        <w:t xml:space="preserve"> and open this file in an editor window.</w:t>
      </w:r>
    </w:p>
    <w:p w14:paraId="0F75E14F" w14:textId="5ED05835" w:rsidR="00573BC2" w:rsidRDefault="00573BC2" w:rsidP="00F47CFB">
      <w:pPr>
        <w:pStyle w:val="LabStepNumberedLevel2"/>
      </w:pPr>
      <w:r>
        <w:t xml:space="preserve">Locate the </w:t>
      </w:r>
      <w:r w:rsidRPr="00573BC2">
        <w:rPr>
          <w:b/>
          <w:bCs/>
        </w:rPr>
        <w:t>Index</w:t>
      </w:r>
      <w:r>
        <w:t xml:space="preserve"> method inside the </w:t>
      </w:r>
      <w:proofErr w:type="spellStart"/>
      <w:r w:rsidRPr="00573BC2">
        <w:rPr>
          <w:b/>
          <w:bCs/>
        </w:rPr>
        <w:t>HomeController</w:t>
      </w:r>
      <w:proofErr w:type="spellEnd"/>
      <w:r>
        <w:t xml:space="preserve"> class.</w:t>
      </w:r>
    </w:p>
    <w:p w14:paraId="316CFB5D" w14:textId="6080DF65" w:rsidR="002748A7" w:rsidRDefault="001A1FF3" w:rsidP="002748A7">
      <w:pPr>
        <w:pStyle w:val="LabStepScreenshotLevel2"/>
      </w:pPr>
      <w:r>
        <w:drawing>
          <wp:inline distT="0" distB="0" distL="0" distR="0" wp14:anchorId="5F95103D" wp14:editId="685721C6">
            <wp:extent cx="3492246" cy="1880367"/>
            <wp:effectExtent l="19050" t="19050" r="13335"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26140" cy="1898617"/>
                    </a:xfrm>
                    <a:prstGeom prst="rect">
                      <a:avLst/>
                    </a:prstGeom>
                    <a:noFill/>
                    <a:ln>
                      <a:solidFill>
                        <a:schemeClr val="tx1">
                          <a:lumMod val="50000"/>
                          <a:lumOff val="50000"/>
                        </a:schemeClr>
                      </a:solidFill>
                    </a:ln>
                  </pic:spPr>
                </pic:pic>
              </a:graphicData>
            </a:graphic>
          </wp:inline>
        </w:drawing>
      </w:r>
    </w:p>
    <w:p w14:paraId="30D530FE" w14:textId="644FDB7D" w:rsidR="002748A7" w:rsidRDefault="00573BC2" w:rsidP="00F47CFB">
      <w:pPr>
        <w:pStyle w:val="LabStepNumberedLevel2"/>
      </w:pPr>
      <w:r>
        <w:t xml:space="preserve">Add the </w:t>
      </w:r>
      <w:r w:rsidRPr="00573BC2">
        <w:rPr>
          <w:b/>
          <w:bCs/>
        </w:rPr>
        <w:t>[</w:t>
      </w:r>
      <w:proofErr w:type="spellStart"/>
      <w:r w:rsidRPr="00573BC2">
        <w:rPr>
          <w:b/>
          <w:bCs/>
        </w:rPr>
        <w:t>AllowAnonymous</w:t>
      </w:r>
      <w:proofErr w:type="spellEnd"/>
      <w:r w:rsidRPr="00573BC2">
        <w:rPr>
          <w:b/>
          <w:bCs/>
        </w:rPr>
        <w:t>]</w:t>
      </w:r>
      <w:r>
        <w:t xml:space="preserve"> attribute to the </w:t>
      </w:r>
      <w:r w:rsidRPr="00573BC2">
        <w:rPr>
          <w:b/>
          <w:bCs/>
        </w:rPr>
        <w:t>Index</w:t>
      </w:r>
      <w:r>
        <w:t xml:space="preserve"> method as shown in the following code listing.</w:t>
      </w:r>
    </w:p>
    <w:p w14:paraId="35973007" w14:textId="77777777" w:rsidR="002748A7" w:rsidRDefault="002748A7" w:rsidP="002748A7">
      <w:pPr>
        <w:pStyle w:val="LabStepCodeBlockLevel2"/>
      </w:pPr>
      <w:r>
        <w:t>[AllowAnonymous]</w:t>
      </w:r>
    </w:p>
    <w:p w14:paraId="041A4813" w14:textId="4DDB52F8" w:rsidR="002748A7" w:rsidRPr="00573BC2" w:rsidRDefault="002748A7" w:rsidP="002748A7">
      <w:pPr>
        <w:pStyle w:val="LabStepCodeBlockLevel2"/>
        <w:rPr>
          <w:color w:val="7F7F7F" w:themeColor="text1" w:themeTint="80"/>
        </w:rPr>
      </w:pPr>
      <w:r w:rsidRPr="00573BC2">
        <w:rPr>
          <w:color w:val="7F7F7F" w:themeColor="text1" w:themeTint="80"/>
        </w:rPr>
        <w:t xml:space="preserve">public IActionResult Index() </w:t>
      </w:r>
    </w:p>
    <w:p w14:paraId="7F4BB7F9" w14:textId="77777777" w:rsidR="002748A7" w:rsidRPr="00573BC2" w:rsidRDefault="002748A7" w:rsidP="002748A7">
      <w:pPr>
        <w:pStyle w:val="LabStepCodeBlockLevel2"/>
        <w:rPr>
          <w:color w:val="7F7F7F" w:themeColor="text1" w:themeTint="80"/>
        </w:rPr>
      </w:pPr>
      <w:r w:rsidRPr="00573BC2">
        <w:rPr>
          <w:color w:val="7F7F7F" w:themeColor="text1" w:themeTint="80"/>
        </w:rPr>
        <w:t>{</w:t>
      </w:r>
    </w:p>
    <w:p w14:paraId="16DDB8B5" w14:textId="77777777" w:rsidR="002748A7" w:rsidRPr="00573BC2" w:rsidRDefault="002748A7" w:rsidP="002748A7">
      <w:pPr>
        <w:pStyle w:val="LabStepCodeBlockLevel2"/>
        <w:rPr>
          <w:color w:val="7F7F7F" w:themeColor="text1" w:themeTint="80"/>
        </w:rPr>
      </w:pPr>
      <w:r w:rsidRPr="00573BC2">
        <w:rPr>
          <w:color w:val="7F7F7F" w:themeColor="text1" w:themeTint="80"/>
        </w:rPr>
        <w:t xml:space="preserve">    return View();</w:t>
      </w:r>
    </w:p>
    <w:p w14:paraId="6DFD6842" w14:textId="5303A4EF" w:rsidR="002748A7" w:rsidRPr="00573BC2" w:rsidRDefault="002748A7" w:rsidP="002748A7">
      <w:pPr>
        <w:pStyle w:val="LabStepCodeBlockLevel2"/>
        <w:rPr>
          <w:color w:val="7F7F7F" w:themeColor="text1" w:themeTint="80"/>
        </w:rPr>
      </w:pPr>
      <w:r w:rsidRPr="00573BC2">
        <w:rPr>
          <w:color w:val="7F7F7F" w:themeColor="text1" w:themeTint="80"/>
        </w:rPr>
        <w:t>}</w:t>
      </w:r>
    </w:p>
    <w:p w14:paraId="457C357A" w14:textId="352A7B6E" w:rsidR="00573BC2" w:rsidRDefault="00573BC2" w:rsidP="00573BC2">
      <w:pPr>
        <w:pStyle w:val="LabStepNumberedLevel2"/>
      </w:pPr>
      <w:r>
        <w:t xml:space="preserve">Save your changes and close </w:t>
      </w:r>
      <w:proofErr w:type="spellStart"/>
      <w:r w:rsidR="00E16102" w:rsidRPr="00E16102">
        <w:rPr>
          <w:b/>
          <w:bCs/>
        </w:rPr>
        <w:t>HomeController.cs</w:t>
      </w:r>
      <w:proofErr w:type="spellEnd"/>
      <w:r w:rsidR="00E16102">
        <w:t>.</w:t>
      </w:r>
    </w:p>
    <w:p w14:paraId="39CE0613" w14:textId="4B5F7E28" w:rsidR="000A7C85" w:rsidRDefault="000A7C85" w:rsidP="000A7C85">
      <w:pPr>
        <w:pStyle w:val="LabExerciseCallout"/>
      </w:pPr>
      <w:r>
        <w:t xml:space="preserve">You have now modified the project to the point where you can run the web application in the </w:t>
      </w:r>
      <w:r w:rsidR="00180AF2">
        <w:t>.NET 5</w:t>
      </w:r>
      <w:r>
        <w:t xml:space="preserve"> debugger.</w:t>
      </w:r>
      <w:r w:rsidR="005937AA">
        <w:t xml:space="preserve"> In the next step, you will start the debugger so you can test your web application as it runs in the browser.</w:t>
      </w:r>
    </w:p>
    <w:p w14:paraId="5926A408" w14:textId="6F311B17" w:rsidR="002748A7" w:rsidRDefault="005937AA" w:rsidP="00F47CFB">
      <w:pPr>
        <w:pStyle w:val="LabStepNumbered"/>
      </w:pPr>
      <w:r>
        <w:t xml:space="preserve">Test the </w:t>
      </w:r>
      <w:proofErr w:type="spellStart"/>
      <w:r w:rsidRPr="005937AA">
        <w:rPr>
          <w:b/>
          <w:bCs/>
        </w:rPr>
        <w:t>UserOwnsData</w:t>
      </w:r>
      <w:proofErr w:type="spellEnd"/>
      <w:r>
        <w:t xml:space="preserve"> project by running it in the </w:t>
      </w:r>
      <w:r w:rsidR="00180AF2">
        <w:t>.NET 5</w:t>
      </w:r>
      <w:r>
        <w:t xml:space="preserve"> debugging environment.</w:t>
      </w:r>
    </w:p>
    <w:p w14:paraId="3EAEE5AA" w14:textId="77777777" w:rsidR="00D15069" w:rsidRDefault="00D15069" w:rsidP="00D15069">
      <w:pPr>
        <w:pStyle w:val="LabStepNumberedLevel2"/>
      </w:pPr>
      <w:r>
        <w:t xml:space="preserve">Start the .NET 5 debugger by selecting </w:t>
      </w:r>
      <w:r w:rsidRPr="005937AA">
        <w:rPr>
          <w:b/>
          <w:bCs/>
        </w:rPr>
        <w:t>Run &gt; Start Debugging</w:t>
      </w:r>
      <w:r>
        <w:t xml:space="preserve"> or by pressing the </w:t>
      </w:r>
      <w:r w:rsidRPr="005937AA">
        <w:rPr>
          <w:b/>
          <w:bCs/>
        </w:rPr>
        <w:t>{F5}</w:t>
      </w:r>
      <w:r>
        <w:t xml:space="preserve"> keyboard shortcut.</w:t>
      </w:r>
    </w:p>
    <w:p w14:paraId="2458FDA9" w14:textId="1F7BA0F9" w:rsidR="000A7C85" w:rsidRDefault="00D41647" w:rsidP="002748A7">
      <w:pPr>
        <w:pStyle w:val="LabStepNumberedLevel2"/>
      </w:pPr>
      <w:r>
        <w:t>Once the debugging session has initialized, the browser should display the home page using anonymous access.</w:t>
      </w:r>
    </w:p>
    <w:p w14:paraId="17327075" w14:textId="69840AD2" w:rsidR="00D41647" w:rsidRDefault="00D41647" w:rsidP="002748A7">
      <w:pPr>
        <w:pStyle w:val="LabStepNumberedLevel2"/>
      </w:pPr>
      <w:r>
        <w:t xml:space="preserve">Click the </w:t>
      </w:r>
      <w:r w:rsidRPr="00D41647">
        <w:rPr>
          <w:b/>
          <w:bCs/>
        </w:rPr>
        <w:t>Sign in</w:t>
      </w:r>
      <w:r>
        <w:t xml:space="preserve"> link to test put the user experience when authenticating with Azure AD.</w:t>
      </w:r>
    </w:p>
    <w:p w14:paraId="49D09536" w14:textId="56AD8904" w:rsidR="002748A7" w:rsidRDefault="002748A7" w:rsidP="002748A7">
      <w:pPr>
        <w:pStyle w:val="LabStepScreenshotLevel2"/>
      </w:pPr>
      <w:r>
        <w:drawing>
          <wp:inline distT="0" distB="0" distL="0" distR="0" wp14:anchorId="638B2330" wp14:editId="6B474100">
            <wp:extent cx="3620262" cy="1002797"/>
            <wp:effectExtent l="19050" t="19050" r="18415" b="2603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28839"/>
                    <a:stretch/>
                  </pic:blipFill>
                  <pic:spPr bwMode="auto">
                    <a:xfrm>
                      <a:off x="0" y="0"/>
                      <a:ext cx="3765677" cy="1043076"/>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6E4B9F" w14:textId="4898CD97" w:rsidR="00D15069" w:rsidRDefault="00D15069" w:rsidP="00D15069">
      <w:pPr>
        <w:pStyle w:val="LabStepNumberedLevel2"/>
      </w:pPr>
      <w:r>
        <w:t>Once you have signed in, you should be able to see the text on the home page changes because the user is authenticated.</w:t>
      </w:r>
    </w:p>
    <w:p w14:paraId="019FAC03" w14:textId="1BAD6F55" w:rsidR="00D47C7C" w:rsidRDefault="00D47C7C" w:rsidP="00D47C7C">
      <w:pPr>
        <w:pStyle w:val="LabStepScreenshotLevel2"/>
      </w:pPr>
      <w:r>
        <w:drawing>
          <wp:inline distT="0" distB="0" distL="0" distR="0" wp14:anchorId="5C0B52CC" wp14:editId="02E5BE5A">
            <wp:extent cx="3979926" cy="1012121"/>
            <wp:effectExtent l="19050" t="19050" r="20955" b="1714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36688"/>
                    <a:stretch/>
                  </pic:blipFill>
                  <pic:spPr bwMode="auto">
                    <a:xfrm>
                      <a:off x="0" y="0"/>
                      <a:ext cx="4146232" cy="1054414"/>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92E6CE" w14:textId="1D4C682C" w:rsidR="00D47C7C" w:rsidRDefault="0091086E" w:rsidP="0091086E">
      <w:pPr>
        <w:pStyle w:val="LabExerciseCallout"/>
      </w:pPr>
      <w:r>
        <w:t xml:space="preserve">At this point, the user </w:t>
      </w:r>
      <w:r w:rsidR="008D73FE">
        <w:t xml:space="preserve">should be </w:t>
      </w:r>
      <w:r>
        <w:t>authenticat</w:t>
      </w:r>
      <w:r w:rsidR="008D73FE">
        <w:t>ed</w:t>
      </w:r>
      <w:r>
        <w:t xml:space="preserve">. For example, you should see the logged in user name </w:t>
      </w:r>
      <w:r w:rsidR="008D73FE">
        <w:t xml:space="preserve">to the left of </w:t>
      </w:r>
      <w:r>
        <w:t xml:space="preserve">the </w:t>
      </w:r>
      <w:r w:rsidRPr="008D73FE">
        <w:rPr>
          <w:b/>
          <w:bCs/>
        </w:rPr>
        <w:t>Sign out</w:t>
      </w:r>
      <w:r>
        <w:t xml:space="preserve"> link in the top right corner. You </w:t>
      </w:r>
      <w:r w:rsidR="008D73FE">
        <w:t xml:space="preserve">should </w:t>
      </w:r>
      <w:r>
        <w:t xml:space="preserve">also see that the home page </w:t>
      </w:r>
      <w:r w:rsidR="008D73FE">
        <w:t xml:space="preserve">displays text that </w:t>
      </w:r>
      <w:r>
        <w:t>welcome</w:t>
      </w:r>
      <w:r w:rsidR="008D73FE">
        <w:t>s</w:t>
      </w:r>
      <w:r>
        <w:t xml:space="preserve"> the user</w:t>
      </w:r>
      <w:r w:rsidR="008D73FE">
        <w:t xml:space="preserve"> by name.</w:t>
      </w:r>
    </w:p>
    <w:p w14:paraId="17451868" w14:textId="733D200D" w:rsidR="00D15069" w:rsidRDefault="00D15069" w:rsidP="0091086E">
      <w:pPr>
        <w:pStyle w:val="LabExerciseCallout"/>
      </w:pPr>
      <w:r>
        <w:t xml:space="preserve">If the web page does not appear with a yellow background as shown in the screenshot above, it's possible your browser has cached the original version of the </w:t>
      </w:r>
      <w:r w:rsidRPr="00D15069">
        <w:rPr>
          <w:b/>
          <w:bCs/>
        </w:rPr>
        <w:t>site.css</w:t>
      </w:r>
      <w:r>
        <w:t xml:space="preserve"> file. If this is the case, you must clear the browser cache so it loads the latest version of </w:t>
      </w:r>
      <w:r w:rsidRPr="00D15069">
        <w:rPr>
          <w:b/>
          <w:bCs/>
        </w:rPr>
        <w:t>site.css</w:t>
      </w:r>
      <w:r>
        <w:t>.</w:t>
      </w:r>
    </w:p>
    <w:p w14:paraId="67B42FD6" w14:textId="28409623" w:rsidR="00312488" w:rsidRDefault="0091086E" w:rsidP="00312488">
      <w:pPr>
        <w:pStyle w:val="LabStepNumbered"/>
      </w:pPr>
      <w:r>
        <w:lastRenderedPageBreak/>
        <w:t>Test the user experience</w:t>
      </w:r>
      <w:r w:rsidR="008D73FE">
        <w:t xml:space="preserve"> for logging out</w:t>
      </w:r>
      <w:r>
        <w:t>.</w:t>
      </w:r>
    </w:p>
    <w:p w14:paraId="72A8BBAF" w14:textId="4850D117" w:rsidR="00312488" w:rsidRDefault="00EB474F" w:rsidP="00312488">
      <w:pPr>
        <w:pStyle w:val="LabStepNumberedLevel2"/>
      </w:pPr>
      <w:r>
        <w:t xml:space="preserve">Click </w:t>
      </w:r>
      <w:r w:rsidR="00312488">
        <w:t xml:space="preserve">the </w:t>
      </w:r>
      <w:r w:rsidRPr="00EB474F">
        <w:rPr>
          <w:b/>
          <w:bCs/>
        </w:rPr>
        <w:t>S</w:t>
      </w:r>
      <w:r w:rsidR="00312488" w:rsidRPr="00EB474F">
        <w:rPr>
          <w:b/>
          <w:bCs/>
        </w:rPr>
        <w:t>ign out</w:t>
      </w:r>
      <w:r w:rsidR="00312488">
        <w:t xml:space="preserve"> link</w:t>
      </w:r>
      <w:r>
        <w:t xml:space="preserve"> to begin the logout experience</w:t>
      </w:r>
      <w:r w:rsidR="00312488">
        <w:t>.</w:t>
      </w:r>
    </w:p>
    <w:p w14:paraId="572DB945" w14:textId="54208FC4" w:rsidR="00312488" w:rsidRDefault="00312488" w:rsidP="00312488">
      <w:pPr>
        <w:pStyle w:val="LabStepScreenshotLevel2"/>
      </w:pPr>
      <w:r>
        <w:drawing>
          <wp:inline distT="0" distB="0" distL="0" distR="0" wp14:anchorId="2D946E73" wp14:editId="422EDC1F">
            <wp:extent cx="5905958" cy="511302"/>
            <wp:effectExtent l="19050" t="19050" r="19050" b="22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09725" cy="546258"/>
                    </a:xfrm>
                    <a:prstGeom prst="rect">
                      <a:avLst/>
                    </a:prstGeom>
                    <a:noFill/>
                    <a:ln>
                      <a:solidFill>
                        <a:schemeClr val="tx1">
                          <a:lumMod val="50000"/>
                          <a:lumOff val="50000"/>
                        </a:schemeClr>
                      </a:solidFill>
                    </a:ln>
                  </pic:spPr>
                </pic:pic>
              </a:graphicData>
            </a:graphic>
          </wp:inline>
        </w:drawing>
      </w:r>
    </w:p>
    <w:p w14:paraId="7D12C909" w14:textId="0F924BDC" w:rsidR="00312488" w:rsidRDefault="00EB474F" w:rsidP="00312488">
      <w:pPr>
        <w:pStyle w:val="LabStepNumberedLevel2"/>
      </w:pPr>
      <w:r>
        <w:t xml:space="preserve">After logging out, you'll be directed to the </w:t>
      </w:r>
      <w:proofErr w:type="spellStart"/>
      <w:r w:rsidRPr="00EB474F">
        <w:rPr>
          <w:b/>
          <w:bCs/>
        </w:rPr>
        <w:t>Microsoft.Identity.Web</w:t>
      </w:r>
      <w:proofErr w:type="spellEnd"/>
      <w:r>
        <w:t xml:space="preserve"> logout page at </w:t>
      </w:r>
      <w:r w:rsidRPr="00EB474F">
        <w:rPr>
          <w:b/>
          <w:bCs/>
        </w:rPr>
        <w:t>/</w:t>
      </w:r>
      <w:proofErr w:type="spellStart"/>
      <w:r w:rsidRPr="00EB474F">
        <w:rPr>
          <w:b/>
          <w:bCs/>
        </w:rPr>
        <w:t>MicrosoftIdentity</w:t>
      </w:r>
      <w:proofErr w:type="spellEnd"/>
      <w:r w:rsidRPr="00EB474F">
        <w:rPr>
          <w:b/>
          <w:bCs/>
        </w:rPr>
        <w:t>/Account/</w:t>
      </w:r>
      <w:proofErr w:type="spellStart"/>
      <w:r w:rsidRPr="00EB474F">
        <w:rPr>
          <w:b/>
          <w:bCs/>
        </w:rPr>
        <w:t>SignedOut</w:t>
      </w:r>
      <w:proofErr w:type="spellEnd"/>
      <w:r>
        <w:t>.</w:t>
      </w:r>
    </w:p>
    <w:p w14:paraId="63E96765" w14:textId="46AE0DB7" w:rsidR="00312488" w:rsidRDefault="00312488" w:rsidP="00312488">
      <w:pPr>
        <w:pStyle w:val="LabStepScreenshotLevel2"/>
      </w:pPr>
      <w:r>
        <w:drawing>
          <wp:inline distT="0" distB="0" distL="0" distR="0" wp14:anchorId="461F1D5E" wp14:editId="722E3E4C">
            <wp:extent cx="4150989" cy="742950"/>
            <wp:effectExtent l="19050" t="19050" r="2159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49470" cy="778474"/>
                    </a:xfrm>
                    <a:prstGeom prst="rect">
                      <a:avLst/>
                    </a:prstGeom>
                    <a:noFill/>
                    <a:ln>
                      <a:solidFill>
                        <a:schemeClr val="tx1">
                          <a:lumMod val="50000"/>
                          <a:lumOff val="50000"/>
                        </a:schemeClr>
                      </a:solidFill>
                    </a:ln>
                  </pic:spPr>
                </pic:pic>
              </a:graphicData>
            </a:graphic>
          </wp:inline>
        </w:drawing>
      </w:r>
    </w:p>
    <w:p w14:paraId="4EF93DAF" w14:textId="7033E414" w:rsidR="00312488" w:rsidRDefault="00EB474F" w:rsidP="00312488">
      <w:pPr>
        <w:pStyle w:val="LabStepNumberedLevel2"/>
      </w:pPr>
      <w:r>
        <w:t xml:space="preserve">You're done testing. </w:t>
      </w:r>
      <w:r w:rsidR="00312488">
        <w:t>Close the browser</w:t>
      </w:r>
      <w:r>
        <w:t xml:space="preserve">, </w:t>
      </w:r>
      <w:r w:rsidR="002958A2">
        <w:t xml:space="preserve">return to Visual Studio Code and </w:t>
      </w:r>
      <w:r>
        <w:t xml:space="preserve">stop </w:t>
      </w:r>
      <w:r w:rsidR="002958A2">
        <w:t>the debug session</w:t>
      </w:r>
      <w:r>
        <w:t xml:space="preserve"> using the debug toolbar.</w:t>
      </w:r>
    </w:p>
    <w:p w14:paraId="26E349FD" w14:textId="3073E5E4" w:rsidR="00121624" w:rsidRDefault="002958A2" w:rsidP="002958A2">
      <w:pPr>
        <w:pStyle w:val="LabExerciseCallout"/>
      </w:pPr>
      <w:r>
        <w:t xml:space="preserve">In the next step, you will </w:t>
      </w:r>
      <w:r w:rsidR="00121624">
        <w:t xml:space="preserve">add a new controller action and view named </w:t>
      </w:r>
      <w:r w:rsidR="00121624" w:rsidRPr="00121624">
        <w:rPr>
          <w:b/>
          <w:bCs/>
        </w:rPr>
        <w:t>Embed</w:t>
      </w:r>
      <w:r w:rsidR="00121624">
        <w:t xml:space="preserve">. However, instead of creating a new controller action and view, you will simply the rename the controller action and view named </w:t>
      </w:r>
      <w:r w:rsidR="00121624" w:rsidRPr="00121624">
        <w:rPr>
          <w:b/>
          <w:bCs/>
        </w:rPr>
        <w:t>Privacy</w:t>
      </w:r>
      <w:r w:rsidR="00121624">
        <w:t xml:space="preserve"> that were automatically added by the project template.</w:t>
      </w:r>
    </w:p>
    <w:p w14:paraId="5DA51CDF" w14:textId="42C2B60F" w:rsidR="002E252E" w:rsidRDefault="00121624" w:rsidP="00121624">
      <w:pPr>
        <w:pStyle w:val="LabStepNumbered"/>
      </w:pPr>
      <w:r>
        <w:t xml:space="preserve"> Create a new controller action named </w:t>
      </w:r>
      <w:r w:rsidRPr="00121624">
        <w:rPr>
          <w:b/>
          <w:bCs/>
        </w:rPr>
        <w:t>Embed</w:t>
      </w:r>
      <w:r>
        <w:t>.</w:t>
      </w:r>
      <w:r w:rsidR="002E252E">
        <w:t xml:space="preserve"> </w:t>
      </w:r>
    </w:p>
    <w:p w14:paraId="482E1A8B" w14:textId="788F7147" w:rsidR="002958A2" w:rsidRDefault="00121624" w:rsidP="002E252E">
      <w:pPr>
        <w:pStyle w:val="LabStepNumberedLevel2"/>
      </w:pPr>
      <w:r>
        <w:t xml:space="preserve">Locate the </w:t>
      </w:r>
      <w:proofErr w:type="spellStart"/>
      <w:r w:rsidR="002958A2" w:rsidRPr="00121624">
        <w:rPr>
          <w:b/>
          <w:bCs/>
        </w:rPr>
        <w:t>HomeController.cs</w:t>
      </w:r>
      <w:proofErr w:type="spellEnd"/>
      <w:r>
        <w:t xml:space="preserve"> file in the </w:t>
      </w:r>
      <w:r w:rsidRPr="00F81A2D">
        <w:rPr>
          <w:b/>
          <w:bCs/>
        </w:rPr>
        <w:t>Controller</w:t>
      </w:r>
      <w:r w:rsidR="00F81A2D" w:rsidRPr="00F81A2D">
        <w:rPr>
          <w:b/>
          <w:bCs/>
        </w:rPr>
        <w:t>s</w:t>
      </w:r>
      <w:r>
        <w:t xml:space="preserve"> folder and open it in an editor window</w:t>
      </w:r>
      <w:r w:rsidR="002958A2">
        <w:t>.</w:t>
      </w:r>
    </w:p>
    <w:p w14:paraId="1909C0E4" w14:textId="31F9AF7F" w:rsidR="002958A2" w:rsidRDefault="00121624" w:rsidP="002E252E">
      <w:pPr>
        <w:pStyle w:val="LabStepNumberedLevel2"/>
      </w:pPr>
      <w:r>
        <w:t xml:space="preserve">Look inside the </w:t>
      </w:r>
      <w:proofErr w:type="spellStart"/>
      <w:r w:rsidRPr="00121624">
        <w:rPr>
          <w:b/>
          <w:bCs/>
        </w:rPr>
        <w:t>HomeController</w:t>
      </w:r>
      <w:proofErr w:type="spellEnd"/>
      <w:r>
        <w:t xml:space="preserve"> class and locate the method named </w:t>
      </w:r>
      <w:r w:rsidRPr="00121624">
        <w:rPr>
          <w:b/>
          <w:bCs/>
        </w:rPr>
        <w:t>Privacy</w:t>
      </w:r>
      <w:r>
        <w:t>.</w:t>
      </w:r>
    </w:p>
    <w:p w14:paraId="7ABC5A16"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26D9035E"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6E62FAB2"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66387EC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064FC9A" w14:textId="77777777" w:rsidR="002958A2" w:rsidRDefault="002958A2" w:rsidP="002958A2">
      <w:pPr>
        <w:pStyle w:val="LabStepCodeBlockLevel2"/>
      </w:pPr>
    </w:p>
    <w:p w14:paraId="5D3B6507" w14:textId="77777777" w:rsidR="002958A2" w:rsidRDefault="002958A2" w:rsidP="002958A2">
      <w:pPr>
        <w:pStyle w:val="LabStepCodeBlockLevel2"/>
      </w:pPr>
      <w:r>
        <w:t>public IActionResult Privacy() {</w:t>
      </w:r>
    </w:p>
    <w:p w14:paraId="4A9FA984" w14:textId="77777777" w:rsidR="002958A2" w:rsidRDefault="002958A2" w:rsidP="002958A2">
      <w:pPr>
        <w:pStyle w:val="LabStepCodeBlockLevel2"/>
      </w:pPr>
      <w:r>
        <w:t xml:space="preserve">    return View();</w:t>
      </w:r>
    </w:p>
    <w:p w14:paraId="72232AF7" w14:textId="6A36FCF9" w:rsidR="002958A2" w:rsidRDefault="002958A2" w:rsidP="002958A2">
      <w:pPr>
        <w:pStyle w:val="LabStepCodeBlockLevel2"/>
      </w:pPr>
      <w:r>
        <w:t>}</w:t>
      </w:r>
    </w:p>
    <w:p w14:paraId="6EA4EFE0" w14:textId="39E08178" w:rsidR="002958A2" w:rsidRDefault="00121624" w:rsidP="002958A2">
      <w:pPr>
        <w:pStyle w:val="LabStepNumberedLevel2"/>
      </w:pPr>
      <w:r>
        <w:t>Re</w:t>
      </w:r>
      <w:r w:rsidR="002958A2">
        <w:t xml:space="preserve">name of the </w:t>
      </w:r>
      <w:r w:rsidR="002958A2" w:rsidRPr="00121624">
        <w:rPr>
          <w:b/>
          <w:bCs/>
        </w:rPr>
        <w:t>Privacy</w:t>
      </w:r>
      <w:r w:rsidR="002958A2">
        <w:t xml:space="preserve"> method to </w:t>
      </w:r>
      <w:r w:rsidR="002958A2" w:rsidRPr="00121624">
        <w:rPr>
          <w:b/>
          <w:bCs/>
        </w:rPr>
        <w:t>Embed</w:t>
      </w:r>
      <w:r w:rsidR="002958A2">
        <w:t xml:space="preserve">. No changes to the </w:t>
      </w:r>
      <w:r>
        <w:t xml:space="preserve">method body </w:t>
      </w:r>
      <w:r w:rsidR="002958A2">
        <w:t>are required.</w:t>
      </w:r>
    </w:p>
    <w:p w14:paraId="48935105"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56981557"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2377935B"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3D5CE15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F3E04A0" w14:textId="77777777" w:rsidR="002958A2" w:rsidRDefault="002958A2" w:rsidP="002958A2">
      <w:pPr>
        <w:pStyle w:val="LabStepCodeBlockLevel2"/>
      </w:pPr>
    </w:p>
    <w:p w14:paraId="79443A2D" w14:textId="2FF7C446" w:rsidR="002958A2" w:rsidRDefault="002958A2" w:rsidP="002958A2">
      <w:pPr>
        <w:pStyle w:val="LabStepCodeBlockLevel2"/>
      </w:pPr>
      <w:r>
        <w:t>public IActionResult Embed() {</w:t>
      </w:r>
    </w:p>
    <w:p w14:paraId="4978B833" w14:textId="77777777" w:rsidR="002958A2" w:rsidRDefault="002958A2" w:rsidP="002958A2">
      <w:pPr>
        <w:pStyle w:val="LabStepCodeBlockLevel2"/>
      </w:pPr>
      <w:r>
        <w:t xml:space="preserve">    return View();</w:t>
      </w:r>
    </w:p>
    <w:p w14:paraId="373F4D13" w14:textId="77777777" w:rsidR="002958A2" w:rsidRDefault="002958A2" w:rsidP="002958A2">
      <w:pPr>
        <w:pStyle w:val="LabStepCodeBlockLevel2"/>
      </w:pPr>
      <w:r>
        <w:t>}</w:t>
      </w:r>
    </w:p>
    <w:p w14:paraId="74582527" w14:textId="55178A4F" w:rsidR="002608D8" w:rsidRDefault="002608D8" w:rsidP="002608D8">
      <w:pPr>
        <w:pStyle w:val="LabExerciseCallout"/>
      </w:pPr>
      <w:r>
        <w:t xml:space="preserve">Note that, unlike the </w:t>
      </w:r>
      <w:r w:rsidRPr="00F81A2D">
        <w:rPr>
          <w:b/>
          <w:bCs/>
        </w:rPr>
        <w:t>Index</w:t>
      </w:r>
      <w:r>
        <w:t xml:space="preserve"> method, the </w:t>
      </w:r>
      <w:r w:rsidRPr="00F81A2D">
        <w:rPr>
          <w:b/>
          <w:bCs/>
        </w:rPr>
        <w:t>Embed</w:t>
      </w:r>
      <w:r>
        <w:t xml:space="preserve"> method does not have the </w:t>
      </w:r>
      <w:proofErr w:type="spellStart"/>
      <w:r w:rsidRPr="00B45B93">
        <w:rPr>
          <w:b/>
          <w:bCs/>
        </w:rPr>
        <w:t>Allow</w:t>
      </w:r>
      <w:r w:rsidR="00B45B93" w:rsidRPr="00B45B93">
        <w:rPr>
          <w:b/>
          <w:bCs/>
        </w:rPr>
        <w:t>Anonymous</w:t>
      </w:r>
      <w:proofErr w:type="spellEnd"/>
      <w:r w:rsidR="00B45B93">
        <w:t xml:space="preserve"> attribute. That means only authenticated users will be able to navigate to this page. One really nice aspect of the </w:t>
      </w:r>
      <w:r w:rsidR="00D15069">
        <w:t xml:space="preserve">ASP.NET </w:t>
      </w:r>
      <w:r w:rsidR="00B45B93">
        <w:t xml:space="preserve">MVC architecture is that it will automatically trigger an interactive login whenever an anonymous user attempts to navigate to a secured page such as </w:t>
      </w:r>
      <w:r w:rsidR="00B45B93" w:rsidRPr="00B45B93">
        <w:rPr>
          <w:b/>
          <w:bCs/>
        </w:rPr>
        <w:t>Embed</w:t>
      </w:r>
      <w:r w:rsidR="00B45B93">
        <w:t>.</w:t>
      </w:r>
    </w:p>
    <w:p w14:paraId="2D738144" w14:textId="055A929D" w:rsidR="002958A2" w:rsidRDefault="00121624" w:rsidP="00121624">
      <w:pPr>
        <w:pStyle w:val="LabStepNumbered"/>
      </w:pPr>
      <w:r>
        <w:t xml:space="preserve">Create a new MVC view for the </w:t>
      </w:r>
      <w:r w:rsidRPr="00F81A2D">
        <w:rPr>
          <w:b/>
          <w:bCs/>
        </w:rPr>
        <w:t>Home</w:t>
      </w:r>
      <w:r>
        <w:t xml:space="preserve"> controller named </w:t>
      </w:r>
      <w:proofErr w:type="spellStart"/>
      <w:r w:rsidRPr="00121624">
        <w:rPr>
          <w:b/>
          <w:bCs/>
        </w:rPr>
        <w:t>Embed</w:t>
      </w:r>
      <w:r w:rsidR="00F81A2D">
        <w:rPr>
          <w:b/>
          <w:bCs/>
        </w:rPr>
        <w:t>.cshtml</w:t>
      </w:r>
      <w:proofErr w:type="spellEnd"/>
      <w:r>
        <w:t>.</w:t>
      </w:r>
    </w:p>
    <w:p w14:paraId="1D378659" w14:textId="661E96BB" w:rsidR="00121624" w:rsidRDefault="00121624" w:rsidP="00121624">
      <w:pPr>
        <w:pStyle w:val="LabStepNumberedLevel2"/>
      </w:pPr>
      <w:r>
        <w:t xml:space="preserve">Look inside the </w:t>
      </w:r>
      <w:r w:rsidRPr="00121624">
        <w:rPr>
          <w:b/>
          <w:bCs/>
        </w:rPr>
        <w:t>Views &gt; Home</w:t>
      </w:r>
      <w:r>
        <w:t xml:space="preserve"> folder and locate the razor view file named </w:t>
      </w:r>
      <w:proofErr w:type="spellStart"/>
      <w:r w:rsidRPr="00121624">
        <w:rPr>
          <w:b/>
          <w:bCs/>
        </w:rPr>
        <w:t>Privacy</w:t>
      </w:r>
      <w:r>
        <w:rPr>
          <w:b/>
          <w:bCs/>
        </w:rPr>
        <w:t>.cshtml</w:t>
      </w:r>
      <w:proofErr w:type="spellEnd"/>
      <w:r>
        <w:t>.</w:t>
      </w:r>
    </w:p>
    <w:p w14:paraId="1E63D316" w14:textId="6543A667" w:rsidR="002958A2" w:rsidRDefault="00193CD0" w:rsidP="002958A2">
      <w:pPr>
        <w:pStyle w:val="LabStepScreenshotLevel2"/>
      </w:pPr>
      <w:r>
        <w:drawing>
          <wp:inline distT="0" distB="0" distL="0" distR="0" wp14:anchorId="0B07A854" wp14:editId="65829115">
            <wp:extent cx="1870898" cy="1328166"/>
            <wp:effectExtent l="19050" t="19050" r="15240" b="247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a:extLst>
                        <a:ext uri="{28A0092B-C50C-407E-A947-70E740481C1C}">
                          <a14:useLocalDpi xmlns:a14="http://schemas.microsoft.com/office/drawing/2010/main" val="0"/>
                        </a:ext>
                      </a:extLst>
                    </a:blip>
                    <a:srcRect l="15572" t="49598"/>
                    <a:stretch/>
                  </pic:blipFill>
                  <pic:spPr bwMode="auto">
                    <a:xfrm>
                      <a:off x="0" y="0"/>
                      <a:ext cx="1993067" cy="141489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C4EB7C" w14:textId="1CE39DD4" w:rsidR="002958A2" w:rsidRDefault="00121624" w:rsidP="002E252E">
      <w:pPr>
        <w:pStyle w:val="LabStepNumberedLevel2"/>
      </w:pPr>
      <w:r>
        <w:lastRenderedPageBreak/>
        <w:t xml:space="preserve">Rename the </w:t>
      </w:r>
      <w:proofErr w:type="spellStart"/>
      <w:r w:rsidRPr="00121624">
        <w:rPr>
          <w:b/>
          <w:bCs/>
        </w:rPr>
        <w:t>Privacy</w:t>
      </w:r>
      <w:r>
        <w:rPr>
          <w:b/>
          <w:bCs/>
        </w:rPr>
        <w:t>.cshtml</w:t>
      </w:r>
      <w:proofErr w:type="spellEnd"/>
      <w:r>
        <w:t xml:space="preserve"> razor file to </w:t>
      </w:r>
      <w:proofErr w:type="spellStart"/>
      <w:r w:rsidRPr="00885572">
        <w:rPr>
          <w:b/>
          <w:bCs/>
        </w:rPr>
        <w:t>Embed.cshtml</w:t>
      </w:r>
      <w:proofErr w:type="spellEnd"/>
      <w:r>
        <w:t>..</w:t>
      </w:r>
    </w:p>
    <w:p w14:paraId="634FB391" w14:textId="62DD66EE" w:rsidR="002958A2" w:rsidRDefault="00193CD0" w:rsidP="002958A2">
      <w:pPr>
        <w:pStyle w:val="LabStepScreenshotLevel2"/>
      </w:pPr>
      <w:r>
        <w:drawing>
          <wp:inline distT="0" distB="0" distL="0" distR="0" wp14:anchorId="21576785" wp14:editId="7A643AAF">
            <wp:extent cx="1617508" cy="870966"/>
            <wp:effectExtent l="19050" t="19050" r="20955" b="2476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73135" cy="900919"/>
                    </a:xfrm>
                    <a:prstGeom prst="rect">
                      <a:avLst/>
                    </a:prstGeom>
                    <a:noFill/>
                    <a:ln>
                      <a:solidFill>
                        <a:schemeClr val="tx1">
                          <a:lumMod val="50000"/>
                          <a:lumOff val="50000"/>
                        </a:schemeClr>
                      </a:solidFill>
                    </a:ln>
                  </pic:spPr>
                </pic:pic>
              </a:graphicData>
            </a:graphic>
          </wp:inline>
        </w:drawing>
      </w:r>
    </w:p>
    <w:p w14:paraId="4D9AE8E8" w14:textId="02D45753" w:rsidR="00F47CFB" w:rsidRDefault="00885572" w:rsidP="002E252E">
      <w:pPr>
        <w:pStyle w:val="LabStepNumberedLevel2"/>
      </w:pPr>
      <w:r>
        <w:t xml:space="preserve">Open </w:t>
      </w:r>
      <w:proofErr w:type="spellStart"/>
      <w:r w:rsidR="00F47CFB" w:rsidRPr="00885572">
        <w:rPr>
          <w:b/>
          <w:bCs/>
        </w:rPr>
        <w:t>Embed.</w:t>
      </w:r>
      <w:r w:rsidR="002E252E" w:rsidRPr="00885572">
        <w:rPr>
          <w:b/>
          <w:bCs/>
        </w:rPr>
        <w:t>cshtml</w:t>
      </w:r>
      <w:proofErr w:type="spellEnd"/>
      <w:r>
        <w:t xml:space="preserve"> in a code editor.</w:t>
      </w:r>
    </w:p>
    <w:p w14:paraId="2726B111" w14:textId="6F35955B" w:rsidR="00885572" w:rsidRDefault="00885572" w:rsidP="002E252E">
      <w:pPr>
        <w:pStyle w:val="LabStepNumberedLevel2"/>
      </w:pPr>
      <w:r>
        <w:t xml:space="preserve">Delete the existing contents of </w:t>
      </w:r>
      <w:proofErr w:type="spellStart"/>
      <w:r w:rsidRPr="00885572">
        <w:rPr>
          <w:b/>
          <w:bCs/>
        </w:rPr>
        <w:t>Embed.cshtml</w:t>
      </w:r>
      <w:proofErr w:type="spellEnd"/>
      <w:r>
        <w:t xml:space="preserve"> and replace it with the follow line of HTML code.</w:t>
      </w:r>
    </w:p>
    <w:p w14:paraId="6D57A14D" w14:textId="0EB27590" w:rsidR="002958A2" w:rsidRDefault="002958A2" w:rsidP="000A1E92">
      <w:pPr>
        <w:pStyle w:val="LabStepCodeBlockLevel2"/>
        <w:ind w:firstLine="72"/>
      </w:pPr>
      <w:r w:rsidRPr="002958A2">
        <w:t>&lt;h2&gt;TODO: Embed Report Here&lt;/h2&gt;</w:t>
      </w:r>
    </w:p>
    <w:p w14:paraId="55422324" w14:textId="3204A3B3" w:rsidR="002958A2" w:rsidRDefault="002958A2" w:rsidP="002E252E">
      <w:pPr>
        <w:pStyle w:val="LabStepNumberedLevel2"/>
      </w:pPr>
      <w:r>
        <w:t xml:space="preserve">Save </w:t>
      </w:r>
      <w:r w:rsidR="00885572">
        <w:t xml:space="preserve">your changes </w:t>
      </w:r>
      <w:r>
        <w:t>and close</w:t>
      </w:r>
      <w:r w:rsidR="00885572">
        <w:t xml:space="preserve"> </w:t>
      </w:r>
      <w:proofErr w:type="spellStart"/>
      <w:r w:rsidR="00885572" w:rsidRPr="00885572">
        <w:rPr>
          <w:b/>
          <w:bCs/>
        </w:rPr>
        <w:t>Embed.cshtml</w:t>
      </w:r>
      <w:proofErr w:type="spellEnd"/>
      <w:r w:rsidR="00885572">
        <w:t>.</w:t>
      </w:r>
    </w:p>
    <w:p w14:paraId="2ACA10F1" w14:textId="28BE74B2" w:rsidR="00885572" w:rsidRPr="00885572" w:rsidRDefault="00885572" w:rsidP="00885572">
      <w:pPr>
        <w:pStyle w:val="LabExerciseCallout"/>
      </w:pPr>
      <w:r>
        <w:t xml:space="preserve">In a standard </w:t>
      </w:r>
      <w:r w:rsidR="00180AF2">
        <w:t>.NET 5</w:t>
      </w:r>
      <w:r>
        <w:t xml:space="preserve"> web application that uses MVC, there is a shared page layout defined in a file named </w:t>
      </w:r>
      <w:r w:rsidRPr="00885572">
        <w:rPr>
          <w:b/>
          <w:bCs/>
        </w:rPr>
        <w:t>_</w:t>
      </w:r>
      <w:proofErr w:type="spellStart"/>
      <w:r w:rsidRPr="00885572">
        <w:rPr>
          <w:b/>
          <w:bCs/>
        </w:rPr>
        <w:t>Layouts.cshtml</w:t>
      </w:r>
      <w:proofErr w:type="spellEnd"/>
      <w:r>
        <w:t xml:space="preserve"> which is located in the </w:t>
      </w:r>
      <w:r w:rsidRPr="00885572">
        <w:rPr>
          <w:b/>
          <w:bCs/>
        </w:rPr>
        <w:t>Views &gt; Shared</w:t>
      </w:r>
      <w:r>
        <w:t xml:space="preserve"> folder. In the next step you will modify the shared layout in the  </w:t>
      </w:r>
      <w:r w:rsidRPr="00885572">
        <w:rPr>
          <w:b/>
          <w:bCs/>
        </w:rPr>
        <w:t>_</w:t>
      </w:r>
      <w:proofErr w:type="spellStart"/>
      <w:r w:rsidRPr="00885572">
        <w:rPr>
          <w:b/>
          <w:bCs/>
        </w:rPr>
        <w:t>Layouts.cshtml</w:t>
      </w:r>
      <w:proofErr w:type="spellEnd"/>
      <w:r>
        <w:t xml:space="preserve"> file so that you can add </w:t>
      </w:r>
      <w:r w:rsidR="00A27AF9">
        <w:t xml:space="preserve">a link to </w:t>
      </w:r>
      <w:r>
        <w:t xml:space="preserve">the </w:t>
      </w:r>
      <w:r w:rsidRPr="00A27AF9">
        <w:rPr>
          <w:b/>
          <w:bCs/>
        </w:rPr>
        <w:t>Embed</w:t>
      </w:r>
      <w:r>
        <w:t xml:space="preserve"> page into the top navigation menu.</w:t>
      </w:r>
    </w:p>
    <w:p w14:paraId="7C603028" w14:textId="77777777" w:rsidR="00885572" w:rsidRDefault="002E252E" w:rsidP="003E3577">
      <w:pPr>
        <w:pStyle w:val="LabStepNumbered"/>
      </w:pPr>
      <w:r>
        <w:t xml:space="preserve">Modify </w:t>
      </w:r>
      <w:r w:rsidR="00885572">
        <w:t xml:space="preserve">the shared layout in </w:t>
      </w:r>
      <w:r w:rsidR="00885572" w:rsidRPr="00885572">
        <w:rPr>
          <w:b/>
          <w:bCs/>
        </w:rPr>
        <w:t>_</w:t>
      </w:r>
      <w:proofErr w:type="spellStart"/>
      <w:r w:rsidR="00885572" w:rsidRPr="00885572">
        <w:rPr>
          <w:b/>
          <w:bCs/>
        </w:rPr>
        <w:t>Layout.cshtml</w:t>
      </w:r>
      <w:proofErr w:type="spellEnd"/>
      <w:r w:rsidR="00885572">
        <w:t xml:space="preserve"> to include a link to the </w:t>
      </w:r>
      <w:r w:rsidR="00885572" w:rsidRPr="00885572">
        <w:rPr>
          <w:b/>
          <w:bCs/>
        </w:rPr>
        <w:t>Embed</w:t>
      </w:r>
      <w:r w:rsidR="00885572">
        <w:t xml:space="preserve"> page.</w:t>
      </w:r>
    </w:p>
    <w:p w14:paraId="34C60C8E" w14:textId="2A9DD91E" w:rsidR="00E3047C" w:rsidRDefault="00E3047C" w:rsidP="00885572">
      <w:pPr>
        <w:pStyle w:val="LabStepNumberedLevel2"/>
      </w:pPr>
      <w:r>
        <w:t xml:space="preserve">Inside the </w:t>
      </w:r>
      <w:r w:rsidRPr="00E3047C">
        <w:rPr>
          <w:b/>
          <w:bCs/>
        </w:rPr>
        <w:t>Views &gt; Shared</w:t>
      </w:r>
      <w:r>
        <w:t xml:space="preserve"> folder, locate </w:t>
      </w:r>
      <w:r w:rsidRPr="00A27AF9">
        <w:rPr>
          <w:b/>
          <w:bCs/>
        </w:rPr>
        <w:t>_</w:t>
      </w:r>
      <w:proofErr w:type="spellStart"/>
      <w:r w:rsidRPr="00A27AF9">
        <w:rPr>
          <w:b/>
          <w:bCs/>
        </w:rPr>
        <w:t>Layouts.cshtml</w:t>
      </w:r>
      <w:proofErr w:type="spellEnd"/>
      <w:r>
        <w:t xml:space="preserve"> and open this shared view file in an editor window.</w:t>
      </w:r>
    </w:p>
    <w:p w14:paraId="106548B8" w14:textId="518B7860" w:rsidR="00885572" w:rsidRDefault="00E3047C" w:rsidP="00885572">
      <w:pPr>
        <w:pStyle w:val="LabStepNumberedLevel2"/>
      </w:pPr>
      <w:r>
        <w:t xml:space="preserve">Using Windows Explorer, look inside the </w:t>
      </w:r>
      <w:proofErr w:type="spellStart"/>
      <w:r w:rsidRPr="00E3047C">
        <w:rPr>
          <w:b/>
          <w:bCs/>
        </w:rPr>
        <w:t>StudentLabFiles</w:t>
      </w:r>
      <w:proofErr w:type="spellEnd"/>
      <w:r>
        <w:t xml:space="preserve"> folder and locate the file named </w:t>
      </w:r>
      <w:r w:rsidRPr="00E3047C">
        <w:rPr>
          <w:b/>
          <w:bCs/>
        </w:rPr>
        <w:t>_</w:t>
      </w:r>
      <w:proofErr w:type="spellStart"/>
      <w:r w:rsidRPr="00E3047C">
        <w:rPr>
          <w:b/>
          <w:bCs/>
        </w:rPr>
        <w:t>Layout.cshtml</w:t>
      </w:r>
      <w:proofErr w:type="spellEnd"/>
      <w:r>
        <w:t>.</w:t>
      </w:r>
    </w:p>
    <w:p w14:paraId="2F21FC5A" w14:textId="77D76AAC" w:rsidR="008D73FE" w:rsidRDefault="008D73FE" w:rsidP="00885572">
      <w:pPr>
        <w:pStyle w:val="LabStepNumberedLevel2"/>
      </w:pPr>
      <w:r>
        <w:t xml:space="preserve">Open </w:t>
      </w:r>
      <w:r w:rsidR="00A27AF9" w:rsidRPr="00A27AF9">
        <w:rPr>
          <w:b/>
          <w:bCs/>
        </w:rPr>
        <w:t>Exercise 2 - _Layout.cshtml.txt</w:t>
      </w:r>
      <w:r w:rsidR="00480CF4">
        <w:t xml:space="preserve"> </w:t>
      </w:r>
      <w:r w:rsidR="00A27AF9">
        <w:t xml:space="preserve">in </w:t>
      </w:r>
      <w:r w:rsidR="00E3047C">
        <w:t xml:space="preserve">the </w:t>
      </w:r>
      <w:proofErr w:type="spellStart"/>
      <w:r w:rsidR="00E3047C" w:rsidRPr="00E3047C">
        <w:rPr>
          <w:b/>
          <w:bCs/>
        </w:rPr>
        <w:t>StudentLabFiles</w:t>
      </w:r>
      <w:proofErr w:type="spellEnd"/>
      <w:r w:rsidR="00E3047C">
        <w:t xml:space="preserve"> folder </w:t>
      </w:r>
      <w:r>
        <w:t>copy its contents to the Windows clipboard.</w:t>
      </w:r>
    </w:p>
    <w:p w14:paraId="2EBFA007" w14:textId="1E242F70" w:rsidR="00480CF4" w:rsidRDefault="008D73FE" w:rsidP="00885572">
      <w:pPr>
        <w:pStyle w:val="LabStepNumberedLevel2"/>
      </w:pPr>
      <w:r>
        <w:t>Return to Visual Studio Code and p</w:t>
      </w:r>
      <w:r w:rsidR="00E3047C">
        <w:t xml:space="preserve">aste </w:t>
      </w:r>
      <w:r>
        <w:t>the contents of the Wind</w:t>
      </w:r>
      <w:r w:rsidR="00A27AF9">
        <w:t>o</w:t>
      </w:r>
      <w:r>
        <w:t xml:space="preserve">ws clipboard </w:t>
      </w:r>
      <w:r w:rsidR="00E3047C">
        <w:t xml:space="preserve">into </w:t>
      </w:r>
      <w:r w:rsidR="00480CF4">
        <w:t xml:space="preserve">the </w:t>
      </w:r>
      <w:r w:rsidRPr="008D73FE">
        <w:rPr>
          <w:b/>
          <w:bCs/>
        </w:rPr>
        <w:t>_</w:t>
      </w:r>
      <w:proofErr w:type="spellStart"/>
      <w:r w:rsidRPr="008D73FE">
        <w:rPr>
          <w:b/>
          <w:bCs/>
        </w:rPr>
        <w:t>Layouts.cshtml</w:t>
      </w:r>
      <w:proofErr w:type="spellEnd"/>
      <w:r>
        <w:t xml:space="preserve"> file</w:t>
      </w:r>
      <w:r w:rsidR="00480CF4">
        <w:t>.</w:t>
      </w:r>
    </w:p>
    <w:p w14:paraId="40ADA40F" w14:textId="28A3EB95" w:rsidR="00480CF4" w:rsidRDefault="00193CD0" w:rsidP="00480CF4">
      <w:pPr>
        <w:pStyle w:val="LabStepScreenshotLevel2"/>
      </w:pPr>
      <w:r>
        <w:drawing>
          <wp:inline distT="0" distB="0" distL="0" distR="0" wp14:anchorId="67DDBE1F" wp14:editId="2306BD5F">
            <wp:extent cx="6008642" cy="2388870"/>
            <wp:effectExtent l="19050" t="19050" r="11430" b="1143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5666"/>
                    <a:stretch/>
                  </pic:blipFill>
                  <pic:spPr bwMode="auto">
                    <a:xfrm>
                      <a:off x="0" y="0"/>
                      <a:ext cx="6067511" cy="241227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76F386" w14:textId="54EFCC83" w:rsidR="002E252E" w:rsidRDefault="00480CF4" w:rsidP="002E252E">
      <w:pPr>
        <w:pStyle w:val="LabStepNumberedLevel2"/>
      </w:pPr>
      <w:r>
        <w:t xml:space="preserve">Save </w:t>
      </w:r>
      <w:r w:rsidR="008D73FE">
        <w:t xml:space="preserve">your changes and </w:t>
      </w:r>
      <w:r>
        <w:t>close</w:t>
      </w:r>
      <w:r w:rsidR="008D73FE">
        <w:t xml:space="preserve"> </w:t>
      </w:r>
      <w:r w:rsidR="008D73FE" w:rsidRPr="008D73FE">
        <w:rPr>
          <w:b/>
          <w:bCs/>
        </w:rPr>
        <w:t>_</w:t>
      </w:r>
      <w:proofErr w:type="spellStart"/>
      <w:r w:rsidR="008D73FE" w:rsidRPr="008D73FE">
        <w:rPr>
          <w:b/>
          <w:bCs/>
        </w:rPr>
        <w:t>Layouts.cshtml</w:t>
      </w:r>
      <w:proofErr w:type="spellEnd"/>
    </w:p>
    <w:p w14:paraId="42250BB8" w14:textId="3C72EDF7" w:rsidR="00480CF4" w:rsidRDefault="00B45B93" w:rsidP="00480CF4">
      <w:pPr>
        <w:pStyle w:val="LabStepNumbered"/>
      </w:pPr>
      <w:r>
        <w:t xml:space="preserve">Run the web </w:t>
      </w:r>
      <w:r w:rsidR="002608D8">
        <w:t xml:space="preserve">application </w:t>
      </w:r>
      <w:r>
        <w:t xml:space="preserve">in the Visual Studio Code debugger to test the new </w:t>
      </w:r>
      <w:r w:rsidRPr="00B45B93">
        <w:rPr>
          <w:b/>
          <w:bCs/>
        </w:rPr>
        <w:t>Embed</w:t>
      </w:r>
      <w:r>
        <w:t xml:space="preserve"> page.</w:t>
      </w:r>
    </w:p>
    <w:p w14:paraId="42027D5E" w14:textId="77777777" w:rsidR="00B45B93" w:rsidRDefault="00B45B93" w:rsidP="00B45B93">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207444E" w14:textId="4B70CBA1" w:rsidR="00480CF4" w:rsidRDefault="00B45B93" w:rsidP="00480CF4">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4140AC5D" w14:textId="4DCFE963" w:rsidR="00B45B93" w:rsidRDefault="00B45B93" w:rsidP="00480CF4">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080B415B" w14:textId="67A925AE" w:rsidR="00480CF4" w:rsidRDefault="00480CF4" w:rsidP="00480CF4">
      <w:pPr>
        <w:pStyle w:val="LabStepScreenshotLevel2"/>
      </w:pPr>
      <w:r>
        <w:drawing>
          <wp:inline distT="0" distB="0" distL="0" distR="0" wp14:anchorId="08F6B5B7" wp14:editId="65B968AB">
            <wp:extent cx="4581920" cy="938022"/>
            <wp:effectExtent l="19050" t="19050" r="9525"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85821" cy="959293"/>
                    </a:xfrm>
                    <a:prstGeom prst="rect">
                      <a:avLst/>
                    </a:prstGeom>
                    <a:noFill/>
                    <a:ln>
                      <a:solidFill>
                        <a:schemeClr val="tx1">
                          <a:lumMod val="50000"/>
                          <a:lumOff val="50000"/>
                        </a:schemeClr>
                      </a:solidFill>
                    </a:ln>
                  </pic:spPr>
                </pic:pic>
              </a:graphicData>
            </a:graphic>
          </wp:inline>
        </w:drawing>
      </w:r>
    </w:p>
    <w:p w14:paraId="0F38F880" w14:textId="3834386E" w:rsidR="00480CF4" w:rsidRDefault="00B45B93" w:rsidP="00480CF4">
      <w:pPr>
        <w:pStyle w:val="LabStepNumberedLevel2"/>
      </w:pPr>
      <w:r>
        <w:lastRenderedPageBreak/>
        <w:t xml:space="preserve">When you attempt to navigate to the </w:t>
      </w:r>
      <w:r w:rsidRPr="00A27AF9">
        <w:rPr>
          <w:b/>
          <w:bCs/>
        </w:rPr>
        <w:t>Embed</w:t>
      </w:r>
      <w:r>
        <w:t xml:space="preserve"> page as an anonymous user, you'll be prompted to pick an account and log in.</w:t>
      </w:r>
    </w:p>
    <w:p w14:paraId="466595AC" w14:textId="7B4C3B5C" w:rsidR="00B45B93" w:rsidRDefault="00B45B93" w:rsidP="00480CF4">
      <w:pPr>
        <w:pStyle w:val="LabStepNumberedLevel2"/>
      </w:pPr>
      <w:r>
        <w:t>Log in using your user name and password.</w:t>
      </w:r>
    </w:p>
    <w:p w14:paraId="1960875E" w14:textId="03AE50C1" w:rsidR="00480CF4" w:rsidRDefault="00480CF4" w:rsidP="00480CF4">
      <w:pPr>
        <w:pStyle w:val="LabStepScreenshotLevel2"/>
      </w:pPr>
      <w:r>
        <w:drawing>
          <wp:inline distT="0" distB="0" distL="0" distR="0" wp14:anchorId="2CF94A0F" wp14:editId="2743DA3D">
            <wp:extent cx="1362831" cy="1060704"/>
            <wp:effectExtent l="0" t="0" r="889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07505" cy="1095474"/>
                    </a:xfrm>
                    <a:prstGeom prst="rect">
                      <a:avLst/>
                    </a:prstGeom>
                    <a:noFill/>
                    <a:ln>
                      <a:noFill/>
                    </a:ln>
                  </pic:spPr>
                </pic:pic>
              </a:graphicData>
            </a:graphic>
          </wp:inline>
        </w:drawing>
      </w:r>
    </w:p>
    <w:p w14:paraId="0BFA6FDC" w14:textId="10F5F0CA" w:rsidR="00480CF4" w:rsidRDefault="00B45B93" w:rsidP="00480CF4">
      <w:pPr>
        <w:pStyle w:val="LabStepNumberedLevel2"/>
      </w:pPr>
      <w:r>
        <w:t xml:space="preserve">Once you have logged in, you should be automatically redirected to the </w:t>
      </w:r>
      <w:r w:rsidRPr="00B45B93">
        <w:rPr>
          <w:b/>
          <w:bCs/>
        </w:rPr>
        <w:t>Embed</w:t>
      </w:r>
      <w:r>
        <w:t xml:space="preserve"> page.</w:t>
      </w:r>
    </w:p>
    <w:p w14:paraId="1477F7A3" w14:textId="176963FE" w:rsidR="00480CF4" w:rsidRDefault="00480CF4" w:rsidP="00480CF4">
      <w:pPr>
        <w:pStyle w:val="LabStepScreenshotLevel2"/>
      </w:pPr>
      <w:r>
        <w:drawing>
          <wp:inline distT="0" distB="0" distL="0" distR="0" wp14:anchorId="504BA498" wp14:editId="29ED8567">
            <wp:extent cx="4428194" cy="766324"/>
            <wp:effectExtent l="19050" t="19050" r="10795"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11472" cy="798041"/>
                    </a:xfrm>
                    <a:prstGeom prst="rect">
                      <a:avLst/>
                    </a:prstGeom>
                    <a:noFill/>
                    <a:ln>
                      <a:solidFill>
                        <a:schemeClr val="tx1">
                          <a:lumMod val="50000"/>
                          <a:lumOff val="50000"/>
                        </a:schemeClr>
                      </a:solidFill>
                    </a:ln>
                  </pic:spPr>
                </pic:pic>
              </a:graphicData>
            </a:graphic>
          </wp:inline>
        </w:drawing>
      </w:r>
    </w:p>
    <w:p w14:paraId="414D9A95" w14:textId="66202907" w:rsidR="00480CF4" w:rsidRDefault="00B45B93" w:rsidP="00480CF4">
      <w:pPr>
        <w:pStyle w:val="LabStepNumberedLevel2"/>
      </w:pPr>
      <w:r>
        <w:t>You're done testing. Close the browser, return to Visual Studio Code and stop the debug session using the debug toolbar.</w:t>
      </w:r>
    </w:p>
    <w:p w14:paraId="50C3307C" w14:textId="4CCD4626" w:rsidR="00B45B93" w:rsidRDefault="00B45B93" w:rsidP="00B45B93">
      <w:pPr>
        <w:pStyle w:val="LabExerciseCallout"/>
      </w:pPr>
      <w:r>
        <w:t xml:space="preserve">The next step is an </w:t>
      </w:r>
      <w:r w:rsidRPr="004B6486">
        <w:rPr>
          <w:i/>
          <w:iCs/>
          <w:u w:val="single"/>
        </w:rPr>
        <w:t xml:space="preserve">optional </w:t>
      </w:r>
      <w:r w:rsidR="004B6486" w:rsidRPr="004B6486">
        <w:rPr>
          <w:i/>
          <w:iCs/>
          <w:u w:val="single"/>
        </w:rPr>
        <w:t>step</w:t>
      </w:r>
      <w:r w:rsidR="004B6486">
        <w:t xml:space="preserve"> for those campers that prefer developing with Visual Studio 2019 </w:t>
      </w:r>
      <w:r w:rsidR="003E3577">
        <w:t>instead of</w:t>
      </w:r>
      <w:r w:rsidR="004B6486">
        <w:t xml:space="preserve"> Visual Studio Code. </w:t>
      </w:r>
      <w:r w:rsidR="003E3577">
        <w:br/>
      </w:r>
      <w:r w:rsidR="004B6486">
        <w:t>If you are happy developing with Visual Studio Code and are not interested in developing</w:t>
      </w:r>
      <w:r w:rsidR="002B2627">
        <w:t xml:space="preserve"> </w:t>
      </w:r>
      <w:r w:rsidR="00180AF2">
        <w:t>.NET 5</w:t>
      </w:r>
      <w:r w:rsidR="004B6486">
        <w:t xml:space="preserve"> projects using Visual Studio 2019, you can skip the next step and move ahead to </w:t>
      </w:r>
      <w:r w:rsidR="003E3577" w:rsidRPr="003E3577">
        <w:rPr>
          <w:i/>
          <w:iCs/>
        </w:rPr>
        <w:t>Exercise 3: Call the Power BI Service API</w:t>
      </w:r>
      <w:r w:rsidR="003E3577">
        <w:t>.</w:t>
      </w:r>
    </w:p>
    <w:p w14:paraId="5C0D8E4B" w14:textId="02F847B3" w:rsidR="00480CF4" w:rsidRDefault="00480CF4" w:rsidP="00480CF4">
      <w:pPr>
        <w:pStyle w:val="LabStepNumbered"/>
      </w:pPr>
      <w:r>
        <w:t xml:space="preserve">Open </w:t>
      </w:r>
      <w:r w:rsidR="004B6486">
        <w:t xml:space="preserve">and test the </w:t>
      </w:r>
      <w:proofErr w:type="spellStart"/>
      <w:r w:rsidR="004B6486" w:rsidRPr="004B6486">
        <w:rPr>
          <w:b/>
          <w:bCs/>
        </w:rPr>
        <w:t>UserOwnsData</w:t>
      </w:r>
      <w:proofErr w:type="spellEnd"/>
      <w:r w:rsidR="004B6486">
        <w:t xml:space="preserve"> </w:t>
      </w:r>
      <w:r>
        <w:t>project using Visual Studio</w:t>
      </w:r>
      <w:r w:rsidR="004B6486">
        <w:t xml:space="preserve"> 2019.</w:t>
      </w:r>
    </w:p>
    <w:p w14:paraId="446EF767" w14:textId="5F4679F5" w:rsidR="00480CF4" w:rsidRDefault="004B6486" w:rsidP="00480CF4">
      <w:pPr>
        <w:pStyle w:val="LabStepNumberedLevel2"/>
      </w:pPr>
      <w:r>
        <w:t>Launch Visual Studio 2019 – You can use any edition including the Enterprise edition, Pro edition or Community edition.</w:t>
      </w:r>
    </w:p>
    <w:p w14:paraId="2DC1A05E" w14:textId="75EF12CE" w:rsidR="004B6486" w:rsidRDefault="004B6486" w:rsidP="00480CF4">
      <w:pPr>
        <w:pStyle w:val="LabStepNumberedLevel2"/>
      </w:pPr>
      <w:r>
        <w:t xml:space="preserve">From the </w:t>
      </w:r>
      <w:r w:rsidRPr="004B6486">
        <w:rPr>
          <w:b/>
          <w:bCs/>
        </w:rPr>
        <w:t>File</w:t>
      </w:r>
      <w:r>
        <w:t xml:space="preserve"> menu, select the </w:t>
      </w:r>
      <w:r w:rsidRPr="004B6486">
        <w:rPr>
          <w:b/>
          <w:bCs/>
        </w:rPr>
        <w:t>Open &gt; Project/Solution…</w:t>
      </w:r>
      <w:r>
        <w:t xml:space="preserve"> command.</w:t>
      </w:r>
    </w:p>
    <w:p w14:paraId="49531CD5" w14:textId="65A1C934" w:rsidR="00480CF4" w:rsidRDefault="00480CF4" w:rsidP="00480CF4">
      <w:pPr>
        <w:pStyle w:val="LabStepScreenshotLevel2"/>
      </w:pPr>
      <w:r>
        <w:drawing>
          <wp:inline distT="0" distB="0" distL="0" distR="0" wp14:anchorId="318E55E6" wp14:editId="43BF2E07">
            <wp:extent cx="4106901" cy="706159"/>
            <wp:effectExtent l="19050" t="19050" r="2730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11785" cy="741388"/>
                    </a:xfrm>
                    <a:prstGeom prst="rect">
                      <a:avLst/>
                    </a:prstGeom>
                    <a:noFill/>
                    <a:ln>
                      <a:solidFill>
                        <a:schemeClr val="tx1">
                          <a:lumMod val="50000"/>
                          <a:lumOff val="50000"/>
                        </a:schemeClr>
                      </a:solidFill>
                    </a:ln>
                  </pic:spPr>
                </pic:pic>
              </a:graphicData>
            </a:graphic>
          </wp:inline>
        </w:drawing>
      </w:r>
    </w:p>
    <w:p w14:paraId="4BDCA272" w14:textId="30FF2CD7" w:rsidR="00480CF4" w:rsidRDefault="004B6486" w:rsidP="00480CF4">
      <w:pPr>
        <w:pStyle w:val="LabStepNumberedLevel2"/>
      </w:pPr>
      <w:r>
        <w:t xml:space="preserve">In the </w:t>
      </w:r>
      <w:r w:rsidRPr="004B6486">
        <w:rPr>
          <w:b/>
          <w:bCs/>
        </w:rPr>
        <w:t>Open Project/Solution</w:t>
      </w:r>
      <w:r>
        <w:t xml:space="preserve"> dialog, select the </w:t>
      </w:r>
      <w:proofErr w:type="spellStart"/>
      <w:r w:rsidRPr="004B6486">
        <w:rPr>
          <w:b/>
          <w:bCs/>
        </w:rPr>
        <w:t>UserOwnsData.csproj</w:t>
      </w:r>
      <w:proofErr w:type="spellEnd"/>
      <w:r>
        <w:t xml:space="preserve"> file in the </w:t>
      </w:r>
      <w:proofErr w:type="spellStart"/>
      <w:r w:rsidRPr="004B6486">
        <w:rPr>
          <w:b/>
          <w:bCs/>
        </w:rPr>
        <w:t>UserOwnsData</w:t>
      </w:r>
      <w:proofErr w:type="spellEnd"/>
      <w:r>
        <w:t xml:space="preserve"> folder and click </w:t>
      </w:r>
      <w:r w:rsidRPr="004B6486">
        <w:rPr>
          <w:b/>
          <w:bCs/>
        </w:rPr>
        <w:t>Open</w:t>
      </w:r>
      <w:r>
        <w:t>.</w:t>
      </w:r>
    </w:p>
    <w:p w14:paraId="14760283" w14:textId="1A70046D" w:rsidR="00480CF4" w:rsidRDefault="004B6486" w:rsidP="00480CF4">
      <w:pPr>
        <w:pStyle w:val="LabStepNumberedLevel2"/>
      </w:pPr>
      <w:r>
        <w:t xml:space="preserve">The </w:t>
      </w:r>
      <w:proofErr w:type="spellStart"/>
      <w:r w:rsidRPr="004B6486">
        <w:rPr>
          <w:b/>
          <w:bCs/>
        </w:rPr>
        <w:t>UserOwnsData</w:t>
      </w:r>
      <w:proofErr w:type="spellEnd"/>
      <w:r>
        <w:t xml:space="preserve"> project should now be open in Visual Studio 2019 as shown in the following screenshot.</w:t>
      </w:r>
    </w:p>
    <w:p w14:paraId="6AC994E2" w14:textId="4EBA71D0" w:rsidR="00480CF4" w:rsidRDefault="002B2627" w:rsidP="00480CF4">
      <w:pPr>
        <w:pStyle w:val="LabStepScreenshotLevel2"/>
      </w:pPr>
      <w:r>
        <w:drawing>
          <wp:inline distT="0" distB="0" distL="0" distR="0" wp14:anchorId="61AD1998" wp14:editId="19CF9D2B">
            <wp:extent cx="2657856" cy="2535186"/>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67889" cy="2544756"/>
                    </a:xfrm>
                    <a:prstGeom prst="rect">
                      <a:avLst/>
                    </a:prstGeom>
                  </pic:spPr>
                </pic:pic>
              </a:graphicData>
            </a:graphic>
          </wp:inline>
        </w:drawing>
      </w:r>
    </w:p>
    <w:p w14:paraId="4BFC4826" w14:textId="7F6EF031" w:rsidR="003E3577" w:rsidRDefault="003E3577" w:rsidP="003E3577">
      <w:pPr>
        <w:pStyle w:val="LabExerciseCallout"/>
      </w:pPr>
      <w:r>
        <w:lastRenderedPageBreak/>
        <w:t>There is one big difference between developing with Visual Studio Code and Visual Studio 2019. Visual Studio Code only requires project files (*.</w:t>
      </w:r>
      <w:proofErr w:type="spellStart"/>
      <w:r>
        <w:t>csproj</w:t>
      </w:r>
      <w:proofErr w:type="spellEnd"/>
      <w:r>
        <w:t>). However, Visual Studio 2019 requires that you work with both project files and solution files (*.</w:t>
      </w:r>
      <w:proofErr w:type="spellStart"/>
      <w:r>
        <w:t>sln</w:t>
      </w:r>
      <w:proofErr w:type="spellEnd"/>
      <w:r>
        <w:t xml:space="preserve">). In the next step you will save a new project file for the </w:t>
      </w:r>
      <w:proofErr w:type="spellStart"/>
      <w:r w:rsidRPr="003E3577">
        <w:rPr>
          <w:b/>
          <w:bCs/>
        </w:rPr>
        <w:t>UserOwnsData</w:t>
      </w:r>
      <w:proofErr w:type="spellEnd"/>
      <w:r>
        <w:t xml:space="preserve"> solution to make it easier to develop this project with Visual Studio 2019.</w:t>
      </w:r>
    </w:p>
    <w:p w14:paraId="28192135" w14:textId="1B247F62" w:rsidR="0032496A" w:rsidRDefault="008F13C6" w:rsidP="00480CF4">
      <w:pPr>
        <w:pStyle w:val="LabStepNumberedLevel2"/>
      </w:pPr>
      <w:r>
        <w:t xml:space="preserve">In the </w:t>
      </w:r>
      <w:r w:rsidRPr="008F13C6">
        <w:rPr>
          <w:b/>
          <w:bCs/>
        </w:rPr>
        <w:t>Solution Explorer</w:t>
      </w:r>
      <w:r>
        <w:t xml:space="preserve"> on the right, select the top node in the tree with the caption </w:t>
      </w:r>
      <w:r w:rsidRPr="008F13C6">
        <w:rPr>
          <w:b/>
          <w:bCs/>
        </w:rPr>
        <w:t>Solution "</w:t>
      </w:r>
      <w:proofErr w:type="spellStart"/>
      <w:r w:rsidRPr="008F13C6">
        <w:rPr>
          <w:b/>
          <w:bCs/>
        </w:rPr>
        <w:t>UserOwnsData</w:t>
      </w:r>
      <w:proofErr w:type="spellEnd"/>
      <w:r w:rsidRPr="008F13C6">
        <w:rPr>
          <w:b/>
          <w:bCs/>
        </w:rPr>
        <w:t>"</w:t>
      </w:r>
      <w:r>
        <w:t>.</w:t>
      </w:r>
    </w:p>
    <w:p w14:paraId="62378746" w14:textId="6B258083" w:rsidR="008F13C6" w:rsidRDefault="008F13C6" w:rsidP="00480CF4">
      <w:pPr>
        <w:pStyle w:val="LabStepNumberedLevel2"/>
      </w:pPr>
      <w:r>
        <w:t xml:space="preserve">From the </w:t>
      </w:r>
      <w:r w:rsidRPr="008F13C6">
        <w:rPr>
          <w:b/>
          <w:bCs/>
        </w:rPr>
        <w:t>File</w:t>
      </w:r>
      <w:r>
        <w:t xml:space="preserve"> menu, select the </w:t>
      </w:r>
      <w:r w:rsidRPr="008F13C6">
        <w:rPr>
          <w:b/>
          <w:bCs/>
        </w:rPr>
        <w:t>Save UserOwnsData.sln</w:t>
      </w:r>
      <w:r>
        <w:t xml:space="preserve"> menu command.</w:t>
      </w:r>
    </w:p>
    <w:p w14:paraId="4B01D087" w14:textId="005C2792" w:rsidR="0032496A" w:rsidRDefault="0032496A" w:rsidP="0032496A">
      <w:pPr>
        <w:pStyle w:val="LabStepScreenshotLevel2"/>
      </w:pPr>
      <w:r>
        <w:drawing>
          <wp:inline distT="0" distB="0" distL="0" distR="0" wp14:anchorId="4ACB9CA6" wp14:editId="0C8366A5">
            <wp:extent cx="3156966" cy="1021113"/>
            <wp:effectExtent l="19050" t="19050" r="24765"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36940" cy="1046980"/>
                    </a:xfrm>
                    <a:prstGeom prst="rect">
                      <a:avLst/>
                    </a:prstGeom>
                    <a:noFill/>
                    <a:ln>
                      <a:solidFill>
                        <a:schemeClr val="tx1">
                          <a:lumMod val="50000"/>
                          <a:lumOff val="50000"/>
                        </a:schemeClr>
                      </a:solidFill>
                    </a:ln>
                  </pic:spPr>
                </pic:pic>
              </a:graphicData>
            </a:graphic>
          </wp:inline>
        </w:drawing>
      </w:r>
    </w:p>
    <w:p w14:paraId="6A66AD01" w14:textId="687C9202" w:rsidR="003E3577" w:rsidRDefault="008F13C6" w:rsidP="003E3577">
      <w:pPr>
        <w:pStyle w:val="LabStepNumberedLevel2"/>
      </w:pPr>
      <w:r>
        <w:t xml:space="preserve">Save the solution file </w:t>
      </w:r>
      <w:r w:rsidRPr="008F13C6">
        <w:rPr>
          <w:b/>
          <w:bCs/>
        </w:rPr>
        <w:t>UserOwnsData.sln</w:t>
      </w:r>
      <w:r>
        <w:t xml:space="preserve"> in the </w:t>
      </w:r>
      <w:proofErr w:type="spellStart"/>
      <w:r w:rsidRPr="008F13C6">
        <w:rPr>
          <w:b/>
          <w:bCs/>
        </w:rPr>
        <w:t>UserOwnsData</w:t>
      </w:r>
      <w:proofErr w:type="spellEnd"/>
      <w:r>
        <w:t xml:space="preserve"> project folder</w:t>
      </w:r>
    </w:p>
    <w:p w14:paraId="7C2B6C93" w14:textId="3B8D0D0C" w:rsidR="003E3577" w:rsidRDefault="003E3577" w:rsidP="0032496A">
      <w:pPr>
        <w:pStyle w:val="LabStepScreenshotLevel2"/>
      </w:pPr>
      <w:r>
        <w:drawing>
          <wp:inline distT="0" distB="0" distL="0" distR="0" wp14:anchorId="2D3A58C2" wp14:editId="3A8684A4">
            <wp:extent cx="1956816" cy="1048708"/>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13372" cy="1079018"/>
                    </a:xfrm>
                    <a:prstGeom prst="rect">
                      <a:avLst/>
                    </a:prstGeom>
                  </pic:spPr>
                </pic:pic>
              </a:graphicData>
            </a:graphic>
          </wp:inline>
        </w:drawing>
      </w:r>
    </w:p>
    <w:p w14:paraId="19311BFF" w14:textId="2DB939AA" w:rsidR="003E3577" w:rsidRPr="008F13C6" w:rsidRDefault="008F13C6" w:rsidP="003E3577">
      <w:pPr>
        <w:pStyle w:val="LabExerciseCallout"/>
      </w:pPr>
      <w:r>
        <w:t xml:space="preserve">Remember that the </w:t>
      </w:r>
      <w:r w:rsidRPr="008F13C6">
        <w:rPr>
          <w:b/>
          <w:bCs/>
        </w:rPr>
        <w:t>UserOwnsData.sln</w:t>
      </w:r>
      <w:r>
        <w:t xml:space="preserve"> file is only used by Visual Studio 2019 and it not used at all in Visual Studio Code.</w:t>
      </w:r>
    </w:p>
    <w:p w14:paraId="3EA9373F" w14:textId="64057AB0" w:rsidR="005C4F79" w:rsidRDefault="005C4F79" w:rsidP="005C4F79">
      <w:pPr>
        <w:pStyle w:val="Heading3"/>
      </w:pPr>
      <w:r>
        <w:t>Exercise 3: Call the Power BI Service API</w:t>
      </w:r>
    </w:p>
    <w:p w14:paraId="7CB94E6A" w14:textId="1BB7137B" w:rsidR="005C4F79" w:rsidRDefault="005C4F79" w:rsidP="005C4F79">
      <w:pPr>
        <w:pStyle w:val="LabExerciseLeadIn"/>
      </w:pPr>
      <w:r>
        <w:t xml:space="preserve">In this exercise, </w:t>
      </w:r>
      <w:r w:rsidR="0084111F">
        <w:t>you will begin by ensuring you have a Power BI app workspace and a report for testing. After that, y</w:t>
      </w:r>
      <w:r>
        <w:t xml:space="preserve">ou will </w:t>
      </w:r>
      <w:r w:rsidR="00791D58">
        <w:t xml:space="preserve">add support to the </w:t>
      </w:r>
      <w:proofErr w:type="spellStart"/>
      <w:r w:rsidR="00791D58" w:rsidRPr="00791D58">
        <w:rPr>
          <w:b/>
          <w:bCs/>
        </w:rPr>
        <w:t>UserOwnsData</w:t>
      </w:r>
      <w:proofErr w:type="spellEnd"/>
      <w:r w:rsidR="00791D58">
        <w:t xml:space="preserve"> </w:t>
      </w:r>
      <w:r w:rsidR="0084111F">
        <w:t xml:space="preserve">web </w:t>
      </w:r>
      <w:r w:rsidR="00791D58">
        <w:t>application to acquire access tokens from Azure AD and to call the Power BI Service API. By the end of this exercise, you</w:t>
      </w:r>
      <w:r w:rsidR="0084111F">
        <w:t xml:space="preserve">r code </w:t>
      </w:r>
      <w:r w:rsidR="00791D58">
        <w:t xml:space="preserve">will be able to call to the Power BI Service API to retrieve data about a report required for embedding. </w:t>
      </w:r>
    </w:p>
    <w:p w14:paraId="225C00AC" w14:textId="54D3EB9E" w:rsidR="00E24CDB" w:rsidRDefault="00A27AF9" w:rsidP="00BD6B1C">
      <w:pPr>
        <w:pStyle w:val="LabStepNumbered"/>
        <w:numPr>
          <w:ilvl w:val="0"/>
          <w:numId w:val="31"/>
        </w:numPr>
      </w:pPr>
      <w:r>
        <w:t>Using the browser, l</w:t>
      </w:r>
      <w:r w:rsidR="00E24CDB">
        <w:t xml:space="preserve">og into the Power BI Service with </w:t>
      </w:r>
      <w:r>
        <w:t>the same user account you used to create the Azure AD application earlier</w:t>
      </w:r>
      <w:r w:rsidR="00E24CDB">
        <w:t>.</w:t>
      </w:r>
    </w:p>
    <w:p w14:paraId="3E92844D" w14:textId="4D6092FA" w:rsidR="00E24CDB" w:rsidRDefault="00E24CDB" w:rsidP="00BA728A">
      <w:pPr>
        <w:pStyle w:val="LabStepNumberedLevel2"/>
        <w:tabs>
          <w:tab w:val="num" w:pos="792"/>
        </w:tabs>
      </w:pPr>
      <w:r>
        <w:t xml:space="preserve">Navigate the Power BI portal at </w:t>
      </w:r>
      <w:hyperlink r:id="rId58" w:history="1">
        <w:r w:rsidRPr="000D6283">
          <w:rPr>
            <w:rStyle w:val="Hyperlink"/>
          </w:rPr>
          <w:t>https://app.powerbi.com</w:t>
        </w:r>
      </w:hyperlink>
      <w:r>
        <w:t xml:space="preserve"> and if prompted, log in using your </w:t>
      </w:r>
      <w:r w:rsidR="00A27AF9">
        <w:t>credentials</w:t>
      </w:r>
      <w:r>
        <w:t>.</w:t>
      </w:r>
    </w:p>
    <w:p w14:paraId="15EA5232" w14:textId="45CA9F09" w:rsidR="00E24CDB" w:rsidRDefault="00E24CDB" w:rsidP="00E24CDB">
      <w:pPr>
        <w:pStyle w:val="LabStepNumbered"/>
        <w:numPr>
          <w:ilvl w:val="0"/>
          <w:numId w:val="2"/>
        </w:numPr>
      </w:pPr>
      <w:r>
        <w:t xml:space="preserve">Create a new app workspace named </w:t>
      </w:r>
      <w:r>
        <w:rPr>
          <w:b/>
        </w:rPr>
        <w:t>Dev Camp Demos</w:t>
      </w:r>
      <w:r>
        <w:t>.</w:t>
      </w:r>
    </w:p>
    <w:p w14:paraId="596001EF" w14:textId="77777777" w:rsidR="00E24CDB" w:rsidRDefault="00E24CDB" w:rsidP="00E24CDB">
      <w:pPr>
        <w:pStyle w:val="LabStepNumberedLevel2"/>
        <w:numPr>
          <w:ilvl w:val="1"/>
          <w:numId w:val="2"/>
        </w:numPr>
      </w:pPr>
      <w:r>
        <w:t xml:space="preserve">Click the </w:t>
      </w:r>
      <w:r w:rsidRPr="00E3237A">
        <w:rPr>
          <w:b/>
        </w:rPr>
        <w:t>Workspace</w:t>
      </w:r>
      <w:r>
        <w:t xml:space="preserve"> flyout menu in the left navigation.</w:t>
      </w:r>
    </w:p>
    <w:p w14:paraId="53370963" w14:textId="77777777" w:rsidR="00E24CDB" w:rsidRDefault="00E24CDB" w:rsidP="00E24CDB">
      <w:pPr>
        <w:pStyle w:val="LabStepScreenshotLevel2"/>
      </w:pPr>
      <w:r>
        <w:drawing>
          <wp:inline distT="0" distB="0" distL="0" distR="0" wp14:anchorId="5B010EAF" wp14:editId="45B59CBA">
            <wp:extent cx="928774" cy="1230630"/>
            <wp:effectExtent l="19050" t="19050" r="24130" b="2667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63594" cy="1276767"/>
                    </a:xfrm>
                    <a:prstGeom prst="rect">
                      <a:avLst/>
                    </a:prstGeom>
                    <a:noFill/>
                    <a:ln>
                      <a:solidFill>
                        <a:schemeClr val="tx1">
                          <a:lumMod val="50000"/>
                          <a:lumOff val="50000"/>
                        </a:schemeClr>
                      </a:solidFill>
                    </a:ln>
                  </pic:spPr>
                </pic:pic>
              </a:graphicData>
            </a:graphic>
          </wp:inline>
        </w:drawing>
      </w:r>
    </w:p>
    <w:p w14:paraId="016FF376" w14:textId="77777777" w:rsidR="00E24CDB" w:rsidRDefault="00E24CDB" w:rsidP="00E24CDB">
      <w:pPr>
        <w:pStyle w:val="LabStepNumberedLevel2"/>
        <w:numPr>
          <w:ilvl w:val="1"/>
          <w:numId w:val="2"/>
        </w:numPr>
        <w:tabs>
          <w:tab w:val="clear" w:pos="720"/>
          <w:tab w:val="num" w:pos="792"/>
        </w:tabs>
        <w:ind w:left="79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3EDB96D6" w14:textId="77777777" w:rsidR="00E24CDB" w:rsidRDefault="00E24CDB" w:rsidP="00E24CDB">
      <w:pPr>
        <w:pStyle w:val="LabStepScreenshotLevel2"/>
      </w:pPr>
      <w:r>
        <w:drawing>
          <wp:inline distT="0" distB="0" distL="0" distR="0" wp14:anchorId="72A6950A" wp14:editId="69E3E174">
            <wp:extent cx="1493092" cy="895350"/>
            <wp:effectExtent l="19050" t="19050" r="12065" b="190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66390" cy="939304"/>
                    </a:xfrm>
                    <a:prstGeom prst="rect">
                      <a:avLst/>
                    </a:prstGeom>
                    <a:noFill/>
                    <a:ln>
                      <a:solidFill>
                        <a:schemeClr val="tx1">
                          <a:lumMod val="50000"/>
                          <a:lumOff val="50000"/>
                        </a:schemeClr>
                      </a:solidFill>
                    </a:ln>
                  </pic:spPr>
                </pic:pic>
              </a:graphicData>
            </a:graphic>
          </wp:inline>
        </w:drawing>
      </w:r>
    </w:p>
    <w:p w14:paraId="09366697" w14:textId="656BA83A" w:rsidR="00E24CDB" w:rsidRDefault="00E24CDB" w:rsidP="00E24CDB">
      <w:pPr>
        <w:pStyle w:val="LabStepNumberedLevel2"/>
        <w:numPr>
          <w:ilvl w:val="1"/>
          <w:numId w:val="2"/>
        </w:numPr>
        <w:tabs>
          <w:tab w:val="clear" w:pos="720"/>
          <w:tab w:val="num" w:pos="792"/>
        </w:tabs>
        <w:ind w:left="792"/>
      </w:pPr>
      <w:r>
        <w:lastRenderedPageBreak/>
        <w:t xml:space="preserve">In the </w:t>
      </w:r>
      <w:r w:rsidRPr="00CD0D6D">
        <w:rPr>
          <w:b/>
        </w:rPr>
        <w:t>Create an app workspace</w:t>
      </w:r>
      <w:r>
        <w:t xml:space="preserve"> pane, enter a workspace name such as </w:t>
      </w:r>
      <w:r>
        <w:rPr>
          <w:b/>
        </w:rPr>
        <w:t>Dev Camp Demos</w:t>
      </w:r>
      <w:r>
        <w:t>.</w:t>
      </w:r>
    </w:p>
    <w:p w14:paraId="070A5B71" w14:textId="08F3570A" w:rsidR="00E24CDB" w:rsidRDefault="00E24CDB" w:rsidP="00E24CDB">
      <w:pPr>
        <w:pStyle w:val="LabStepNumberedLevel2"/>
        <w:numPr>
          <w:ilvl w:val="1"/>
          <w:numId w:val="2"/>
        </w:numPr>
        <w:tabs>
          <w:tab w:val="clear" w:pos="720"/>
          <w:tab w:val="num" w:pos="792"/>
        </w:tabs>
        <w:ind w:left="792"/>
      </w:pPr>
      <w:r>
        <w:t xml:space="preserve">Click the </w:t>
      </w:r>
      <w:r w:rsidRPr="00913009">
        <w:rPr>
          <w:b/>
        </w:rPr>
        <w:t>Save</w:t>
      </w:r>
      <w:r>
        <w:t xml:space="preserve"> button to create the new app workspace.</w:t>
      </w:r>
    </w:p>
    <w:p w14:paraId="3362B473" w14:textId="064AB512" w:rsidR="00E24CDB" w:rsidRDefault="00E24CDB" w:rsidP="00E24CDB">
      <w:pPr>
        <w:pStyle w:val="LabStepScreenshotLevel2"/>
      </w:pPr>
      <w:r>
        <w:drawing>
          <wp:inline distT="0" distB="0" distL="0" distR="0" wp14:anchorId="7C5CF164" wp14:editId="31291664">
            <wp:extent cx="2129819" cy="2832957"/>
            <wp:effectExtent l="19050" t="19050" r="2286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38142" cy="2844028"/>
                    </a:xfrm>
                    <a:prstGeom prst="rect">
                      <a:avLst/>
                    </a:prstGeom>
                    <a:noFill/>
                    <a:ln>
                      <a:solidFill>
                        <a:schemeClr val="accent1"/>
                      </a:solidFill>
                    </a:ln>
                  </pic:spPr>
                </pic:pic>
              </a:graphicData>
            </a:graphic>
          </wp:inline>
        </w:drawing>
      </w:r>
    </w:p>
    <w:p w14:paraId="6CB174AB" w14:textId="2B22947E" w:rsidR="00E24CDB" w:rsidRDefault="00E24CDB" w:rsidP="00E24CDB">
      <w:pPr>
        <w:pStyle w:val="LabStepNumberedLevel2"/>
        <w:numPr>
          <w:ilvl w:val="1"/>
          <w:numId w:val="2"/>
        </w:numPr>
        <w:tabs>
          <w:tab w:val="clear" w:pos="720"/>
          <w:tab w:val="num" w:pos="792"/>
        </w:tabs>
        <w:ind w:left="792"/>
      </w:pPr>
      <w:r>
        <w:t xml:space="preserve">When you click </w:t>
      </w:r>
      <w:r w:rsidRPr="008A41F1">
        <w:rPr>
          <w:b/>
        </w:rPr>
        <w:t>Save</w:t>
      </w:r>
      <w:r>
        <w:t xml:space="preserve">, the Power BI service should create the new app workspace and then switch your current Power BI session to be running within the context of the new </w:t>
      </w:r>
      <w:r w:rsidR="006153AC">
        <w:rPr>
          <w:b/>
          <w:bCs/>
        </w:rPr>
        <w:t>Dev Camp Demos</w:t>
      </w:r>
      <w:r>
        <w:t xml:space="preserve"> workspace.</w:t>
      </w:r>
    </w:p>
    <w:p w14:paraId="6ED5BC9A" w14:textId="3C0A25AB" w:rsidR="00E24CDB" w:rsidRDefault="006153AC" w:rsidP="00E24CDB">
      <w:pPr>
        <w:pStyle w:val="LabStepScreenshotLevel2"/>
      </w:pPr>
      <w:r>
        <w:drawing>
          <wp:inline distT="0" distB="0" distL="0" distR="0" wp14:anchorId="6BC18E4C" wp14:editId="52AEFB48">
            <wp:extent cx="2878262" cy="1535072"/>
            <wp:effectExtent l="19050" t="19050" r="1778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98703" cy="1545974"/>
                    </a:xfrm>
                    <a:prstGeom prst="rect">
                      <a:avLst/>
                    </a:prstGeom>
                    <a:noFill/>
                    <a:ln>
                      <a:solidFill>
                        <a:schemeClr val="tx1">
                          <a:lumMod val="50000"/>
                          <a:lumOff val="50000"/>
                        </a:schemeClr>
                      </a:solidFill>
                    </a:ln>
                  </pic:spPr>
                </pic:pic>
              </a:graphicData>
            </a:graphic>
          </wp:inline>
        </w:drawing>
      </w:r>
    </w:p>
    <w:p w14:paraId="3022B9F5" w14:textId="277BD020" w:rsidR="00C95C9F" w:rsidRPr="00C95C9F" w:rsidRDefault="00C95C9F" w:rsidP="00E24CDB">
      <w:pPr>
        <w:pStyle w:val="LabExerciseCallout"/>
      </w:pPr>
      <w:r>
        <w:t>Now that you have created the new app workspace, the next step is to upload a PBIX project file created with Power BI Desktop. You are free to use you</w:t>
      </w:r>
      <w:r w:rsidR="002B2627">
        <w:t>r</w:t>
      </w:r>
      <w:r>
        <w:t xml:space="preserve"> own PBIX file as long as the PBIX file does not have row-level security (RLS) enabled. If you don't have your own PBIX file, you can download the sample PBIX </w:t>
      </w:r>
      <w:r w:rsidR="00C855A6">
        <w:t xml:space="preserve">file </w:t>
      </w:r>
      <w:r>
        <w:t xml:space="preserve">named </w:t>
      </w:r>
      <w:hyperlink r:id="rId63" w:history="1">
        <w:r w:rsidRPr="00C95C9F">
          <w:rPr>
            <w:rStyle w:val="Hyperlink"/>
            <w:b/>
            <w:bCs/>
          </w:rPr>
          <w:t xml:space="preserve">COVID-19 </w:t>
        </w:r>
        <w:proofErr w:type="spellStart"/>
        <w:r w:rsidRPr="00C95C9F">
          <w:rPr>
            <w:rStyle w:val="Hyperlink"/>
            <w:b/>
            <w:bCs/>
          </w:rPr>
          <w:t>US.pbix</w:t>
        </w:r>
        <w:proofErr w:type="spellEnd"/>
      </w:hyperlink>
      <w:r w:rsidR="00427912">
        <w:t xml:space="preserve"> and use that instead.</w:t>
      </w:r>
    </w:p>
    <w:p w14:paraId="68355E60" w14:textId="2E7DCCB2" w:rsidR="00E24CDB" w:rsidRDefault="006153AC" w:rsidP="00BA728A">
      <w:pPr>
        <w:pStyle w:val="LabStepNumbered"/>
      </w:pPr>
      <w:r>
        <w:t>Upload a PBIX file to create a new report and da</w:t>
      </w:r>
      <w:r w:rsidR="00C95C9F">
        <w:t>t</w:t>
      </w:r>
      <w:r>
        <w:t>aset</w:t>
      </w:r>
      <w:r w:rsidR="00E24CDB">
        <w:t>.</w:t>
      </w:r>
    </w:p>
    <w:p w14:paraId="528C04F7" w14:textId="54BE9991" w:rsidR="00427912" w:rsidRDefault="00427912" w:rsidP="00BA728A">
      <w:pPr>
        <w:pStyle w:val="LabStepNumberedLevel2"/>
      </w:pPr>
      <w:r>
        <w:t xml:space="preserve">Click </w:t>
      </w:r>
      <w:r w:rsidRPr="00427912">
        <w:rPr>
          <w:b/>
          <w:bCs/>
        </w:rPr>
        <w:t>Add content</w:t>
      </w:r>
      <w:r>
        <w:t xml:space="preserve"> to navigate to the </w:t>
      </w:r>
      <w:r w:rsidRPr="00427912">
        <w:rPr>
          <w:b/>
          <w:bCs/>
        </w:rPr>
        <w:t>Get Data</w:t>
      </w:r>
      <w:r>
        <w:t xml:space="preserve"> page.</w:t>
      </w:r>
    </w:p>
    <w:p w14:paraId="62728435" w14:textId="3E976F0C" w:rsidR="00E24CDB" w:rsidRDefault="00E24CDB" w:rsidP="00BA728A">
      <w:pPr>
        <w:pStyle w:val="LabStepNumberedLevel2"/>
      </w:pPr>
      <w:r>
        <w:t xml:space="preserve">Click the </w:t>
      </w:r>
      <w:r w:rsidRPr="00860851">
        <w:rPr>
          <w:b/>
          <w:bCs/>
        </w:rPr>
        <w:t xml:space="preserve">Get </w:t>
      </w:r>
      <w:r>
        <w:t xml:space="preserve">button in the </w:t>
      </w:r>
      <w:r w:rsidR="006153AC">
        <w:rPr>
          <w:b/>
          <w:bCs/>
        </w:rPr>
        <w:t xml:space="preserve">Files </w:t>
      </w:r>
      <w:r>
        <w:t>section.</w:t>
      </w:r>
    </w:p>
    <w:p w14:paraId="5E46BE58" w14:textId="5245A646" w:rsidR="00E24CDB" w:rsidRDefault="006153AC" w:rsidP="00E24CDB">
      <w:pPr>
        <w:pStyle w:val="LabStepScreenshotLevel2"/>
      </w:pPr>
      <w:r>
        <w:drawing>
          <wp:inline distT="0" distB="0" distL="0" distR="0" wp14:anchorId="278F29A8" wp14:editId="70836BBD">
            <wp:extent cx="3546083" cy="1478328"/>
            <wp:effectExtent l="19050" t="19050" r="1651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70518" cy="1488515"/>
                    </a:xfrm>
                    <a:prstGeom prst="rect">
                      <a:avLst/>
                    </a:prstGeom>
                    <a:noFill/>
                    <a:ln>
                      <a:solidFill>
                        <a:schemeClr val="tx1">
                          <a:lumMod val="50000"/>
                          <a:lumOff val="50000"/>
                        </a:schemeClr>
                      </a:solidFill>
                    </a:ln>
                  </pic:spPr>
                </pic:pic>
              </a:graphicData>
            </a:graphic>
          </wp:inline>
        </w:drawing>
      </w:r>
    </w:p>
    <w:p w14:paraId="5508BF1E" w14:textId="18B58697" w:rsidR="0084111F" w:rsidRDefault="00427912" w:rsidP="0084111F">
      <w:pPr>
        <w:pStyle w:val="LabStepNumberedLevel2"/>
      </w:pPr>
      <w:r>
        <w:lastRenderedPageBreak/>
        <w:t xml:space="preserve">Click on </w:t>
      </w:r>
      <w:r w:rsidRPr="00427912">
        <w:rPr>
          <w:b/>
          <w:bCs/>
        </w:rPr>
        <w:t>Local File</w:t>
      </w:r>
      <w:r>
        <w:t xml:space="preserve"> in order to select a PBIX file that you have on your local hard drive.</w:t>
      </w:r>
    </w:p>
    <w:p w14:paraId="5920E921" w14:textId="6BF442FD" w:rsidR="006153AC" w:rsidRDefault="006153AC" w:rsidP="00E24CDB">
      <w:pPr>
        <w:pStyle w:val="LabStepScreenshotLevel2"/>
      </w:pPr>
      <w:r>
        <w:drawing>
          <wp:inline distT="0" distB="0" distL="0" distR="0" wp14:anchorId="6CD19E10" wp14:editId="4B8AC08B">
            <wp:extent cx="2443734" cy="755801"/>
            <wp:effectExtent l="19050" t="19050" r="1397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12210" cy="776979"/>
                    </a:xfrm>
                    <a:prstGeom prst="rect">
                      <a:avLst/>
                    </a:prstGeom>
                    <a:noFill/>
                    <a:ln>
                      <a:solidFill>
                        <a:schemeClr val="tx1">
                          <a:lumMod val="50000"/>
                          <a:lumOff val="50000"/>
                        </a:schemeClr>
                      </a:solidFill>
                    </a:ln>
                  </pic:spPr>
                </pic:pic>
              </a:graphicData>
            </a:graphic>
          </wp:inline>
        </w:drawing>
      </w:r>
    </w:p>
    <w:p w14:paraId="14BACB9D" w14:textId="5678CBB9" w:rsidR="0084111F" w:rsidRDefault="00427912" w:rsidP="0084111F">
      <w:pPr>
        <w:pStyle w:val="LabStepNumberedLevel2"/>
      </w:pPr>
      <w:r>
        <w:t xml:space="preserve">Select the PBIX file and click the </w:t>
      </w:r>
      <w:r w:rsidRPr="00427912">
        <w:rPr>
          <w:b/>
          <w:bCs/>
        </w:rPr>
        <w:t>Open</w:t>
      </w:r>
      <w:r>
        <w:t xml:space="preserve"> button to upload it to the Power BI Service.</w:t>
      </w:r>
    </w:p>
    <w:p w14:paraId="6174916A" w14:textId="08F085A0" w:rsidR="006153AC" w:rsidRDefault="006153AC" w:rsidP="00E24CDB">
      <w:pPr>
        <w:pStyle w:val="LabStepScreenshotLevel2"/>
      </w:pPr>
      <w:r>
        <w:drawing>
          <wp:inline distT="0" distB="0" distL="0" distR="0" wp14:anchorId="029059CA" wp14:editId="07E450E4">
            <wp:extent cx="2334006" cy="1040577"/>
            <wp:effectExtent l="19050" t="19050" r="9525"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95612" cy="1068043"/>
                    </a:xfrm>
                    <a:prstGeom prst="rect">
                      <a:avLst/>
                    </a:prstGeom>
                    <a:ln>
                      <a:solidFill>
                        <a:schemeClr val="tx1">
                          <a:lumMod val="50000"/>
                          <a:lumOff val="50000"/>
                        </a:schemeClr>
                      </a:solidFill>
                    </a:ln>
                  </pic:spPr>
                </pic:pic>
              </a:graphicData>
            </a:graphic>
          </wp:inline>
        </w:drawing>
      </w:r>
    </w:p>
    <w:p w14:paraId="0E42F670" w14:textId="78147858" w:rsidR="0084111F" w:rsidRDefault="00427912" w:rsidP="0084111F">
      <w:pPr>
        <w:pStyle w:val="LabStepNumberedLevel2"/>
      </w:pPr>
      <w:r>
        <w:t>The Power BI Service should have created a report and a dashboard from the PBIX file you uploaded.</w:t>
      </w:r>
    </w:p>
    <w:p w14:paraId="75B0C3D3" w14:textId="19A51242" w:rsidR="00427912" w:rsidRDefault="00427912" w:rsidP="0084111F">
      <w:pPr>
        <w:pStyle w:val="LabStepNumberedLevel2"/>
      </w:pPr>
      <w:r>
        <w:t xml:space="preserve">If the Power BI Service created a dashboard as well, delete </w:t>
      </w:r>
      <w:r w:rsidR="00DC27C3">
        <w:t>this</w:t>
      </w:r>
      <w:r>
        <w:t xml:space="preserve"> dashboard as you will not need it.</w:t>
      </w:r>
    </w:p>
    <w:p w14:paraId="01CF0338" w14:textId="08BCCCFB" w:rsidR="006153AC" w:rsidRDefault="006153AC" w:rsidP="00E24CDB">
      <w:pPr>
        <w:pStyle w:val="LabStepScreenshotLevel2"/>
      </w:pPr>
      <w:r>
        <w:drawing>
          <wp:inline distT="0" distB="0" distL="0" distR="0" wp14:anchorId="70107AEB" wp14:editId="596BA92F">
            <wp:extent cx="2626614" cy="1133726"/>
            <wp:effectExtent l="19050" t="19050" r="2159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41937" cy="1183503"/>
                    </a:xfrm>
                    <a:prstGeom prst="rect">
                      <a:avLst/>
                    </a:prstGeom>
                    <a:noFill/>
                    <a:ln>
                      <a:solidFill>
                        <a:schemeClr val="tx1">
                          <a:lumMod val="50000"/>
                          <a:lumOff val="50000"/>
                        </a:schemeClr>
                      </a:solidFill>
                    </a:ln>
                  </pic:spPr>
                </pic:pic>
              </a:graphicData>
            </a:graphic>
          </wp:inline>
        </w:drawing>
      </w:r>
    </w:p>
    <w:p w14:paraId="49DA60C1" w14:textId="6134888B" w:rsidR="00427912" w:rsidRDefault="00427912" w:rsidP="00427912">
      <w:pPr>
        <w:pStyle w:val="LabStepNumbered"/>
      </w:pPr>
      <w:r>
        <w:t>Open the report</w:t>
      </w:r>
      <w:r w:rsidR="00DC27C3">
        <w:t xml:space="preserve"> to see what it looks like when displayed in the Power BI Service.</w:t>
      </w:r>
    </w:p>
    <w:p w14:paraId="4E106EC2" w14:textId="376722C6" w:rsidR="0084111F" w:rsidRDefault="00427912" w:rsidP="0084111F">
      <w:pPr>
        <w:pStyle w:val="LabStepNumberedLevel2"/>
      </w:pPr>
      <w:r>
        <w:t>Click on the report to open it.</w:t>
      </w:r>
    </w:p>
    <w:p w14:paraId="1C3BE8B0" w14:textId="6169FAD7" w:rsidR="006153AC" w:rsidRDefault="006153AC" w:rsidP="00E24CDB">
      <w:pPr>
        <w:pStyle w:val="LabStepScreenshotLevel2"/>
      </w:pPr>
      <w:r>
        <w:drawing>
          <wp:inline distT="0" distB="0" distL="0" distR="0" wp14:anchorId="397B18F3" wp14:editId="1C3066D2">
            <wp:extent cx="3500187" cy="1086365"/>
            <wp:effectExtent l="19050" t="19050" r="2413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60946" cy="1105223"/>
                    </a:xfrm>
                    <a:prstGeom prst="rect">
                      <a:avLst/>
                    </a:prstGeom>
                    <a:noFill/>
                    <a:ln>
                      <a:solidFill>
                        <a:schemeClr val="tx1">
                          <a:lumMod val="50000"/>
                          <a:lumOff val="50000"/>
                        </a:schemeClr>
                      </a:solidFill>
                    </a:ln>
                  </pic:spPr>
                </pic:pic>
              </a:graphicData>
            </a:graphic>
          </wp:inline>
        </w:drawing>
      </w:r>
    </w:p>
    <w:p w14:paraId="39C8F93A" w14:textId="5C60FC39" w:rsidR="0084111F" w:rsidRDefault="00427912" w:rsidP="0084111F">
      <w:pPr>
        <w:pStyle w:val="LabStepNumberedLevel2"/>
      </w:pPr>
      <w:r>
        <w:t>You should now be able to see the report.</w:t>
      </w:r>
    </w:p>
    <w:p w14:paraId="378D9A5C" w14:textId="0E08612F" w:rsidR="00DF6FB7" w:rsidRDefault="00DF6FB7" w:rsidP="00E24CDB">
      <w:pPr>
        <w:pStyle w:val="LabStepScreenshotLevel2"/>
      </w:pPr>
      <w:r>
        <w:drawing>
          <wp:inline distT="0" distB="0" distL="0" distR="0" wp14:anchorId="30F5638F" wp14:editId="4C44B189">
            <wp:extent cx="4607814" cy="1466938"/>
            <wp:effectExtent l="19050" t="19050" r="2159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79747" cy="1489838"/>
                    </a:xfrm>
                    <a:prstGeom prst="rect">
                      <a:avLst/>
                    </a:prstGeom>
                    <a:noFill/>
                    <a:ln>
                      <a:solidFill>
                        <a:schemeClr val="tx1">
                          <a:lumMod val="50000"/>
                          <a:lumOff val="50000"/>
                        </a:schemeClr>
                      </a:solidFill>
                    </a:ln>
                  </pic:spPr>
                </pic:pic>
              </a:graphicData>
            </a:graphic>
          </wp:inline>
        </w:drawing>
      </w:r>
    </w:p>
    <w:p w14:paraId="3E306307" w14:textId="20257EDA" w:rsidR="00427912" w:rsidRDefault="00DC27C3" w:rsidP="00427912">
      <w:pPr>
        <w:pStyle w:val="LabExerciseCallout"/>
      </w:pPr>
      <w:r>
        <w:t xml:space="preserve">In the next step, you will find and record the GUID-based IDs for the report and its hosting workspace. You will then use these IDs later in this exercises when you first write the code to embed a report in the </w:t>
      </w:r>
      <w:proofErr w:type="spellStart"/>
      <w:r w:rsidRPr="00DC27C3">
        <w:rPr>
          <w:b/>
          <w:bCs/>
        </w:rPr>
        <w:t>UserOwnsData</w:t>
      </w:r>
      <w:proofErr w:type="spellEnd"/>
      <w:r>
        <w:t xml:space="preserve"> web application.</w:t>
      </w:r>
    </w:p>
    <w:p w14:paraId="0BCF5AE6" w14:textId="77777777" w:rsidR="00DC27C3" w:rsidRDefault="00DC27C3" w:rsidP="00DC27C3">
      <w:pPr>
        <w:pStyle w:val="LabStepNumbered"/>
      </w:pPr>
      <w:r>
        <w:lastRenderedPageBreak/>
        <w:t>Get the Workspace ID and the Report ID from the report URL.</w:t>
      </w:r>
    </w:p>
    <w:p w14:paraId="304A19AA" w14:textId="14BEC6F9" w:rsidR="00AC590D" w:rsidRDefault="00AC590D" w:rsidP="00AC590D">
      <w:pPr>
        <w:pStyle w:val="LabStepNumberedLevel2"/>
      </w:pPr>
      <w:r>
        <w:t xml:space="preserve">Locate and copy the app workspace ID from the report URL by copying the GUID that comes after </w:t>
      </w:r>
      <w:r w:rsidRPr="00BB6441">
        <w:rPr>
          <w:b/>
        </w:rPr>
        <w:t>/groups/</w:t>
      </w:r>
      <w:r>
        <w:t>.</w:t>
      </w:r>
    </w:p>
    <w:p w14:paraId="493A67B5" w14:textId="182DA015" w:rsidR="00714771" w:rsidRDefault="00714771" w:rsidP="00714771">
      <w:pPr>
        <w:pStyle w:val="LabStepScreenshotLevel2"/>
      </w:pPr>
      <w:r>
        <w:drawing>
          <wp:inline distT="0" distB="0" distL="0" distR="0" wp14:anchorId="2939CEB9" wp14:editId="0EE0F15C">
            <wp:extent cx="3364230" cy="949358"/>
            <wp:effectExtent l="19050" t="19050" r="26670" b="222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81080" cy="982332"/>
                    </a:xfrm>
                    <a:prstGeom prst="rect">
                      <a:avLst/>
                    </a:prstGeom>
                    <a:noFill/>
                    <a:ln>
                      <a:solidFill>
                        <a:schemeClr val="tx1">
                          <a:lumMod val="50000"/>
                          <a:lumOff val="50000"/>
                        </a:schemeClr>
                      </a:solidFill>
                    </a:ln>
                  </pic:spPr>
                </pic:pic>
              </a:graphicData>
            </a:graphic>
          </wp:inline>
        </w:drawing>
      </w:r>
    </w:p>
    <w:p w14:paraId="306DD0F9" w14:textId="014B0CCB" w:rsidR="00AC590D" w:rsidRDefault="00AC590D" w:rsidP="00AC590D">
      <w:pPr>
        <w:pStyle w:val="LabStepNumberedLevel2"/>
      </w:pPr>
      <w:r>
        <w:t>Open up a new text file in a program such as Notepad and paste in the value of the workspace ID.</w:t>
      </w:r>
    </w:p>
    <w:p w14:paraId="00F6E7C8" w14:textId="6E864765" w:rsidR="00AC590D" w:rsidRDefault="00AC590D" w:rsidP="00AC590D">
      <w:pPr>
        <w:pStyle w:val="LabStepNumberedLevel2"/>
      </w:pPr>
      <w:r>
        <w:t xml:space="preserve">Locate and copy the report ID from the URL by copying the GUID that comes after </w:t>
      </w:r>
      <w:r w:rsidRPr="00BB6441">
        <w:rPr>
          <w:b/>
        </w:rPr>
        <w:t>/</w:t>
      </w:r>
      <w:r>
        <w:rPr>
          <w:b/>
        </w:rPr>
        <w:t>reports</w:t>
      </w:r>
      <w:r w:rsidRPr="00BB6441">
        <w:rPr>
          <w:b/>
        </w:rPr>
        <w:t>/</w:t>
      </w:r>
      <w:r>
        <w:t>.</w:t>
      </w:r>
    </w:p>
    <w:p w14:paraId="7FC091DA" w14:textId="3DC03580" w:rsidR="00714771" w:rsidRDefault="00714771" w:rsidP="00714771">
      <w:pPr>
        <w:pStyle w:val="LabStepScreenshotLevel2"/>
      </w:pPr>
      <w:r>
        <w:drawing>
          <wp:inline distT="0" distB="0" distL="0" distR="0" wp14:anchorId="6C943AE5" wp14:editId="6616CE73">
            <wp:extent cx="3515858" cy="822198"/>
            <wp:effectExtent l="19050" t="19050" r="8890"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32981"/>
                    <a:stretch/>
                  </pic:blipFill>
                  <pic:spPr bwMode="auto">
                    <a:xfrm>
                      <a:off x="0" y="0"/>
                      <a:ext cx="3616085" cy="845636"/>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BBD659" w14:textId="77777777" w:rsidR="00AC590D" w:rsidRDefault="00AC590D" w:rsidP="00AC590D">
      <w:pPr>
        <w:pStyle w:val="LabStepNumberedLevel2"/>
      </w:pPr>
      <w:r>
        <w:t xml:space="preserve">Copy the report ID into the text file </w:t>
      </w:r>
      <w:r w:rsidRPr="003F5488">
        <w:t>Notepad</w:t>
      </w:r>
      <w:r>
        <w:t>.</w:t>
      </w:r>
    </w:p>
    <w:p w14:paraId="11CE2ABC" w14:textId="1C731D2D" w:rsidR="00714771" w:rsidRDefault="00714771" w:rsidP="00714771">
      <w:pPr>
        <w:pStyle w:val="LabStepScreenshotLevel2"/>
      </w:pPr>
      <w:r>
        <w:drawing>
          <wp:inline distT="0" distB="0" distL="0" distR="0" wp14:anchorId="7A06970E" wp14:editId="6B258E38">
            <wp:extent cx="2510790" cy="519766"/>
            <wp:effectExtent l="19050" t="19050" r="2286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2">
                      <a:extLst>
                        <a:ext uri="{28A0092B-C50C-407E-A947-70E740481C1C}">
                          <a14:useLocalDpi xmlns:a14="http://schemas.microsoft.com/office/drawing/2010/main" val="0"/>
                        </a:ext>
                      </a:extLst>
                    </a:blip>
                    <a:srcRect b="14843"/>
                    <a:stretch/>
                  </pic:blipFill>
                  <pic:spPr bwMode="auto">
                    <a:xfrm>
                      <a:off x="0" y="0"/>
                      <a:ext cx="2586607" cy="53546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08BEFB8" w14:textId="52306CB9" w:rsidR="00714771" w:rsidRDefault="00AC590D" w:rsidP="0084111F">
      <w:pPr>
        <w:pStyle w:val="LabExerciseCallout"/>
      </w:pPr>
      <w:r>
        <w:t>Leave the text file open for now. In a step later in this exercise, you will copy and paste these IDs into your C# code.</w:t>
      </w:r>
    </w:p>
    <w:p w14:paraId="0CDF7F2A" w14:textId="77777777" w:rsidR="005D15BD" w:rsidRDefault="005D15BD" w:rsidP="005D15BD">
      <w:pPr>
        <w:pStyle w:val="LabStepNumbered"/>
      </w:pPr>
      <w:r>
        <w:t xml:space="preserve">Add the NuGet package for the </w:t>
      </w:r>
      <w:r>
        <w:rPr>
          <w:b/>
          <w:bCs/>
        </w:rPr>
        <w:t>Power BI .NET SDK</w:t>
      </w:r>
      <w:r>
        <w:t>.</w:t>
      </w:r>
    </w:p>
    <w:p w14:paraId="751E14C5" w14:textId="05D43DBD" w:rsidR="005D15BD" w:rsidRDefault="005D15BD" w:rsidP="005D15BD">
      <w:pPr>
        <w:pStyle w:val="LabStepNumberedLevel2"/>
        <w:numPr>
          <w:ilvl w:val="1"/>
          <w:numId w:val="2"/>
        </w:numPr>
      </w:pPr>
      <w:r>
        <w:t xml:space="preserve">Move back to the Terminal so you can execute another </w:t>
      </w:r>
      <w:r w:rsidR="002149E1">
        <w:t xml:space="preserve">dotnet CLI </w:t>
      </w:r>
      <w:r>
        <w:t>command.</w:t>
      </w:r>
    </w:p>
    <w:p w14:paraId="1E0FB158" w14:textId="77777777" w:rsidR="005D15BD" w:rsidRDefault="005D15BD" w:rsidP="005D15BD">
      <w:pPr>
        <w:pStyle w:val="LabStepNumberedLevel2"/>
        <w:numPr>
          <w:ilvl w:val="1"/>
          <w:numId w:val="2"/>
        </w:numPr>
      </w:pPr>
      <w:r>
        <w:t xml:space="preserve">Type and execute the following </w:t>
      </w:r>
      <w:r w:rsidRPr="00562CD9">
        <w:rPr>
          <w:b/>
          <w:bCs/>
        </w:rPr>
        <w:t>dotnet add package</w:t>
      </w:r>
      <w:r>
        <w:t xml:space="preserve"> command to add the NuGet package for the </w:t>
      </w:r>
      <w:r>
        <w:rPr>
          <w:b/>
          <w:bCs/>
        </w:rPr>
        <w:t>Power BI .NET SDK</w:t>
      </w:r>
      <w:r>
        <w:t>.</w:t>
      </w:r>
    </w:p>
    <w:p w14:paraId="5B134679" w14:textId="77777777" w:rsidR="005D15BD" w:rsidRDefault="005D15BD" w:rsidP="005D15BD">
      <w:pPr>
        <w:pStyle w:val="LabStepCodeBlockLevel2"/>
      </w:pPr>
      <w:r>
        <w:t>dotnet add package Microsoft.PowerBi.Api</w:t>
      </w:r>
    </w:p>
    <w:p w14:paraId="0D837111" w14:textId="77777777" w:rsidR="005D15BD" w:rsidRDefault="005D15BD" w:rsidP="005D15BD">
      <w:pPr>
        <w:pStyle w:val="LabStepScreenshotLevel2"/>
      </w:pPr>
      <w:r>
        <w:drawing>
          <wp:inline distT="0" distB="0" distL="0" distR="0" wp14:anchorId="4AA05D09" wp14:editId="7C4FA9BD">
            <wp:extent cx="4424934" cy="911898"/>
            <wp:effectExtent l="19050" t="19050" r="13970"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00154" cy="927400"/>
                    </a:xfrm>
                    <a:prstGeom prst="rect">
                      <a:avLst/>
                    </a:prstGeom>
                    <a:noFill/>
                    <a:ln>
                      <a:solidFill>
                        <a:schemeClr val="accent1"/>
                      </a:solidFill>
                    </a:ln>
                  </pic:spPr>
                </pic:pic>
              </a:graphicData>
            </a:graphic>
          </wp:inline>
        </w:drawing>
      </w:r>
    </w:p>
    <w:p w14:paraId="06955C3E" w14:textId="5B9A756C" w:rsidR="005D15BD" w:rsidRDefault="002149E1" w:rsidP="005D15BD">
      <w:pPr>
        <w:pStyle w:val="LabStepNumberedLevel2"/>
      </w:pPr>
      <w:r>
        <w:t xml:space="preserve">Open the </w:t>
      </w:r>
      <w:proofErr w:type="spellStart"/>
      <w:r w:rsidRPr="002149E1">
        <w:rPr>
          <w:b/>
          <w:bCs/>
        </w:rPr>
        <w:t>UserOwnsData.csproj</w:t>
      </w:r>
      <w:proofErr w:type="spellEnd"/>
      <w:r>
        <w:t xml:space="preserve"> file. You should now see this file contains a package reference to </w:t>
      </w:r>
      <w:proofErr w:type="spellStart"/>
      <w:r w:rsidRPr="002149E1">
        <w:rPr>
          <w:b/>
          <w:bCs/>
        </w:rPr>
        <w:t>Microsoft.PowerBi.Api</w:t>
      </w:r>
      <w:proofErr w:type="spellEnd"/>
      <w:r>
        <w:t>.</w:t>
      </w:r>
    </w:p>
    <w:p w14:paraId="2B005971" w14:textId="6AB75F1C" w:rsidR="005D15BD" w:rsidRDefault="005D15BD" w:rsidP="005D15BD">
      <w:pPr>
        <w:pStyle w:val="LabStepScreenshotLevel2"/>
      </w:pPr>
      <w:r>
        <w:drawing>
          <wp:inline distT="0" distB="0" distL="0" distR="0" wp14:anchorId="6D76EC26" wp14:editId="79C1DB3D">
            <wp:extent cx="3949168" cy="1133094"/>
            <wp:effectExtent l="19050" t="19050" r="1333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88059" cy="1144253"/>
                    </a:xfrm>
                    <a:prstGeom prst="rect">
                      <a:avLst/>
                    </a:prstGeom>
                    <a:noFill/>
                    <a:ln>
                      <a:solidFill>
                        <a:schemeClr val="accent1"/>
                      </a:solidFill>
                    </a:ln>
                  </pic:spPr>
                </pic:pic>
              </a:graphicData>
            </a:graphic>
          </wp:inline>
        </w:drawing>
      </w:r>
    </w:p>
    <w:p w14:paraId="17C8A292" w14:textId="2A1EE874" w:rsidR="002149E1" w:rsidRDefault="002149E1" w:rsidP="002149E1">
      <w:pPr>
        <w:pStyle w:val="LabStepNumberedLevel2"/>
      </w:pPr>
      <w:r>
        <w:t xml:space="preserve">Close the </w:t>
      </w:r>
      <w:proofErr w:type="spellStart"/>
      <w:r>
        <w:t>the</w:t>
      </w:r>
      <w:proofErr w:type="spellEnd"/>
      <w:r>
        <w:t xml:space="preserve"> </w:t>
      </w:r>
      <w:proofErr w:type="spellStart"/>
      <w:r w:rsidRPr="002149E1">
        <w:rPr>
          <w:b/>
          <w:bCs/>
        </w:rPr>
        <w:t>UserOwnsData.csproj</w:t>
      </w:r>
      <w:proofErr w:type="spellEnd"/>
      <w:r>
        <w:t xml:space="preserve"> file without saving any changes.</w:t>
      </w:r>
    </w:p>
    <w:p w14:paraId="5FE5C5BB" w14:textId="5AB93833" w:rsidR="005D15BD" w:rsidRDefault="002149E1" w:rsidP="002149E1">
      <w:pPr>
        <w:pStyle w:val="LabExerciseCallout"/>
      </w:pPr>
      <w:r>
        <w:t xml:space="preserve">Your project now includes the NuGet package for the Power BI .NET SDK so you can </w:t>
      </w:r>
      <w:r w:rsidR="00F81601">
        <w:t xml:space="preserve">begin to </w:t>
      </w:r>
      <w:r>
        <w:t xml:space="preserve">program </w:t>
      </w:r>
      <w:r w:rsidR="00F81601">
        <w:t xml:space="preserve">against the classes from this package in the </w:t>
      </w:r>
      <w:proofErr w:type="spellStart"/>
      <w:r w:rsidRPr="00F81601">
        <w:rPr>
          <w:b/>
          <w:bCs/>
        </w:rPr>
        <w:t>Microsoft.PowerBI.Api</w:t>
      </w:r>
      <w:proofErr w:type="spellEnd"/>
      <w:r>
        <w:t xml:space="preserve"> </w:t>
      </w:r>
      <w:r w:rsidR="00F81601">
        <w:t>namespace.</w:t>
      </w:r>
    </w:p>
    <w:p w14:paraId="0E76258B" w14:textId="789DFC52" w:rsidR="00D606B8" w:rsidRDefault="00637FD1" w:rsidP="00DC27C3">
      <w:pPr>
        <w:pStyle w:val="LabStepNumbered"/>
      </w:pPr>
      <w:r>
        <w:lastRenderedPageBreak/>
        <w:t xml:space="preserve">Create </w:t>
      </w:r>
      <w:r w:rsidR="002E252E">
        <w:t xml:space="preserve">a new </w:t>
      </w:r>
      <w:r w:rsidR="00AC590D">
        <w:t xml:space="preserve">C# </w:t>
      </w:r>
      <w:r>
        <w:t xml:space="preserve">class named </w:t>
      </w:r>
      <w:proofErr w:type="spellStart"/>
      <w:r w:rsidR="002E252E" w:rsidRPr="00637FD1">
        <w:rPr>
          <w:b/>
          <w:bCs/>
        </w:rPr>
        <w:t>PowerBi</w:t>
      </w:r>
      <w:r>
        <w:rPr>
          <w:b/>
          <w:bCs/>
        </w:rPr>
        <w:t>Service</w:t>
      </w:r>
      <w:r w:rsidR="002E252E" w:rsidRPr="00637FD1">
        <w:rPr>
          <w:b/>
          <w:bCs/>
        </w:rPr>
        <w:t>Api</w:t>
      </w:r>
      <w:proofErr w:type="spellEnd"/>
      <w:r>
        <w:t xml:space="preserve"> in which you will add code for calling the Power BI Service API</w:t>
      </w:r>
      <w:r w:rsidR="002E252E">
        <w:t>.</w:t>
      </w:r>
    </w:p>
    <w:p w14:paraId="5A5BF129" w14:textId="51CFFBCE" w:rsidR="00AC590D" w:rsidRDefault="00AC590D" w:rsidP="00DC27C3">
      <w:pPr>
        <w:pStyle w:val="LabStepNumberedLevel2"/>
      </w:pPr>
      <w:r>
        <w:t xml:space="preserve">Return to the </w:t>
      </w:r>
      <w:proofErr w:type="spellStart"/>
      <w:r w:rsidRPr="00637FD1">
        <w:rPr>
          <w:b/>
          <w:bCs/>
        </w:rPr>
        <w:t>UserOwnsData</w:t>
      </w:r>
      <w:proofErr w:type="spellEnd"/>
      <w:r>
        <w:t xml:space="preserve"> project in Visual Studio Code.</w:t>
      </w:r>
    </w:p>
    <w:p w14:paraId="1918DA76" w14:textId="26C7CEF9" w:rsidR="002E252E" w:rsidRDefault="00714771" w:rsidP="00DC27C3">
      <w:pPr>
        <w:pStyle w:val="LabStepNumberedLevel2"/>
      </w:pPr>
      <w:r>
        <w:t xml:space="preserve">Create a </w:t>
      </w:r>
      <w:r w:rsidR="00637FD1">
        <w:t xml:space="preserve">new top-level folder in the </w:t>
      </w:r>
      <w:proofErr w:type="spellStart"/>
      <w:r w:rsidR="00637FD1" w:rsidRPr="00637FD1">
        <w:rPr>
          <w:b/>
          <w:bCs/>
        </w:rPr>
        <w:t>UserOwnsData</w:t>
      </w:r>
      <w:proofErr w:type="spellEnd"/>
      <w:r w:rsidR="00637FD1">
        <w:t xml:space="preserve"> project named </w:t>
      </w:r>
      <w:r w:rsidRPr="00637FD1">
        <w:rPr>
          <w:b/>
          <w:bCs/>
        </w:rPr>
        <w:t>Service</w:t>
      </w:r>
      <w:r w:rsidR="00637FD1">
        <w:rPr>
          <w:b/>
          <w:bCs/>
        </w:rPr>
        <w:t>s</w:t>
      </w:r>
      <w:r>
        <w:t>.</w:t>
      </w:r>
    </w:p>
    <w:p w14:paraId="7062D7E0" w14:textId="0F9B45C4" w:rsidR="00714771" w:rsidRDefault="005B7E10" w:rsidP="00714771">
      <w:pPr>
        <w:pStyle w:val="LabStepScreenshotLevel2"/>
      </w:pPr>
      <w:r>
        <w:drawing>
          <wp:inline distT="0" distB="0" distL="0" distR="0" wp14:anchorId="5450B727" wp14:editId="23BF8D4B">
            <wp:extent cx="1187958" cy="1110114"/>
            <wp:effectExtent l="19050" t="19050" r="12700" b="139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229"/>
                    <a:stretch/>
                  </pic:blipFill>
                  <pic:spPr bwMode="auto">
                    <a:xfrm>
                      <a:off x="0" y="0"/>
                      <a:ext cx="1250006" cy="1168096"/>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286B90" w14:textId="4D236280" w:rsidR="00E35E64" w:rsidRDefault="00637FD1" w:rsidP="00E35E64">
      <w:pPr>
        <w:pStyle w:val="LabStepNumberedLevel2"/>
      </w:pPr>
      <w:r>
        <w:t xml:space="preserve">Inside the </w:t>
      </w:r>
      <w:r w:rsidRPr="00637FD1">
        <w:rPr>
          <w:b/>
          <w:bCs/>
        </w:rPr>
        <w:t>Services</w:t>
      </w:r>
      <w:r>
        <w:t xml:space="preserve"> folder, create a new C# source file named </w:t>
      </w:r>
      <w:proofErr w:type="spellStart"/>
      <w:r w:rsidRPr="00637FD1">
        <w:rPr>
          <w:b/>
          <w:bCs/>
        </w:rPr>
        <w:t>PowerBiServiceApi.cs</w:t>
      </w:r>
      <w:proofErr w:type="spellEnd"/>
      <w:r>
        <w:t>.</w:t>
      </w:r>
    </w:p>
    <w:p w14:paraId="38D9EEB4" w14:textId="09CB91C4" w:rsidR="00E35E64" w:rsidRDefault="005B7E10" w:rsidP="00E35E64">
      <w:pPr>
        <w:pStyle w:val="LabStepScreenshotLevel2"/>
      </w:pPr>
      <w:r>
        <w:drawing>
          <wp:inline distT="0" distB="0" distL="0" distR="0" wp14:anchorId="3845E643" wp14:editId="2D2F3273">
            <wp:extent cx="1248940" cy="657606"/>
            <wp:effectExtent l="19050" t="19050" r="27940" b="2857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088" t="42711"/>
                    <a:stretch/>
                  </pic:blipFill>
                  <pic:spPr bwMode="auto">
                    <a:xfrm>
                      <a:off x="0" y="0"/>
                      <a:ext cx="1307021" cy="688188"/>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F837BE" w14:textId="08A58354" w:rsidR="00E35E64" w:rsidRDefault="00637FD1" w:rsidP="00E35E64">
      <w:pPr>
        <w:pStyle w:val="LabStepNumberedLevel2"/>
      </w:pPr>
      <w:r>
        <w:t xml:space="preserve">Copy and paste the following </w:t>
      </w:r>
      <w:r w:rsidR="00EE4EB7">
        <w:t xml:space="preserve">code </w:t>
      </w:r>
      <w:r>
        <w:t>in</w:t>
      </w:r>
      <w:r w:rsidR="006376CB">
        <w:t>to</w:t>
      </w:r>
      <w:r>
        <w:t xml:space="preserve"> </w:t>
      </w:r>
      <w:proofErr w:type="spellStart"/>
      <w:r w:rsidRPr="00637FD1">
        <w:rPr>
          <w:b/>
          <w:bCs/>
        </w:rPr>
        <w:t>PowerBiServiceApi.cs</w:t>
      </w:r>
      <w:proofErr w:type="spellEnd"/>
      <w:r w:rsidR="006376CB" w:rsidRPr="006376CB">
        <w:t xml:space="preserve"> </w:t>
      </w:r>
      <w:r w:rsidR="006376CB">
        <w:t>to provide a starting point.</w:t>
      </w:r>
    </w:p>
    <w:p w14:paraId="5925D280" w14:textId="77777777" w:rsidR="00036AE4" w:rsidRDefault="00036AE4" w:rsidP="00036AE4">
      <w:pPr>
        <w:pStyle w:val="LabStepCodeBlockLevel2"/>
      </w:pPr>
      <w:r>
        <w:t>using System;</w:t>
      </w:r>
    </w:p>
    <w:p w14:paraId="1B095723" w14:textId="77777777" w:rsidR="00036AE4" w:rsidRDefault="00036AE4" w:rsidP="00036AE4">
      <w:pPr>
        <w:pStyle w:val="LabStepCodeBlockLevel2"/>
      </w:pPr>
      <w:r>
        <w:t>using System.Linq;</w:t>
      </w:r>
    </w:p>
    <w:p w14:paraId="50609D00" w14:textId="77777777" w:rsidR="00036AE4" w:rsidRDefault="00036AE4" w:rsidP="00036AE4">
      <w:pPr>
        <w:pStyle w:val="LabStepCodeBlockLevel2"/>
      </w:pPr>
      <w:r>
        <w:t>using System.Threading.Tasks;</w:t>
      </w:r>
    </w:p>
    <w:p w14:paraId="2573E730" w14:textId="77777777" w:rsidR="00036AE4" w:rsidRDefault="00036AE4" w:rsidP="00036AE4">
      <w:pPr>
        <w:pStyle w:val="LabStepCodeBlockLevel2"/>
      </w:pPr>
      <w:r>
        <w:t>using Microsoft.Extensions.Configuration;</w:t>
      </w:r>
    </w:p>
    <w:p w14:paraId="6A78DC46" w14:textId="77777777" w:rsidR="00036AE4" w:rsidRDefault="00036AE4" w:rsidP="00036AE4">
      <w:pPr>
        <w:pStyle w:val="LabStepCodeBlockLevel2"/>
      </w:pPr>
      <w:r>
        <w:t>using Microsoft.Identity.Web;</w:t>
      </w:r>
    </w:p>
    <w:p w14:paraId="39A76057" w14:textId="77777777" w:rsidR="00036AE4" w:rsidRDefault="00036AE4" w:rsidP="00036AE4">
      <w:pPr>
        <w:pStyle w:val="LabStepCodeBlockLevel2"/>
      </w:pPr>
      <w:r>
        <w:t>using Microsoft.Rest;</w:t>
      </w:r>
    </w:p>
    <w:p w14:paraId="6527CD8F" w14:textId="77777777" w:rsidR="00036AE4" w:rsidRDefault="00036AE4" w:rsidP="00036AE4">
      <w:pPr>
        <w:pStyle w:val="LabStepCodeBlockLevel2"/>
      </w:pPr>
      <w:r>
        <w:t>using Microsoft.PowerBI.Api;</w:t>
      </w:r>
    </w:p>
    <w:p w14:paraId="126754D2" w14:textId="4305CCA1" w:rsidR="00036AE4" w:rsidRDefault="00036AE4" w:rsidP="00036AE4">
      <w:pPr>
        <w:pStyle w:val="LabStepCodeBlockLevel2"/>
      </w:pPr>
      <w:r>
        <w:t>using Newtonsoft.Json;</w:t>
      </w:r>
    </w:p>
    <w:p w14:paraId="5CA13998" w14:textId="77777777" w:rsidR="00E35E64" w:rsidRDefault="00E35E64" w:rsidP="00E35E64">
      <w:pPr>
        <w:pStyle w:val="LabStepCodeBlockLevel2"/>
      </w:pPr>
    </w:p>
    <w:p w14:paraId="302B5AC8" w14:textId="77777777" w:rsidR="00E35E64" w:rsidRDefault="00E35E64" w:rsidP="00E35E64">
      <w:pPr>
        <w:pStyle w:val="LabStepCodeBlockLevel2"/>
      </w:pPr>
      <w:r>
        <w:t>namespace UserOwnsData.Services {</w:t>
      </w:r>
    </w:p>
    <w:p w14:paraId="0A4666FA" w14:textId="77777777" w:rsidR="00E35E64" w:rsidRDefault="00E35E64" w:rsidP="00E35E64">
      <w:pPr>
        <w:pStyle w:val="LabStepCodeBlockLevel2"/>
      </w:pPr>
    </w:p>
    <w:p w14:paraId="49E940C3" w14:textId="77777777" w:rsidR="00E35E64" w:rsidRDefault="00E35E64" w:rsidP="00E35E64">
      <w:pPr>
        <w:pStyle w:val="LabStepCodeBlockLevel2"/>
      </w:pPr>
      <w:r>
        <w:t xml:space="preserve">  public class EmbeddedReportViewModel {</w:t>
      </w:r>
    </w:p>
    <w:p w14:paraId="068B1E7B" w14:textId="5495693B" w:rsidR="00E35E64" w:rsidRPr="00EE4EB7" w:rsidRDefault="00EE4EB7" w:rsidP="00E35E64">
      <w:pPr>
        <w:pStyle w:val="LabStepCodeBlockLevel2"/>
        <w:rPr>
          <w:color w:val="7F7F7F" w:themeColor="text1" w:themeTint="80"/>
        </w:rPr>
      </w:pPr>
      <w:r w:rsidRPr="00EE4EB7">
        <w:rPr>
          <w:color w:val="7F7F7F" w:themeColor="text1" w:themeTint="80"/>
        </w:rPr>
        <w:t xml:space="preserve">    //TODO: implement this class</w:t>
      </w:r>
    </w:p>
    <w:p w14:paraId="14686BCB" w14:textId="00B3A344" w:rsidR="00E35E64" w:rsidRDefault="00E35E64" w:rsidP="00E35E64">
      <w:pPr>
        <w:pStyle w:val="LabStepCodeBlockLevel2"/>
      </w:pPr>
      <w:r>
        <w:t xml:space="preserve">  }</w:t>
      </w:r>
    </w:p>
    <w:p w14:paraId="04FC1920" w14:textId="77777777" w:rsidR="00E35E64" w:rsidRDefault="00E35E64" w:rsidP="00E35E64">
      <w:pPr>
        <w:pStyle w:val="LabStepCodeBlockLevel2"/>
      </w:pPr>
    </w:p>
    <w:p w14:paraId="565C93F3" w14:textId="77777777" w:rsidR="00E35E64" w:rsidRDefault="00E35E64" w:rsidP="00E35E64">
      <w:pPr>
        <w:pStyle w:val="LabStepCodeBlockLevel2"/>
      </w:pPr>
      <w:r>
        <w:t xml:space="preserve">  public class PowerBiServiceApi {</w:t>
      </w:r>
    </w:p>
    <w:p w14:paraId="38A4BB60" w14:textId="5E1FD189" w:rsidR="00E35E64" w:rsidRPr="00EE4EB7" w:rsidRDefault="00EE4EB7" w:rsidP="00EE4EB7">
      <w:pPr>
        <w:pStyle w:val="LabStepCodeBlockLevel2"/>
        <w:rPr>
          <w:color w:val="7F7F7F" w:themeColor="text1" w:themeTint="80"/>
        </w:rPr>
      </w:pPr>
      <w:r w:rsidRPr="00EE4EB7">
        <w:rPr>
          <w:color w:val="7F7F7F" w:themeColor="text1" w:themeTint="80"/>
        </w:rPr>
        <w:t xml:space="preserve">    //TODO: implement this class</w:t>
      </w:r>
      <w:r w:rsidR="00E35E64">
        <w:t xml:space="preserve"> </w:t>
      </w:r>
    </w:p>
    <w:p w14:paraId="22B53382" w14:textId="77777777" w:rsidR="00E35E64" w:rsidRDefault="00E35E64" w:rsidP="00E35E64">
      <w:pPr>
        <w:pStyle w:val="LabStepCodeBlockLevel2"/>
      </w:pPr>
      <w:r>
        <w:t xml:space="preserve">  }</w:t>
      </w:r>
    </w:p>
    <w:p w14:paraId="1C85CFB4" w14:textId="77777777" w:rsidR="00E35E64" w:rsidRDefault="00E35E64" w:rsidP="00E35E64">
      <w:pPr>
        <w:pStyle w:val="LabStepCodeBlockLevel2"/>
      </w:pPr>
    </w:p>
    <w:p w14:paraId="2DD3E094" w14:textId="77CEA880" w:rsidR="00E35E64" w:rsidRDefault="00E35E64" w:rsidP="00E35E64">
      <w:pPr>
        <w:pStyle w:val="LabStepCodeBlockLevel2"/>
      </w:pPr>
      <w:r>
        <w:t>}</w:t>
      </w:r>
    </w:p>
    <w:p w14:paraId="4E233F05" w14:textId="77777777" w:rsidR="00FC605A" w:rsidRDefault="00FC605A" w:rsidP="00E35E64">
      <w:pPr>
        <w:pStyle w:val="LabStepCodeBlockLevel2"/>
      </w:pPr>
    </w:p>
    <w:p w14:paraId="4D8A18AD" w14:textId="0C4539A7" w:rsidR="00E35E64" w:rsidRDefault="00EE4EB7" w:rsidP="00E35E64">
      <w:pPr>
        <w:pStyle w:val="LabStepNumberedLevel2"/>
      </w:pPr>
      <w:r>
        <w:t xml:space="preserve">Implement the </w:t>
      </w:r>
      <w:proofErr w:type="spellStart"/>
      <w:r w:rsidRPr="00EE4EB7">
        <w:rPr>
          <w:b/>
          <w:bCs/>
        </w:rPr>
        <w:t>EmbeddedReportViewModel</w:t>
      </w:r>
      <w:proofErr w:type="spellEnd"/>
      <w:r>
        <w:t xml:space="preserve"> class using the following code.</w:t>
      </w:r>
    </w:p>
    <w:p w14:paraId="757DE954" w14:textId="619DE425" w:rsidR="00E35E64" w:rsidRDefault="00E35E64" w:rsidP="00E35E64">
      <w:pPr>
        <w:pStyle w:val="LabStepCodeBlockLevel2"/>
      </w:pPr>
      <w:r>
        <w:t>public class EmbeddedReportViewModel {</w:t>
      </w:r>
    </w:p>
    <w:p w14:paraId="7A6D2D1B" w14:textId="7F386381" w:rsidR="00E35E64" w:rsidRDefault="00E35E64" w:rsidP="00E35E64">
      <w:pPr>
        <w:pStyle w:val="LabStepCodeBlockLevel2"/>
      </w:pPr>
      <w:r>
        <w:t xml:space="preserve">  public string Id;</w:t>
      </w:r>
    </w:p>
    <w:p w14:paraId="49684CBC" w14:textId="2358EA6F" w:rsidR="00E35E64" w:rsidRDefault="00E35E64" w:rsidP="00E35E64">
      <w:pPr>
        <w:pStyle w:val="LabStepCodeBlockLevel2"/>
      </w:pPr>
      <w:r>
        <w:t xml:space="preserve">  public string Name;</w:t>
      </w:r>
    </w:p>
    <w:p w14:paraId="41549FBD" w14:textId="4BE07B30" w:rsidR="00E35E64" w:rsidRDefault="00E35E64" w:rsidP="00E35E64">
      <w:pPr>
        <w:pStyle w:val="LabStepCodeBlockLevel2"/>
      </w:pPr>
      <w:r>
        <w:t xml:space="preserve">  public string EmbedUrl;</w:t>
      </w:r>
    </w:p>
    <w:p w14:paraId="6680EE86" w14:textId="7C703A37" w:rsidR="00E35E64" w:rsidRDefault="00E35E64" w:rsidP="00E35E64">
      <w:pPr>
        <w:pStyle w:val="LabStepCodeBlockLevel2"/>
      </w:pPr>
      <w:r>
        <w:t xml:space="preserve">  public string Token;  </w:t>
      </w:r>
    </w:p>
    <w:p w14:paraId="53B70DCE" w14:textId="0EADEC66" w:rsidR="00FC605A" w:rsidRDefault="00E35E64" w:rsidP="00E35E64">
      <w:pPr>
        <w:pStyle w:val="LabStepCodeBlockLevel2"/>
      </w:pPr>
      <w:r>
        <w:t>}</w:t>
      </w:r>
    </w:p>
    <w:p w14:paraId="18927BF1" w14:textId="123E7A90" w:rsidR="00691D35" w:rsidRPr="00EE4EB7" w:rsidRDefault="00EE4EB7" w:rsidP="00691D35">
      <w:pPr>
        <w:pStyle w:val="LabExerciseCallout"/>
      </w:pPr>
      <w:r>
        <w:t xml:space="preserve">The </w:t>
      </w:r>
      <w:proofErr w:type="spellStart"/>
      <w:r w:rsidRPr="00EE4EB7">
        <w:rPr>
          <w:b/>
          <w:bCs/>
        </w:rPr>
        <w:t>EmbeddedReportViewModel</w:t>
      </w:r>
      <w:proofErr w:type="spellEnd"/>
      <w:r>
        <w:t xml:space="preserve"> class is designed </w:t>
      </w:r>
      <w:r w:rsidR="006376CB">
        <w:t xml:space="preserve">as a view model class </w:t>
      </w:r>
      <w:r>
        <w:t xml:space="preserve">to </w:t>
      </w:r>
      <w:r w:rsidR="006376CB">
        <w:t xml:space="preserve">pass </w:t>
      </w:r>
      <w:r>
        <w:t>the data needed to embed a single report</w:t>
      </w:r>
      <w:r w:rsidR="006376CB">
        <w:t>.</w:t>
      </w:r>
      <w:r w:rsidR="00FC605A">
        <w:t xml:space="preserve"> You will use this class later in this lab to pass report embedding data from an MVC controller to an MVC view.</w:t>
      </w:r>
    </w:p>
    <w:p w14:paraId="3BCA676D" w14:textId="7F7BE96D" w:rsidR="00E35E64" w:rsidRDefault="006376CB" w:rsidP="00E35E64">
      <w:pPr>
        <w:pStyle w:val="LabStepNumberedLevel2"/>
      </w:pPr>
      <w:r>
        <w:t xml:space="preserve">Begin your implementation by adding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68CB31E6" w14:textId="77777777" w:rsidR="003F27F8" w:rsidRDefault="003F27F8" w:rsidP="00637FD1">
      <w:pPr>
        <w:pStyle w:val="LabStepCodeBlockLevel2"/>
        <w:pBdr>
          <w:left w:val="single" w:sz="2" w:space="0" w:color="C0C0C0"/>
        </w:pBdr>
      </w:pPr>
      <w:r>
        <w:t>public class PowerBiServiceApi {</w:t>
      </w:r>
    </w:p>
    <w:p w14:paraId="56462104" w14:textId="77777777" w:rsidR="003F27F8" w:rsidRDefault="003F27F8" w:rsidP="00637FD1">
      <w:pPr>
        <w:pStyle w:val="LabStepCodeBlockLevel2"/>
        <w:pBdr>
          <w:left w:val="single" w:sz="2" w:space="0" w:color="C0C0C0"/>
        </w:pBdr>
      </w:pPr>
    </w:p>
    <w:p w14:paraId="5B6D75D6" w14:textId="66000659" w:rsidR="003F27F8" w:rsidRDefault="003F27F8" w:rsidP="00637FD1">
      <w:pPr>
        <w:pStyle w:val="LabStepCodeBlockLevel2"/>
        <w:pBdr>
          <w:left w:val="single" w:sz="2" w:space="0" w:color="C0C0C0"/>
        </w:pBdr>
      </w:pPr>
      <w:r>
        <w:tab/>
      </w:r>
      <w:r w:rsidR="00B4666E">
        <w:t xml:space="preserve"> </w:t>
      </w:r>
      <w:r>
        <w:t>private ITokenAcquisition tokenAcquisition { get; }</w:t>
      </w:r>
    </w:p>
    <w:p w14:paraId="114E755A" w14:textId="2A006FA2" w:rsidR="003F27F8" w:rsidRDefault="003F27F8" w:rsidP="00637FD1">
      <w:pPr>
        <w:pStyle w:val="LabStepCodeBlockLevel2"/>
        <w:pBdr>
          <w:left w:val="single" w:sz="2" w:space="0" w:color="C0C0C0"/>
        </w:pBdr>
      </w:pPr>
      <w:r>
        <w:tab/>
      </w:r>
      <w:r w:rsidR="00B4666E">
        <w:t xml:space="preserve"> </w:t>
      </w:r>
      <w:r>
        <w:t>private string urlPowerBiServiceApiRoot { get; }</w:t>
      </w:r>
    </w:p>
    <w:p w14:paraId="09F8B2AC" w14:textId="77777777" w:rsidR="003F27F8" w:rsidRDefault="003F27F8" w:rsidP="00637FD1">
      <w:pPr>
        <w:pStyle w:val="LabStepCodeBlockLevel2"/>
        <w:pBdr>
          <w:left w:val="single" w:sz="2" w:space="0" w:color="C0C0C0"/>
        </w:pBdr>
      </w:pPr>
    </w:p>
    <w:p w14:paraId="6E8B18A1" w14:textId="30998768" w:rsidR="003F27F8" w:rsidRDefault="003F27F8" w:rsidP="00637FD1">
      <w:pPr>
        <w:pStyle w:val="LabStepCodeBlockLevel2"/>
        <w:pBdr>
          <w:left w:val="single" w:sz="2" w:space="0" w:color="C0C0C0"/>
        </w:pBdr>
      </w:pPr>
      <w:r>
        <w:t>}</w:t>
      </w:r>
    </w:p>
    <w:p w14:paraId="0CEC6605" w14:textId="77777777" w:rsidR="00FC605A" w:rsidRDefault="00FC605A" w:rsidP="00637FD1">
      <w:pPr>
        <w:pStyle w:val="LabStepCodeBlockLevel2"/>
        <w:pBdr>
          <w:left w:val="single" w:sz="2" w:space="0" w:color="C0C0C0"/>
        </w:pBdr>
      </w:pPr>
    </w:p>
    <w:p w14:paraId="1BDD6D8A" w14:textId="3E04A6FC" w:rsidR="006376CB" w:rsidRDefault="001C6B59" w:rsidP="006376CB">
      <w:pPr>
        <w:pStyle w:val="LabStepNumberedLevel2"/>
      </w:pPr>
      <w:r>
        <w:lastRenderedPageBreak/>
        <w:t xml:space="preserve">Add the following constructor to initialize the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18C00D0B"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public class PowerBiServiceApi {</w:t>
      </w:r>
    </w:p>
    <w:p w14:paraId="1AC12488" w14:textId="77777777" w:rsidR="006376CB" w:rsidRPr="006376CB" w:rsidRDefault="006376CB" w:rsidP="006376CB">
      <w:pPr>
        <w:pStyle w:val="LabStepCodeBlockLevel2"/>
        <w:pBdr>
          <w:left w:val="single" w:sz="2" w:space="0" w:color="C0C0C0"/>
        </w:pBdr>
        <w:rPr>
          <w:color w:val="7F7F7F" w:themeColor="text1" w:themeTint="80"/>
        </w:rPr>
      </w:pPr>
    </w:p>
    <w:p w14:paraId="7EA33E75"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ITokenAcquisition tokenAcquisition { get; }</w:t>
      </w:r>
    </w:p>
    <w:p w14:paraId="57A01287"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string urlPowerBiServiceApiRoot { get; }</w:t>
      </w:r>
    </w:p>
    <w:p w14:paraId="32F3A0FB" w14:textId="77777777" w:rsidR="006376CB" w:rsidRDefault="006376CB" w:rsidP="006376CB">
      <w:pPr>
        <w:pStyle w:val="LabStepCodeBlockLevel2"/>
        <w:pBdr>
          <w:left w:val="single" w:sz="2" w:space="0" w:color="C0C0C0"/>
        </w:pBdr>
      </w:pPr>
    </w:p>
    <w:p w14:paraId="47739227" w14:textId="77777777" w:rsidR="006376CB" w:rsidRDefault="006376CB" w:rsidP="006376CB">
      <w:pPr>
        <w:pStyle w:val="LabStepCodeBlockLevel2"/>
        <w:pBdr>
          <w:left w:val="single" w:sz="2" w:space="0" w:color="C0C0C0"/>
        </w:pBdr>
      </w:pPr>
      <w:r>
        <w:tab/>
        <w:t xml:space="preserve"> public PowerBiServiceApi(IConfiguration configuration, ITokenAcquisition tokenAcquisition) {</w:t>
      </w:r>
    </w:p>
    <w:p w14:paraId="37BABB42" w14:textId="77777777" w:rsidR="006376CB" w:rsidRDefault="006376CB" w:rsidP="006376CB">
      <w:pPr>
        <w:pStyle w:val="LabStepCodeBlockLevel2"/>
        <w:pBdr>
          <w:left w:val="single" w:sz="2" w:space="0" w:color="C0C0C0"/>
        </w:pBdr>
      </w:pPr>
      <w:r>
        <w:tab/>
        <w:t xml:space="preserve">   this.urlPowerBiServiceApiRoot = configuration["PowerBi:ServiceRootUrl"];</w:t>
      </w:r>
    </w:p>
    <w:p w14:paraId="11AEABB2" w14:textId="77777777" w:rsidR="006376CB" w:rsidRDefault="006376CB" w:rsidP="006376CB">
      <w:pPr>
        <w:pStyle w:val="LabStepCodeBlockLevel2"/>
        <w:pBdr>
          <w:left w:val="single" w:sz="2" w:space="0" w:color="C0C0C0"/>
        </w:pBdr>
      </w:pPr>
      <w:r>
        <w:tab/>
        <w:t xml:space="preserve">   this.tokenAcquisition = tokenAcquisition;</w:t>
      </w:r>
    </w:p>
    <w:p w14:paraId="74FD8189" w14:textId="77777777" w:rsidR="006376CB" w:rsidRDefault="006376CB" w:rsidP="006376CB">
      <w:pPr>
        <w:pStyle w:val="LabStepCodeBlockLevel2"/>
        <w:pBdr>
          <w:left w:val="single" w:sz="2" w:space="0" w:color="C0C0C0"/>
        </w:pBdr>
      </w:pPr>
      <w:r>
        <w:tab/>
        <w:t xml:space="preserve"> }</w:t>
      </w:r>
    </w:p>
    <w:p w14:paraId="3C5F559D" w14:textId="77777777" w:rsidR="006376CB" w:rsidRPr="006376CB" w:rsidRDefault="006376CB" w:rsidP="006376CB">
      <w:pPr>
        <w:pStyle w:val="LabStepCodeBlockLevel2"/>
        <w:pBdr>
          <w:left w:val="single" w:sz="2" w:space="0" w:color="C0C0C0"/>
        </w:pBdr>
        <w:rPr>
          <w:color w:val="7F7F7F" w:themeColor="text1" w:themeTint="80"/>
        </w:rPr>
      </w:pPr>
    </w:p>
    <w:p w14:paraId="340576C8" w14:textId="069C4766" w:rsidR="00FC605A"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w:t>
      </w:r>
    </w:p>
    <w:p w14:paraId="491A3E1F" w14:textId="1C9D3586" w:rsidR="00691D35" w:rsidRDefault="006376CB" w:rsidP="00691D35">
      <w:pPr>
        <w:pStyle w:val="LabExerciseCallout"/>
      </w:pPr>
      <w:r>
        <w:t xml:space="preserve">This code uses the </w:t>
      </w:r>
      <w:r w:rsidR="00180AF2">
        <w:t>.NET</w:t>
      </w:r>
      <w:r>
        <w:t xml:space="preserve"> d</w:t>
      </w:r>
      <w:r w:rsidR="00B4666E">
        <w:t xml:space="preserve">ependency </w:t>
      </w:r>
      <w:r>
        <w:t>i</w:t>
      </w:r>
      <w:r w:rsidR="00691D35">
        <w:t>njection pattern.</w:t>
      </w:r>
      <w:r>
        <w:t xml:space="preserve"> When your class needs to use </w:t>
      </w:r>
      <w:r w:rsidR="001C6B59">
        <w:t xml:space="preserve">a </w:t>
      </w:r>
      <w:r>
        <w:t xml:space="preserve">service, you can simply add a </w:t>
      </w:r>
      <w:r w:rsidR="001C6B59">
        <w:t xml:space="preserve">constructor </w:t>
      </w:r>
      <w:r>
        <w:t xml:space="preserve">parameter </w:t>
      </w:r>
      <w:r w:rsidR="001C6B59">
        <w:t xml:space="preserve">for that service </w:t>
      </w:r>
      <w:r>
        <w:t xml:space="preserve">and the </w:t>
      </w:r>
      <w:r w:rsidR="00180AF2">
        <w:t>.NET</w:t>
      </w:r>
      <w:r>
        <w:t xml:space="preserve"> runtime takes care of passing </w:t>
      </w:r>
      <w:r w:rsidR="001C6B59">
        <w:t>the</w:t>
      </w:r>
      <w:r>
        <w:t xml:space="preserve"> service instance</w:t>
      </w:r>
      <w:r w:rsidR="001C6B59">
        <w:t xml:space="preserve"> at run time</w:t>
      </w:r>
      <w:r>
        <w:t xml:space="preserve">. In this case, the constructor is injecting an instance of the </w:t>
      </w:r>
      <w:r w:rsidR="00180AF2">
        <w:t>.NET</w:t>
      </w:r>
      <w:r>
        <w:t xml:space="preserve"> configuration service using the </w:t>
      </w:r>
      <w:proofErr w:type="spellStart"/>
      <w:r w:rsidRPr="006376CB">
        <w:rPr>
          <w:b/>
          <w:bCs/>
        </w:rPr>
        <w:t>IConfiguration</w:t>
      </w:r>
      <w:proofErr w:type="spellEnd"/>
      <w:r>
        <w:t xml:space="preserve"> parameter</w:t>
      </w:r>
      <w:r w:rsidR="001C6B59">
        <w:t xml:space="preserve"> which is used </w:t>
      </w:r>
      <w:r>
        <w:t xml:space="preserve">to retrieve the </w:t>
      </w:r>
      <w:proofErr w:type="spellStart"/>
      <w:r w:rsidRPr="006376CB">
        <w:rPr>
          <w:b/>
          <w:bCs/>
        </w:rPr>
        <w:t>PowerBi:ServiceRootUrl</w:t>
      </w:r>
      <w:proofErr w:type="spellEnd"/>
      <w:r>
        <w:t xml:space="preserve"> configuration value from </w:t>
      </w:r>
      <w:proofErr w:type="spellStart"/>
      <w:r w:rsidRPr="006376CB">
        <w:rPr>
          <w:b/>
          <w:bCs/>
        </w:rPr>
        <w:t>appsettings.json</w:t>
      </w:r>
      <w:proofErr w:type="spellEnd"/>
      <w:r>
        <w:t xml:space="preserve">. The </w:t>
      </w:r>
      <w:proofErr w:type="spellStart"/>
      <w:r w:rsidR="00FC605A" w:rsidRPr="00FC605A">
        <w:rPr>
          <w:b/>
          <w:bCs/>
        </w:rPr>
        <w:t>ITokenAcquisition</w:t>
      </w:r>
      <w:proofErr w:type="spellEnd"/>
      <w:r w:rsidR="00FC605A">
        <w:t xml:space="preserve"> parameter </w:t>
      </w:r>
      <w:r w:rsidR="001C6B59">
        <w:t xml:space="preserve">which is </w:t>
      </w:r>
      <w:r w:rsidR="00FC605A">
        <w:t xml:space="preserve">named </w:t>
      </w:r>
      <w:proofErr w:type="spellStart"/>
      <w:r w:rsidR="00FC605A" w:rsidRPr="00FC605A">
        <w:rPr>
          <w:b/>
          <w:bCs/>
        </w:rPr>
        <w:t>tokenAcquisition</w:t>
      </w:r>
      <w:proofErr w:type="spellEnd"/>
      <w:r w:rsidR="00FC605A">
        <w:t xml:space="preserve"> </w:t>
      </w:r>
      <w:r w:rsidR="001C6B59">
        <w:t xml:space="preserve">holds a reference to </w:t>
      </w:r>
      <w:r w:rsidR="00FC605A">
        <w:t xml:space="preserve">the Microsoft authentication service provided by the </w:t>
      </w:r>
      <w:proofErr w:type="spellStart"/>
      <w:r w:rsidR="00FC605A" w:rsidRPr="00FC605A">
        <w:rPr>
          <w:b/>
          <w:bCs/>
        </w:rPr>
        <w:t>Microsoft.Identity.Web</w:t>
      </w:r>
      <w:proofErr w:type="spellEnd"/>
      <w:r w:rsidR="00FC605A">
        <w:t xml:space="preserve"> library and will be used to acquire access tokens from Azure AD.</w:t>
      </w:r>
    </w:p>
    <w:p w14:paraId="643E40BF" w14:textId="33C8D2E6" w:rsidR="00E35E64" w:rsidRDefault="00FC605A" w:rsidP="00E35E64">
      <w:pPr>
        <w:pStyle w:val="LabStepNumberedLevel2"/>
      </w:pPr>
      <w:r>
        <w:t xml:space="preserve">Place your cursor at the bottom of the </w:t>
      </w:r>
      <w:proofErr w:type="spellStart"/>
      <w:r w:rsidRPr="00FC605A">
        <w:rPr>
          <w:b/>
          <w:bCs/>
        </w:rPr>
        <w:t>PowerBiServiceApi</w:t>
      </w:r>
      <w:proofErr w:type="spellEnd"/>
      <w:r>
        <w:t xml:space="preserve"> class and add another new line so you can add more members.</w:t>
      </w:r>
    </w:p>
    <w:p w14:paraId="3A4FA1C3" w14:textId="2C5E6FB5" w:rsidR="00FC605A" w:rsidRDefault="00FC605A" w:rsidP="00E35E64">
      <w:pPr>
        <w:pStyle w:val="LabStepNumberedLevel2"/>
      </w:pPr>
      <w:r>
        <w:t xml:space="preserve">At the bottom off the </w:t>
      </w:r>
      <w:proofErr w:type="spellStart"/>
      <w:r w:rsidRPr="00FC605A">
        <w:rPr>
          <w:b/>
          <w:bCs/>
        </w:rPr>
        <w:t>PowerBiServiceApi</w:t>
      </w:r>
      <w:proofErr w:type="spellEnd"/>
      <w:r>
        <w:t xml:space="preserve"> class, add the following static read-only field named </w:t>
      </w:r>
      <w:proofErr w:type="spellStart"/>
      <w:r w:rsidRPr="00FC605A">
        <w:rPr>
          <w:b/>
          <w:bCs/>
        </w:rPr>
        <w:t>RequiredScopes</w:t>
      </w:r>
      <w:proofErr w:type="spellEnd"/>
      <w:r>
        <w:t>.</w:t>
      </w:r>
    </w:p>
    <w:p w14:paraId="3B8899A1" w14:textId="4BA2C51F" w:rsidR="00EB68B0" w:rsidRDefault="00EB68B0" w:rsidP="00EA55D1">
      <w:pPr>
        <w:pStyle w:val="LabStepCodeBlockLevel2"/>
      </w:pPr>
      <w:r>
        <w:t>public static readonly string[] RequiredScopes =</w:t>
      </w:r>
      <w:r w:rsidR="00EA55D1">
        <w:t xml:space="preserve"> n</w:t>
      </w:r>
      <w:r>
        <w:t>ew string[] {</w:t>
      </w:r>
    </w:p>
    <w:p w14:paraId="027A824B" w14:textId="6AF08AA5" w:rsidR="00EB68B0" w:rsidRDefault="00EB68B0" w:rsidP="00EA55D1">
      <w:pPr>
        <w:pStyle w:val="LabStepCodeBlockLevel2"/>
      </w:pPr>
      <w:r>
        <w:tab/>
      </w:r>
      <w:r w:rsidR="001C6B59">
        <w:t xml:space="preserve"> </w:t>
      </w:r>
      <w:r>
        <w:t>"https://analysis.windows.net/powerbi/api/Group.Read.All",</w:t>
      </w:r>
    </w:p>
    <w:p w14:paraId="30E531B1" w14:textId="2D9F61E9" w:rsidR="00EB68B0" w:rsidRDefault="00EB68B0" w:rsidP="00EA55D1">
      <w:pPr>
        <w:pStyle w:val="LabStepCodeBlockLevel2"/>
      </w:pPr>
      <w:r>
        <w:tab/>
      </w:r>
      <w:r w:rsidR="001C6B59">
        <w:t xml:space="preserve"> </w:t>
      </w:r>
      <w:r>
        <w:t>"https://analysis.windows.net/powerbi/api/Report.ReadWrite.All",</w:t>
      </w:r>
    </w:p>
    <w:p w14:paraId="63B020DA" w14:textId="6E126DF4" w:rsidR="00EB68B0" w:rsidRDefault="00EB68B0" w:rsidP="00EA55D1">
      <w:pPr>
        <w:pStyle w:val="LabStepCodeBlockLevel2"/>
      </w:pPr>
      <w:r>
        <w:tab/>
      </w:r>
      <w:r w:rsidR="001C6B59">
        <w:t xml:space="preserve"> </w:t>
      </w:r>
      <w:r>
        <w:t>"https://analysis.windows.net/powerbi/api/Dataset.ReadWrite.All",</w:t>
      </w:r>
    </w:p>
    <w:p w14:paraId="76E93BF6" w14:textId="72D3D03C" w:rsidR="00EB68B0" w:rsidRDefault="00EB68B0" w:rsidP="00EA55D1">
      <w:pPr>
        <w:pStyle w:val="LabStepCodeBlockLevel2"/>
      </w:pPr>
      <w:r>
        <w:tab/>
      </w:r>
      <w:r w:rsidR="001C6B59">
        <w:t xml:space="preserve"> </w:t>
      </w:r>
      <w:r>
        <w:t>"https://analysis.windows.net/powerbi/api/Content.Create",</w:t>
      </w:r>
    </w:p>
    <w:p w14:paraId="6CAE345E" w14:textId="5ACEB360" w:rsidR="00EB68B0" w:rsidRDefault="00EB68B0" w:rsidP="00EA55D1">
      <w:pPr>
        <w:pStyle w:val="LabStepCodeBlockLevel2"/>
      </w:pPr>
      <w:r>
        <w:tab/>
      </w:r>
      <w:r w:rsidR="001C6B59">
        <w:t xml:space="preserve"> </w:t>
      </w:r>
      <w:r>
        <w:t>"https://analysis.windows.net/powerbi/api/Workspace.ReadWrite.All"</w:t>
      </w:r>
    </w:p>
    <w:p w14:paraId="1D2F2379" w14:textId="721BD87B" w:rsidR="00EB68B0" w:rsidRDefault="00EB68B0" w:rsidP="00EA55D1">
      <w:pPr>
        <w:pStyle w:val="LabStepCodeBlockLevel2"/>
      </w:pPr>
      <w:r>
        <w:t>};</w:t>
      </w:r>
    </w:p>
    <w:p w14:paraId="4DAE0D08" w14:textId="2413B1B6" w:rsidR="00691D35" w:rsidRPr="00FC605A" w:rsidRDefault="00FC605A" w:rsidP="00691D35">
      <w:pPr>
        <w:pStyle w:val="LabExerciseCallout"/>
      </w:pPr>
      <w:r>
        <w:t xml:space="preserve">The </w:t>
      </w:r>
      <w:proofErr w:type="spellStart"/>
      <w:r w:rsidRPr="00FC605A">
        <w:rPr>
          <w:b/>
          <w:bCs/>
        </w:rPr>
        <w:t>RequiredScopes</w:t>
      </w:r>
      <w:proofErr w:type="spellEnd"/>
      <w:r>
        <w:t xml:space="preserve"> field </w:t>
      </w:r>
      <w:r w:rsidR="00F81601">
        <w:t xml:space="preserve">is a </w:t>
      </w:r>
      <w:r>
        <w:t xml:space="preserve">string array </w:t>
      </w:r>
      <w:r w:rsidR="00F81601">
        <w:t xml:space="preserve">with </w:t>
      </w:r>
      <w:r>
        <w:t xml:space="preserve">a set of delegated permissions supported by the Power BI Service API. </w:t>
      </w:r>
      <w:r w:rsidR="00F81601">
        <w:t xml:space="preserve">Your application will pass these permissions when it </w:t>
      </w:r>
      <w:r>
        <w:t>call</w:t>
      </w:r>
      <w:r w:rsidR="001C6B59">
        <w:t>s</w:t>
      </w:r>
      <w:r>
        <w:t xml:space="preserve"> </w:t>
      </w:r>
      <w:r w:rsidR="00F81601">
        <w:t>to Azure AD to acquire an access token</w:t>
      </w:r>
      <w:r>
        <w:t>.</w:t>
      </w:r>
    </w:p>
    <w:p w14:paraId="5308D1C5" w14:textId="5D68D741" w:rsidR="00EB68B0" w:rsidRDefault="00585FFF" w:rsidP="00E35E64">
      <w:pPr>
        <w:pStyle w:val="LabStepNumberedLevel2"/>
      </w:pPr>
      <w:r>
        <w:t xml:space="preserve">Move down in the </w:t>
      </w:r>
      <w:proofErr w:type="spellStart"/>
      <w:r w:rsidRPr="00FC605A">
        <w:rPr>
          <w:b/>
          <w:bCs/>
        </w:rPr>
        <w:t>PowerBiServiceApi</w:t>
      </w:r>
      <w:proofErr w:type="spellEnd"/>
      <w:r>
        <w:t xml:space="preserve"> class below the </w:t>
      </w:r>
      <w:proofErr w:type="spellStart"/>
      <w:r w:rsidRPr="00585FFF">
        <w:rPr>
          <w:b/>
          <w:bCs/>
        </w:rPr>
        <w:t>RequiredScopes</w:t>
      </w:r>
      <w:proofErr w:type="spellEnd"/>
      <w:r>
        <w:t xml:space="preserve"> field and add the </w:t>
      </w:r>
      <w:proofErr w:type="spellStart"/>
      <w:r w:rsidRPr="00585FFF">
        <w:rPr>
          <w:b/>
          <w:bCs/>
        </w:rPr>
        <w:t>GetAccessToken</w:t>
      </w:r>
      <w:proofErr w:type="spellEnd"/>
      <w:r>
        <w:t xml:space="preserve"> method.</w:t>
      </w:r>
    </w:p>
    <w:p w14:paraId="75531328" w14:textId="77777777" w:rsidR="00EB68B0" w:rsidRDefault="00EB68B0" w:rsidP="00EB68B0">
      <w:pPr>
        <w:pStyle w:val="LabStepCodeBlockLevel2"/>
      </w:pPr>
      <w:r>
        <w:t>public string GetAccessToken() {</w:t>
      </w:r>
    </w:p>
    <w:p w14:paraId="0F12EDFB" w14:textId="6EF35522" w:rsidR="00EB68B0" w:rsidRDefault="00EB68B0" w:rsidP="00EB68B0">
      <w:pPr>
        <w:pStyle w:val="LabStepCodeBlockLevel2"/>
      </w:pPr>
      <w:r>
        <w:tab/>
      </w:r>
      <w:r w:rsidR="001C6B59">
        <w:t xml:space="preserve"> </w:t>
      </w:r>
      <w:r>
        <w:t>return this.tokenAcquisition.GetAccessTokenForUserAsync(RequiredScopes).Result;</w:t>
      </w:r>
    </w:p>
    <w:p w14:paraId="644060D1" w14:textId="77777777" w:rsidR="00EB68B0" w:rsidRDefault="00EB68B0" w:rsidP="00EB68B0">
      <w:pPr>
        <w:pStyle w:val="LabStepCodeBlockLevel2"/>
      </w:pPr>
      <w:r>
        <w:t>}</w:t>
      </w:r>
    </w:p>
    <w:p w14:paraId="348D8A28" w14:textId="655F05C6" w:rsidR="00585FFF" w:rsidRDefault="00585FFF" w:rsidP="00585FFF">
      <w:pPr>
        <w:pStyle w:val="LabStepNumberedLevel2"/>
      </w:pPr>
      <w:r>
        <w:t xml:space="preserve">Move down below the </w:t>
      </w:r>
      <w:proofErr w:type="spellStart"/>
      <w:r w:rsidRPr="00585FFF">
        <w:rPr>
          <w:b/>
          <w:bCs/>
        </w:rPr>
        <w:t>GetAccessToken</w:t>
      </w:r>
      <w:proofErr w:type="spellEnd"/>
      <w:r>
        <w:t xml:space="preserve"> method and add the </w:t>
      </w:r>
      <w:proofErr w:type="spellStart"/>
      <w:r w:rsidRPr="00585FFF">
        <w:rPr>
          <w:b/>
          <w:bCs/>
        </w:rPr>
        <w:t>GetPowerBiClient</w:t>
      </w:r>
      <w:proofErr w:type="spellEnd"/>
      <w:r>
        <w:t xml:space="preserve"> method.</w:t>
      </w:r>
    </w:p>
    <w:p w14:paraId="680B7877" w14:textId="77777777" w:rsidR="00EB68B0" w:rsidRDefault="00EB68B0" w:rsidP="00EB68B0">
      <w:pPr>
        <w:pStyle w:val="LabStepCodeBlockLevel2"/>
      </w:pPr>
      <w:r>
        <w:t>public PowerBIClient GetPowerBiClient()</w:t>
      </w:r>
      <w:r>
        <w:tab/>
        <w:t>{</w:t>
      </w:r>
    </w:p>
    <w:p w14:paraId="1B195BFA" w14:textId="0815E57A" w:rsidR="00EB68B0" w:rsidRDefault="00EB68B0" w:rsidP="00EB68B0">
      <w:pPr>
        <w:pStyle w:val="LabStepCodeBlockLevel2"/>
      </w:pPr>
      <w:r>
        <w:tab/>
      </w:r>
      <w:r w:rsidR="001C6B59">
        <w:t xml:space="preserve"> </w:t>
      </w:r>
      <w:r>
        <w:t>var tokenCredentials = new TokenCredentials(GetAccessToken(), "Bearer");</w:t>
      </w:r>
    </w:p>
    <w:p w14:paraId="36EA4B21" w14:textId="4B1130FE" w:rsidR="00EB68B0" w:rsidRDefault="00EB68B0" w:rsidP="00EB68B0">
      <w:pPr>
        <w:pStyle w:val="LabStepCodeBlockLevel2"/>
      </w:pPr>
      <w:r>
        <w:tab/>
      </w:r>
      <w:r w:rsidR="001C6B59">
        <w:t xml:space="preserve"> </w:t>
      </w:r>
      <w:r>
        <w:t>return new PowerBIClient(new Uri(urlPowerBiServiceApiRoot), tokenCredentials);</w:t>
      </w:r>
    </w:p>
    <w:p w14:paraId="6C7678E7" w14:textId="55510B80" w:rsidR="00EB68B0" w:rsidRDefault="00EB68B0" w:rsidP="00EB68B0">
      <w:pPr>
        <w:pStyle w:val="LabStepCodeBlockLevel2"/>
      </w:pPr>
      <w:r>
        <w:t>}</w:t>
      </w:r>
    </w:p>
    <w:p w14:paraId="6777F5CB" w14:textId="731D3E64" w:rsidR="00585FFF" w:rsidRDefault="00585FFF" w:rsidP="00585FFF">
      <w:pPr>
        <w:pStyle w:val="LabStepNumberedLevel2"/>
      </w:pPr>
      <w:r>
        <w:t xml:space="preserve">Move down below the </w:t>
      </w:r>
      <w:proofErr w:type="spellStart"/>
      <w:r w:rsidRPr="00585FFF">
        <w:rPr>
          <w:b/>
          <w:bCs/>
        </w:rPr>
        <w:t>GetPowerBiClient</w:t>
      </w:r>
      <w:proofErr w:type="spellEnd"/>
      <w:r>
        <w:t xml:space="preserve"> method and add the </w:t>
      </w:r>
      <w:proofErr w:type="spellStart"/>
      <w:r w:rsidRPr="00585FFF">
        <w:rPr>
          <w:b/>
          <w:bCs/>
        </w:rPr>
        <w:t>GetReport</w:t>
      </w:r>
      <w:proofErr w:type="spellEnd"/>
      <w:r>
        <w:t xml:space="preserve"> method.</w:t>
      </w:r>
    </w:p>
    <w:p w14:paraId="5C9E901B" w14:textId="77777777" w:rsidR="00EB68B0" w:rsidRDefault="00EB68B0" w:rsidP="00EB68B0">
      <w:pPr>
        <w:pStyle w:val="LabStepCodeBlockLevel2"/>
      </w:pPr>
      <w:r>
        <w:t>public async Task&lt;EmbeddedReportViewModel&gt; GetReport(Guid WorkspaceId, Guid ReportId) {</w:t>
      </w:r>
    </w:p>
    <w:p w14:paraId="31924F42" w14:textId="6D915889" w:rsidR="00EB68B0" w:rsidRDefault="00EB68B0" w:rsidP="00EB68B0">
      <w:pPr>
        <w:pStyle w:val="LabStepCodeBlockLevel2"/>
      </w:pPr>
    </w:p>
    <w:p w14:paraId="4A0B521F" w14:textId="22795C21" w:rsidR="00EB68B0" w:rsidRDefault="00EB68B0" w:rsidP="00EB68B0">
      <w:pPr>
        <w:pStyle w:val="LabStepCodeBlockLevel2"/>
      </w:pPr>
      <w:r>
        <w:t xml:space="preserve">  PowerBIClient pbiClient = GetPowerBiClient();</w:t>
      </w:r>
    </w:p>
    <w:p w14:paraId="31D868CF" w14:textId="77777777" w:rsidR="00EB68B0" w:rsidRDefault="00EB68B0" w:rsidP="00EB68B0">
      <w:pPr>
        <w:pStyle w:val="LabStepCodeBlockLevel2"/>
      </w:pPr>
    </w:p>
    <w:p w14:paraId="2F5A41D6" w14:textId="6D580703" w:rsidR="00EB68B0" w:rsidRPr="00EB68B0" w:rsidRDefault="001C6B59" w:rsidP="00EB68B0">
      <w:pPr>
        <w:pStyle w:val="LabStepCodeBlockLevel2"/>
        <w:rPr>
          <w:color w:val="7F7F7F" w:themeColor="text1" w:themeTint="80"/>
        </w:rPr>
      </w:pPr>
      <w:r>
        <w:t xml:space="preserve"> </w:t>
      </w:r>
      <w:r w:rsidR="00EB68B0">
        <w:t xml:space="preserve"> </w:t>
      </w:r>
      <w:r w:rsidR="00EB68B0" w:rsidRPr="00EB68B0">
        <w:rPr>
          <w:color w:val="7F7F7F" w:themeColor="text1" w:themeTint="80"/>
        </w:rPr>
        <w:t>// call to Power BI Service API to get embedding data</w:t>
      </w:r>
    </w:p>
    <w:p w14:paraId="349C68AA" w14:textId="44CD334C" w:rsidR="00EB68B0" w:rsidRDefault="001C6B59" w:rsidP="00EB68B0">
      <w:pPr>
        <w:pStyle w:val="LabStepCodeBlockLevel2"/>
      </w:pPr>
      <w:r>
        <w:t xml:space="preserve">  </w:t>
      </w:r>
      <w:r w:rsidR="00EB68B0">
        <w:t>var report = await pbiClient.Reports.GetReportInGroupAsync(WorkspaceId, ReportId);</w:t>
      </w:r>
    </w:p>
    <w:p w14:paraId="7A85566D" w14:textId="77777777" w:rsidR="00EB68B0" w:rsidRDefault="00EB68B0" w:rsidP="00EB68B0">
      <w:pPr>
        <w:pStyle w:val="LabStepCodeBlockLevel2"/>
      </w:pPr>
    </w:p>
    <w:p w14:paraId="6F6804E4" w14:textId="294DCD7B" w:rsidR="00EB68B0" w:rsidRPr="00EB68B0" w:rsidRDefault="001C6B59" w:rsidP="00EB68B0">
      <w:pPr>
        <w:pStyle w:val="LabStepCodeBlockLevel2"/>
        <w:rPr>
          <w:color w:val="7F7F7F" w:themeColor="text1" w:themeTint="80"/>
        </w:rPr>
      </w:pPr>
      <w:r>
        <w:t xml:space="preserve">  </w:t>
      </w:r>
      <w:r w:rsidR="00EB68B0" w:rsidRPr="00EB68B0">
        <w:rPr>
          <w:color w:val="7F7F7F" w:themeColor="text1" w:themeTint="80"/>
        </w:rPr>
        <w:t>// return report embedding data to caller</w:t>
      </w:r>
    </w:p>
    <w:p w14:paraId="04909572" w14:textId="312D8FF7" w:rsidR="00EB68B0" w:rsidRDefault="001C6B59" w:rsidP="00EB68B0">
      <w:pPr>
        <w:pStyle w:val="LabStepCodeBlockLevel2"/>
      </w:pPr>
      <w:r>
        <w:rPr>
          <w:color w:val="7F7F7F" w:themeColor="text1" w:themeTint="80"/>
        </w:rPr>
        <w:t xml:space="preserve">  </w:t>
      </w:r>
      <w:r w:rsidR="00EB68B0">
        <w:t>return new EmbeddedReportViewModel {</w:t>
      </w:r>
    </w:p>
    <w:p w14:paraId="39C1D835" w14:textId="5A1092C8" w:rsidR="00EB68B0" w:rsidRDefault="00EB68B0" w:rsidP="00EB68B0">
      <w:pPr>
        <w:pStyle w:val="LabStepCodeBlockLevel2"/>
      </w:pPr>
      <w:r>
        <w:t xml:space="preserve">    Id = report.Id.ToString(),</w:t>
      </w:r>
    </w:p>
    <w:p w14:paraId="5C904005" w14:textId="5AEE061E" w:rsidR="00EB68B0" w:rsidRDefault="00EB68B0" w:rsidP="00EB68B0">
      <w:pPr>
        <w:pStyle w:val="LabStepCodeBlockLevel2"/>
      </w:pPr>
      <w:r>
        <w:t xml:space="preserve">    EmbedUrl = report.EmbedUrl,</w:t>
      </w:r>
    </w:p>
    <w:p w14:paraId="24F4E6B2" w14:textId="0536CFF3" w:rsidR="00EB68B0" w:rsidRDefault="001C6B59" w:rsidP="00EB68B0">
      <w:pPr>
        <w:pStyle w:val="LabStepCodeBlockLevel2"/>
      </w:pPr>
      <w:r>
        <w:t xml:space="preserve">    </w:t>
      </w:r>
      <w:r w:rsidR="00EB68B0">
        <w:t>Name = report.Name,</w:t>
      </w:r>
    </w:p>
    <w:p w14:paraId="6242FD33" w14:textId="72B2E2B5" w:rsidR="00EB68B0" w:rsidRDefault="001C6B59" w:rsidP="00EB68B0">
      <w:pPr>
        <w:pStyle w:val="LabStepCodeBlockLevel2"/>
      </w:pPr>
      <w:r>
        <w:t xml:space="preserve">    </w:t>
      </w:r>
      <w:r w:rsidR="00EB68B0">
        <w:t>Token = GetAccessToken()</w:t>
      </w:r>
    </w:p>
    <w:p w14:paraId="3EF872C1" w14:textId="19C4E679" w:rsidR="00EB68B0" w:rsidRDefault="001C6B59" w:rsidP="00EB68B0">
      <w:pPr>
        <w:pStyle w:val="LabStepCodeBlockLevel2"/>
      </w:pPr>
      <w:r>
        <w:t xml:space="preserve">  </w:t>
      </w:r>
      <w:r w:rsidR="00EB68B0">
        <w:t>};</w:t>
      </w:r>
    </w:p>
    <w:p w14:paraId="6313F803" w14:textId="685187CF" w:rsidR="00EB68B0" w:rsidRDefault="00EB68B0" w:rsidP="00EB68B0">
      <w:pPr>
        <w:pStyle w:val="LabStepCodeBlockLevel2"/>
      </w:pPr>
      <w:r>
        <w:t>}</w:t>
      </w:r>
    </w:p>
    <w:p w14:paraId="1CC872FB" w14:textId="06C19C3C" w:rsidR="00EB68B0" w:rsidRDefault="00EB68B0" w:rsidP="00EB68B0">
      <w:pPr>
        <w:pStyle w:val="LabStepNumberedLevel2"/>
      </w:pPr>
      <w:r>
        <w:t xml:space="preserve">Save and close </w:t>
      </w:r>
      <w:proofErr w:type="spellStart"/>
      <w:r w:rsidRPr="00EA55D1">
        <w:rPr>
          <w:b/>
          <w:bCs/>
        </w:rPr>
        <w:t>PowerBIServiceApi.cs</w:t>
      </w:r>
      <w:proofErr w:type="spellEnd"/>
      <w:r>
        <w:t>.</w:t>
      </w:r>
    </w:p>
    <w:p w14:paraId="4C9362E4" w14:textId="0DC4194A" w:rsidR="00585FFF" w:rsidRDefault="00585FFF" w:rsidP="00585FFF">
      <w:pPr>
        <w:pStyle w:val="LabExerciseCallout"/>
      </w:pPr>
      <w:r>
        <w:t xml:space="preserve">Note that </w:t>
      </w:r>
      <w:r w:rsidR="001C6B59" w:rsidRPr="001C6B59">
        <w:rPr>
          <w:b/>
          <w:bCs/>
        </w:rPr>
        <w:t>Exercise 3 - PowerBiServiceApi.cs.txt</w:t>
      </w:r>
      <w:r>
        <w:t xml:space="preserve"> in the </w:t>
      </w:r>
      <w:proofErr w:type="spellStart"/>
      <w:r w:rsidRPr="00585FFF">
        <w:rPr>
          <w:b/>
          <w:bCs/>
        </w:rPr>
        <w:t>StudentLa</w:t>
      </w:r>
      <w:r w:rsidR="00F81601">
        <w:rPr>
          <w:b/>
          <w:bCs/>
        </w:rPr>
        <w:t>b</w:t>
      </w:r>
      <w:r w:rsidRPr="00585FFF">
        <w:rPr>
          <w:b/>
          <w:bCs/>
        </w:rPr>
        <w:t>Files</w:t>
      </w:r>
      <w:proofErr w:type="spellEnd"/>
      <w:r>
        <w:t xml:space="preserve"> folder </w:t>
      </w:r>
      <w:r w:rsidR="007B5281">
        <w:t xml:space="preserve">contains the </w:t>
      </w:r>
      <w:r w:rsidR="00A462B2">
        <w:t xml:space="preserve">final </w:t>
      </w:r>
      <w:r w:rsidR="006A62DF">
        <w:t xml:space="preserve">code for </w:t>
      </w:r>
      <w:proofErr w:type="spellStart"/>
      <w:r w:rsidR="00A462B2" w:rsidRPr="00A462B2">
        <w:rPr>
          <w:b/>
          <w:bCs/>
        </w:rPr>
        <w:t>PowerBiServiceApi.cs</w:t>
      </w:r>
      <w:proofErr w:type="spellEnd"/>
      <w:r w:rsidR="00A462B2">
        <w:t>.</w:t>
      </w:r>
    </w:p>
    <w:p w14:paraId="15ED3F5D" w14:textId="5EEA1A08" w:rsidR="00D606B8" w:rsidRDefault="002E252E" w:rsidP="00D606B8">
      <w:pPr>
        <w:pStyle w:val="LabStepNumbered"/>
      </w:pPr>
      <w:r>
        <w:lastRenderedPageBreak/>
        <w:t>Modify</w:t>
      </w:r>
      <w:r w:rsidR="00A462B2">
        <w:t xml:space="preserve"> the code in</w:t>
      </w:r>
      <w:r>
        <w:t xml:space="preserve"> </w:t>
      </w:r>
      <w:proofErr w:type="spellStart"/>
      <w:r w:rsidRPr="001F10BC">
        <w:rPr>
          <w:b/>
          <w:bCs/>
        </w:rPr>
        <w:t>Startup.cs</w:t>
      </w:r>
      <w:proofErr w:type="spellEnd"/>
      <w:r>
        <w:t xml:space="preserve"> to </w:t>
      </w:r>
      <w:r w:rsidR="00A462B2">
        <w:t xml:space="preserve">properly </w:t>
      </w:r>
      <w:r>
        <w:t xml:space="preserve">register </w:t>
      </w:r>
      <w:r w:rsidR="00A462B2">
        <w:t xml:space="preserve">the </w:t>
      </w:r>
      <w:r>
        <w:t>service</w:t>
      </w:r>
      <w:r w:rsidR="00A462B2">
        <w:t>s required for user authentication and access token acquisition.</w:t>
      </w:r>
    </w:p>
    <w:p w14:paraId="481A3F64" w14:textId="091C0166" w:rsidR="00A462B2" w:rsidRDefault="00A462B2" w:rsidP="00EB68B0">
      <w:pPr>
        <w:pStyle w:val="LabStepNumberedLevel2"/>
      </w:pPr>
      <w:r>
        <w:t xml:space="preserve">Open the </w:t>
      </w:r>
      <w:proofErr w:type="spellStart"/>
      <w:r w:rsidRPr="00A462B2">
        <w:rPr>
          <w:b/>
          <w:bCs/>
        </w:rPr>
        <w:t>Startup.cs</w:t>
      </w:r>
      <w:proofErr w:type="spellEnd"/>
      <w:r>
        <w:t xml:space="preserve"> file in an editor window.</w:t>
      </w:r>
    </w:p>
    <w:p w14:paraId="2DAFFDFB" w14:textId="01094B6D" w:rsidR="00824E6E" w:rsidRDefault="00824E6E" w:rsidP="00EB68B0">
      <w:pPr>
        <w:pStyle w:val="LabStepNumberedLevel2"/>
      </w:pPr>
      <w:r>
        <w:t xml:space="preserve">Underneath the existing </w:t>
      </w:r>
      <w:r w:rsidR="006A62DF" w:rsidRPr="006A62DF">
        <w:rPr>
          <w:b/>
          <w:bCs/>
        </w:rPr>
        <w:t>using</w:t>
      </w:r>
      <w:r w:rsidR="006A62DF">
        <w:t xml:space="preserve"> </w:t>
      </w:r>
      <w:r>
        <w:t xml:space="preserve">statements, add the following </w:t>
      </w:r>
      <w:r w:rsidR="006A62DF" w:rsidRPr="006A62DF">
        <w:rPr>
          <w:b/>
          <w:bCs/>
        </w:rPr>
        <w:t>using</w:t>
      </w:r>
      <w:r w:rsidR="006A62DF">
        <w:t xml:space="preserve"> </w:t>
      </w:r>
      <w:r>
        <w:t>statement;</w:t>
      </w:r>
    </w:p>
    <w:p w14:paraId="78841D04" w14:textId="03DF9D67" w:rsidR="00824E6E" w:rsidRDefault="00824E6E" w:rsidP="00824E6E">
      <w:pPr>
        <w:pStyle w:val="LabStepCodeBlockLevel2"/>
      </w:pPr>
      <w:r w:rsidRPr="00824E6E">
        <w:t>using UserOwnsData.Services;</w:t>
      </w:r>
    </w:p>
    <w:p w14:paraId="5042BF45" w14:textId="10EDE484" w:rsidR="00EB68B0" w:rsidRDefault="00A462B2" w:rsidP="00EB68B0">
      <w:pPr>
        <w:pStyle w:val="LabStepNumberedLevel2"/>
      </w:pPr>
      <w:r>
        <w:t xml:space="preserve">Look inside the </w:t>
      </w:r>
      <w:proofErr w:type="spellStart"/>
      <w:r w:rsidRPr="006A62DF">
        <w:rPr>
          <w:b/>
          <w:bCs/>
        </w:rPr>
        <w:t>ConfigureServices</w:t>
      </w:r>
      <w:proofErr w:type="spellEnd"/>
      <w:r>
        <w:t xml:space="preserve"> method and locate the following line of code.</w:t>
      </w:r>
    </w:p>
    <w:p w14:paraId="50E9CCC4" w14:textId="77777777" w:rsidR="00EB68B0" w:rsidRPr="00EB68B0" w:rsidRDefault="00EB68B0" w:rsidP="00EB68B0">
      <w:pPr>
        <w:pStyle w:val="LabStepCodeBlockLevel2"/>
        <w:rPr>
          <w:color w:val="7F7F7F" w:themeColor="text1" w:themeTint="80"/>
        </w:rPr>
      </w:pPr>
      <w:r w:rsidRPr="00EB68B0">
        <w:rPr>
          <w:color w:val="7F7F7F" w:themeColor="text1" w:themeTint="80"/>
        </w:rPr>
        <w:t>public void ConfigureServices(IServiceCollection services) {</w:t>
      </w:r>
    </w:p>
    <w:p w14:paraId="34614B9A" w14:textId="77777777" w:rsidR="00EB68B0" w:rsidRDefault="00EB68B0" w:rsidP="00EB68B0">
      <w:pPr>
        <w:pStyle w:val="LabStepCodeBlockLevel2"/>
      </w:pPr>
    </w:p>
    <w:p w14:paraId="39E5ACDC" w14:textId="16B718C1" w:rsidR="00EB68B0" w:rsidRDefault="00EB68B0" w:rsidP="00EB68B0">
      <w:pPr>
        <w:pStyle w:val="LabStepCodeBlockLevel2"/>
      </w:pPr>
      <w:r>
        <w:t xml:space="preserve">  services</w:t>
      </w:r>
      <w:r w:rsidR="00047510" w:rsidRPr="00047510">
        <w:t>.AddMicrosoftIdentityWebAppAuthentication</w:t>
      </w:r>
      <w:r>
        <w:t>(Configuration);</w:t>
      </w:r>
    </w:p>
    <w:p w14:paraId="63060344" w14:textId="04682F9B" w:rsidR="00EB68B0" w:rsidRDefault="00EB68B0" w:rsidP="00EB68B0">
      <w:pPr>
        <w:pStyle w:val="LabStepNumberedLevel2"/>
      </w:pPr>
      <w:r>
        <w:t xml:space="preserve">Replace </w:t>
      </w:r>
      <w:r w:rsidR="00A462B2">
        <w:t xml:space="preserve">the call to </w:t>
      </w:r>
      <w:r w:rsidR="00A462B2" w:rsidRPr="00A462B2">
        <w:rPr>
          <w:b/>
          <w:bCs/>
        </w:rPr>
        <w:t>services.</w:t>
      </w:r>
      <w:r w:rsidR="00047510" w:rsidRPr="00047510">
        <w:t xml:space="preserve"> </w:t>
      </w:r>
      <w:proofErr w:type="spellStart"/>
      <w:r w:rsidR="00047510" w:rsidRPr="00047510">
        <w:rPr>
          <w:b/>
          <w:bCs/>
        </w:rPr>
        <w:t>AddMicrosoftIdentityWebAppAuthentication</w:t>
      </w:r>
      <w:proofErr w:type="spellEnd"/>
      <w:r w:rsidR="00A462B2">
        <w:t xml:space="preserve"> with the following code.</w:t>
      </w:r>
    </w:p>
    <w:p w14:paraId="6317485D" w14:textId="77777777" w:rsidR="00047510" w:rsidRDefault="00047510" w:rsidP="00047510">
      <w:pPr>
        <w:pStyle w:val="LabStepCodeBlockLevel2"/>
      </w:pPr>
      <w:r>
        <w:t>services</w:t>
      </w:r>
    </w:p>
    <w:p w14:paraId="0F3FF3E0" w14:textId="77777777" w:rsidR="00047510" w:rsidRDefault="00047510" w:rsidP="00047510">
      <w:pPr>
        <w:pStyle w:val="LabStepCodeBlockLevel2"/>
      </w:pPr>
      <w:r>
        <w:t xml:space="preserve">  .AddMicrosoftIdentityWebAppAuthentication(Configuration)</w:t>
      </w:r>
    </w:p>
    <w:p w14:paraId="237B94EB" w14:textId="77777777" w:rsidR="00047510" w:rsidRDefault="00047510" w:rsidP="00047510">
      <w:pPr>
        <w:pStyle w:val="LabStepCodeBlockLevel2"/>
      </w:pPr>
      <w:r>
        <w:t xml:space="preserve">  .EnableTokenAcquisitionToCallDownstreamApi(PowerBiServiceApi.RequiredScopes)</w:t>
      </w:r>
    </w:p>
    <w:p w14:paraId="1663AA40" w14:textId="210359CF" w:rsidR="00EB68B0" w:rsidRDefault="00047510" w:rsidP="00EB68B0">
      <w:pPr>
        <w:pStyle w:val="LabStepCodeBlockLevel2"/>
      </w:pPr>
      <w:r>
        <w:t xml:space="preserve">  .AddInMemoryTokenCaches();</w:t>
      </w:r>
    </w:p>
    <w:p w14:paraId="2F2C49B8" w14:textId="4D0F6A74" w:rsidR="00824E6E" w:rsidRDefault="00A462B2" w:rsidP="00824E6E">
      <w:pPr>
        <w:pStyle w:val="LabStepNumberedLevel2"/>
      </w:pPr>
      <w:r>
        <w:t xml:space="preserve">Move below the call to </w:t>
      </w:r>
      <w:proofErr w:type="spellStart"/>
      <w:r w:rsidRPr="00A462B2">
        <w:rPr>
          <w:b/>
          <w:bCs/>
        </w:rPr>
        <w:t>AddInMemoryTokenCaches</w:t>
      </w:r>
      <w:proofErr w:type="spellEnd"/>
      <w:r>
        <w:t xml:space="preserve"> and add the following code.</w:t>
      </w:r>
    </w:p>
    <w:p w14:paraId="151EE3A3" w14:textId="55D09E30" w:rsidR="00B004FB" w:rsidRDefault="00824E6E" w:rsidP="00824E6E">
      <w:pPr>
        <w:pStyle w:val="LabStepCodeBlockLevel2"/>
      </w:pPr>
      <w:r w:rsidRPr="00824E6E">
        <w:t>services.AddScoped(typeof(PowerBiServiceApi));</w:t>
      </w:r>
    </w:p>
    <w:p w14:paraId="34185559" w14:textId="54C6B5D7" w:rsidR="00824E6E" w:rsidRDefault="00A462B2" w:rsidP="00824E6E">
      <w:pPr>
        <w:pStyle w:val="LabStepNumberedLevel2"/>
      </w:pPr>
      <w:r>
        <w:t xml:space="preserve">At this point, the </w:t>
      </w:r>
      <w:proofErr w:type="spellStart"/>
      <w:r w:rsidRPr="00A462B2">
        <w:rPr>
          <w:b/>
          <w:bCs/>
        </w:rPr>
        <w:t>ConfigureService</w:t>
      </w:r>
      <w:proofErr w:type="spellEnd"/>
      <w:r>
        <w:t xml:space="preserve"> method in </w:t>
      </w:r>
      <w:proofErr w:type="spellStart"/>
      <w:r w:rsidRPr="00A462B2">
        <w:rPr>
          <w:b/>
          <w:bCs/>
        </w:rPr>
        <w:t>Startup.cs</w:t>
      </w:r>
      <w:proofErr w:type="spellEnd"/>
      <w:r>
        <w:t xml:space="preserve"> should match the following code listing.</w:t>
      </w:r>
    </w:p>
    <w:p w14:paraId="00854274" w14:textId="77777777" w:rsidR="00824E6E" w:rsidRPr="00824E6E" w:rsidRDefault="00824E6E" w:rsidP="00824E6E">
      <w:pPr>
        <w:pStyle w:val="LabStepCodeBlockLevel2"/>
        <w:rPr>
          <w:color w:val="7F7F7F" w:themeColor="text1" w:themeTint="80"/>
        </w:rPr>
      </w:pPr>
      <w:r w:rsidRPr="00824E6E">
        <w:rPr>
          <w:color w:val="7F7F7F" w:themeColor="text1" w:themeTint="80"/>
        </w:rPr>
        <w:t>public void ConfigureServices(IServiceCollection services) {</w:t>
      </w:r>
    </w:p>
    <w:p w14:paraId="13530009" w14:textId="77777777" w:rsidR="00824E6E" w:rsidRDefault="00824E6E" w:rsidP="00824E6E">
      <w:pPr>
        <w:pStyle w:val="LabStepCodeBlockLevel2"/>
      </w:pPr>
    </w:p>
    <w:p w14:paraId="4DFD7E33" w14:textId="77777777" w:rsidR="00047510" w:rsidRDefault="00824E6E" w:rsidP="00047510">
      <w:pPr>
        <w:pStyle w:val="LabStepCodeBlockLevel2"/>
      </w:pPr>
      <w:r>
        <w:t xml:space="preserve">  </w:t>
      </w:r>
      <w:r w:rsidR="00047510">
        <w:t>services</w:t>
      </w:r>
    </w:p>
    <w:p w14:paraId="10DF4319" w14:textId="7B4A8837" w:rsidR="00047510" w:rsidRDefault="00047510" w:rsidP="00047510">
      <w:pPr>
        <w:pStyle w:val="LabStepCodeBlockLevel2"/>
      </w:pPr>
      <w:r>
        <w:t xml:space="preserve">    .AddMicrosoftIdentityWebAppAuthentication(Configuration)</w:t>
      </w:r>
    </w:p>
    <w:p w14:paraId="601DBE04" w14:textId="63E3B6B8" w:rsidR="00047510" w:rsidRDefault="00047510" w:rsidP="00047510">
      <w:pPr>
        <w:pStyle w:val="LabStepCodeBlockLevel2"/>
      </w:pPr>
      <w:r>
        <w:t xml:space="preserve">    .EnableTokenAcquisitionToCallDownstreamApi(PowerBiServiceApi.RequiredScopes)</w:t>
      </w:r>
    </w:p>
    <w:p w14:paraId="21BA720A" w14:textId="4E56A9A0" w:rsidR="00824E6E" w:rsidRDefault="00047510" w:rsidP="00047510">
      <w:pPr>
        <w:pStyle w:val="LabStepCodeBlockLevel2"/>
      </w:pPr>
      <w:r>
        <w:t xml:space="preserve">    .AddInMemoryTokenCaches();</w:t>
      </w:r>
    </w:p>
    <w:p w14:paraId="08B5AB93" w14:textId="77777777" w:rsidR="00824E6E" w:rsidRDefault="00824E6E" w:rsidP="00824E6E">
      <w:pPr>
        <w:pStyle w:val="LabStepCodeBlockLevel2"/>
      </w:pPr>
    </w:p>
    <w:p w14:paraId="3C83D3E2" w14:textId="77777777" w:rsidR="00824E6E" w:rsidRDefault="00824E6E" w:rsidP="00824E6E">
      <w:pPr>
        <w:pStyle w:val="LabStepCodeBlockLevel2"/>
      </w:pPr>
      <w:r>
        <w:t xml:space="preserve">  services.AddScoped(typeof(PowerBiServiceApi));</w:t>
      </w:r>
    </w:p>
    <w:p w14:paraId="2F13A448" w14:textId="77777777" w:rsidR="00824E6E" w:rsidRDefault="00824E6E" w:rsidP="00824E6E">
      <w:pPr>
        <w:pStyle w:val="LabStepCodeBlockLevel2"/>
      </w:pPr>
    </w:p>
    <w:p w14:paraId="1F9234C7"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mvcBuilder = services.AddControllersWithViews(options =&gt; {</w:t>
      </w:r>
    </w:p>
    <w:p w14:paraId="46FF68D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policy = new AuthorizationPolicyBuilder()</w:t>
      </w:r>
    </w:p>
    <w:p w14:paraId="4F66FDCA"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.RequireAuthenticatedUser()</w:t>
      </w:r>
    </w:p>
    <w:p w14:paraId="3D2312DD"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.Build();</w:t>
      </w:r>
    </w:p>
    <w:p w14:paraId="05977205"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options.Filters.Add(new AuthorizeFilter(policy));</w:t>
      </w:r>
    </w:p>
    <w:p w14:paraId="1DFDD31B"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w:t>
      </w:r>
    </w:p>
    <w:p w14:paraId="2D986982" w14:textId="77777777" w:rsidR="00824E6E" w:rsidRPr="00824E6E" w:rsidRDefault="00824E6E" w:rsidP="00824E6E">
      <w:pPr>
        <w:pStyle w:val="LabStepCodeBlockLevel2"/>
        <w:rPr>
          <w:color w:val="7F7F7F" w:themeColor="text1" w:themeTint="80"/>
        </w:rPr>
      </w:pPr>
    </w:p>
    <w:p w14:paraId="4B146AA1"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mvcBuilder.AddMicrosoftIdentityUI();</w:t>
      </w:r>
    </w:p>
    <w:p w14:paraId="694B8A7D" w14:textId="77777777" w:rsidR="00824E6E" w:rsidRPr="00824E6E" w:rsidRDefault="00824E6E" w:rsidP="00824E6E">
      <w:pPr>
        <w:pStyle w:val="LabStepCodeBlockLevel2"/>
        <w:rPr>
          <w:color w:val="7F7F7F" w:themeColor="text1" w:themeTint="80"/>
        </w:rPr>
      </w:pPr>
    </w:p>
    <w:p w14:paraId="0D8B5C2A" w14:textId="370ADDF0" w:rsidR="00824E6E" w:rsidRPr="00824E6E" w:rsidRDefault="00824E6E" w:rsidP="00824E6E">
      <w:pPr>
        <w:pStyle w:val="LabStepCodeBlockLevel2"/>
        <w:rPr>
          <w:color w:val="7F7F7F" w:themeColor="text1" w:themeTint="80"/>
        </w:rPr>
      </w:pPr>
      <w:r w:rsidRPr="00824E6E">
        <w:rPr>
          <w:color w:val="7F7F7F" w:themeColor="text1" w:themeTint="80"/>
        </w:rPr>
        <w:t xml:space="preserve">  services.AddRazorPages();</w:t>
      </w:r>
    </w:p>
    <w:p w14:paraId="5CE201FA" w14:textId="36F1008D" w:rsidR="00B004FB" w:rsidRPr="00824E6E" w:rsidRDefault="00824E6E" w:rsidP="00824E6E">
      <w:pPr>
        <w:pStyle w:val="LabStepCodeBlockLevel2"/>
        <w:rPr>
          <w:color w:val="7F7F7F" w:themeColor="text1" w:themeTint="80"/>
        </w:rPr>
      </w:pPr>
      <w:r w:rsidRPr="00824E6E">
        <w:rPr>
          <w:color w:val="7F7F7F" w:themeColor="text1" w:themeTint="80"/>
        </w:rPr>
        <w:t>}</w:t>
      </w:r>
    </w:p>
    <w:p w14:paraId="7AB85434" w14:textId="013A9C40" w:rsidR="00A462B2" w:rsidRPr="00A462B2" w:rsidRDefault="00A462B2" w:rsidP="00A462B2">
      <w:pPr>
        <w:pStyle w:val="LabExerciseCallout"/>
      </w:pPr>
      <w:r>
        <w:t xml:space="preserve">The code </w:t>
      </w:r>
      <w:r w:rsidR="006A62DF">
        <w:t xml:space="preserve">in </w:t>
      </w:r>
      <w:proofErr w:type="spellStart"/>
      <w:r w:rsidRPr="00A462B2">
        <w:rPr>
          <w:b/>
          <w:bCs/>
        </w:rPr>
        <w:t>ConfigureServices</w:t>
      </w:r>
      <w:proofErr w:type="spellEnd"/>
      <w:r>
        <w:t xml:space="preserve"> </w:t>
      </w:r>
      <w:r w:rsidR="006A62DF">
        <w:t>accomplishes</w:t>
      </w:r>
      <w:r>
        <w:t xml:space="preserve"> several important things. </w:t>
      </w:r>
      <w:r w:rsidR="006A62DF">
        <w:t xml:space="preserve">The </w:t>
      </w:r>
      <w:r>
        <w:t xml:space="preserve">call to </w:t>
      </w:r>
      <w:proofErr w:type="spellStart"/>
      <w:r w:rsidRPr="00A462B2">
        <w:rPr>
          <w:b/>
          <w:bCs/>
        </w:rPr>
        <w:t>AddMicrosoftWebAppCallsWebApi</w:t>
      </w:r>
      <w:proofErr w:type="spellEnd"/>
      <w:r>
        <w:t xml:space="preserve"> configures the Microsoft authentication library to acquire access tokens. Next, the call to </w:t>
      </w:r>
      <w:proofErr w:type="spellStart"/>
      <w:r w:rsidRPr="00A462B2">
        <w:rPr>
          <w:b/>
          <w:bCs/>
        </w:rPr>
        <w:t>AddInMemoryTokenCaches</w:t>
      </w:r>
      <w:proofErr w:type="spellEnd"/>
      <w:r>
        <w:t xml:space="preserve"> configures a token cache that the Microsoft authentication library will use to cache access tokens and refresh tokens behind the scenes. Finally, the call to </w:t>
      </w:r>
      <w:proofErr w:type="spellStart"/>
      <w:r w:rsidR="00B004FB" w:rsidRPr="00B004FB">
        <w:rPr>
          <w:b/>
          <w:bCs/>
        </w:rPr>
        <w:t>services.AddScoped</w:t>
      </w:r>
      <w:proofErr w:type="spellEnd"/>
      <w:r w:rsidR="00B004FB" w:rsidRPr="00B004FB">
        <w:rPr>
          <w:b/>
          <w:bCs/>
        </w:rPr>
        <w:t>(</w:t>
      </w:r>
      <w:proofErr w:type="spellStart"/>
      <w:r w:rsidR="00B004FB" w:rsidRPr="00B004FB">
        <w:rPr>
          <w:b/>
          <w:bCs/>
        </w:rPr>
        <w:t>typeof</w:t>
      </w:r>
      <w:proofErr w:type="spellEnd"/>
      <w:r w:rsidR="00B004FB" w:rsidRPr="00B004FB">
        <w:rPr>
          <w:b/>
          <w:bCs/>
        </w:rPr>
        <w:t>(</w:t>
      </w:r>
      <w:proofErr w:type="spellStart"/>
      <w:r w:rsidR="00B004FB" w:rsidRPr="00B004FB">
        <w:rPr>
          <w:b/>
          <w:bCs/>
        </w:rPr>
        <w:t>PowerBiServiceApi</w:t>
      </w:r>
      <w:proofErr w:type="spellEnd"/>
      <w:r w:rsidR="00B004FB" w:rsidRPr="00B004FB">
        <w:rPr>
          <w:b/>
          <w:bCs/>
        </w:rPr>
        <w:t>))</w:t>
      </w:r>
      <w:r w:rsidR="00B004FB">
        <w:t xml:space="preserve"> configures the </w:t>
      </w:r>
      <w:proofErr w:type="spellStart"/>
      <w:r w:rsidR="00B004FB" w:rsidRPr="00B004FB">
        <w:rPr>
          <w:b/>
          <w:bCs/>
        </w:rPr>
        <w:t>PowerBiServiceApi</w:t>
      </w:r>
      <w:proofErr w:type="spellEnd"/>
      <w:r w:rsidR="00B004FB">
        <w:t xml:space="preserve"> class as a service class that can be added to other classes using dependency injection.</w:t>
      </w:r>
    </w:p>
    <w:p w14:paraId="100744A0" w14:textId="41B21883" w:rsidR="002E252E" w:rsidRDefault="002E252E" w:rsidP="00D606B8">
      <w:pPr>
        <w:pStyle w:val="LabStepNumbered"/>
      </w:pPr>
      <w:r>
        <w:t xml:space="preserve">Modify </w:t>
      </w:r>
      <w:r w:rsidR="00B004FB">
        <w:t xml:space="preserve">the </w:t>
      </w:r>
      <w:proofErr w:type="spellStart"/>
      <w:r w:rsidRPr="00B004FB">
        <w:rPr>
          <w:b/>
          <w:bCs/>
        </w:rPr>
        <w:t>Home</w:t>
      </w:r>
      <w:r w:rsidR="00B004FB" w:rsidRPr="00B004FB">
        <w:rPr>
          <w:b/>
          <w:bCs/>
        </w:rPr>
        <w:t>C</w:t>
      </w:r>
      <w:r w:rsidRPr="00B004FB">
        <w:rPr>
          <w:b/>
          <w:bCs/>
        </w:rPr>
        <w:t>ontroller</w:t>
      </w:r>
      <w:proofErr w:type="spellEnd"/>
      <w:r>
        <w:t xml:space="preserve"> </w:t>
      </w:r>
      <w:r w:rsidR="00B004FB">
        <w:t xml:space="preserve">class </w:t>
      </w:r>
      <w:r>
        <w:t xml:space="preserve">to </w:t>
      </w:r>
      <w:r w:rsidR="00B004FB">
        <w:t xml:space="preserve">program against the </w:t>
      </w:r>
      <w:proofErr w:type="spellStart"/>
      <w:r w:rsidRPr="00B004FB">
        <w:rPr>
          <w:b/>
          <w:bCs/>
        </w:rPr>
        <w:t>PowerBi</w:t>
      </w:r>
      <w:r w:rsidR="00B004FB" w:rsidRPr="00B004FB">
        <w:rPr>
          <w:b/>
          <w:bCs/>
        </w:rPr>
        <w:t>Service</w:t>
      </w:r>
      <w:r w:rsidRPr="00B004FB">
        <w:rPr>
          <w:b/>
          <w:bCs/>
        </w:rPr>
        <w:t>Api</w:t>
      </w:r>
      <w:proofErr w:type="spellEnd"/>
      <w:r w:rsidR="00B004FB">
        <w:t xml:space="preserve"> class</w:t>
      </w:r>
      <w:r>
        <w:t>.</w:t>
      </w:r>
    </w:p>
    <w:p w14:paraId="2AE3B206" w14:textId="65ABE6D7" w:rsidR="002E252E" w:rsidRDefault="00B004FB" w:rsidP="002E252E">
      <w:pPr>
        <w:pStyle w:val="LabStepNumberedLevel2"/>
      </w:pPr>
      <w:r>
        <w:t xml:space="preserve">Inside the </w:t>
      </w:r>
      <w:r w:rsidRPr="00B004FB">
        <w:rPr>
          <w:b/>
          <w:bCs/>
        </w:rPr>
        <w:t>Controllers</w:t>
      </w:r>
      <w:r>
        <w:t xml:space="preserve"> folder, </w:t>
      </w:r>
      <w:r w:rsidR="006A62DF">
        <w:t xml:space="preserve">locate </w:t>
      </w:r>
      <w:proofErr w:type="spellStart"/>
      <w:r w:rsidR="00824E6E" w:rsidRPr="00B004FB">
        <w:rPr>
          <w:b/>
          <w:bCs/>
        </w:rPr>
        <w:t>HomeController.cs</w:t>
      </w:r>
      <w:proofErr w:type="spellEnd"/>
      <w:r>
        <w:t xml:space="preserve"> </w:t>
      </w:r>
      <w:r w:rsidR="006A62DF">
        <w:t xml:space="preserve">and open it </w:t>
      </w:r>
      <w:r>
        <w:t>in an editor window</w:t>
      </w:r>
      <w:r w:rsidR="00824E6E">
        <w:t>.</w:t>
      </w:r>
    </w:p>
    <w:p w14:paraId="74C56F14" w14:textId="5677E0A1" w:rsidR="00824E6E" w:rsidRDefault="00B004FB" w:rsidP="002E252E">
      <w:pPr>
        <w:pStyle w:val="LabStepNumberedLevel2"/>
      </w:pPr>
      <w:r>
        <w:t xml:space="preserve">Underneath the existing </w:t>
      </w:r>
      <w:r w:rsidRPr="006A62DF">
        <w:rPr>
          <w:b/>
          <w:bCs/>
        </w:rPr>
        <w:t>using</w:t>
      </w:r>
      <w:r>
        <w:t xml:space="preserve"> statements, add a </w:t>
      </w:r>
      <w:r w:rsidRPr="006A62DF">
        <w:rPr>
          <w:b/>
          <w:bCs/>
        </w:rPr>
        <w:t>using</w:t>
      </w:r>
      <w:r>
        <w:t xml:space="preserve"> statement to import the </w:t>
      </w:r>
      <w:proofErr w:type="spellStart"/>
      <w:r w:rsidRPr="00B004FB">
        <w:rPr>
          <w:b/>
          <w:bCs/>
        </w:rPr>
        <w:t>UserOwnsData.Services</w:t>
      </w:r>
      <w:proofErr w:type="spellEnd"/>
      <w:r>
        <w:t xml:space="preserve"> namespace.</w:t>
      </w:r>
    </w:p>
    <w:p w14:paraId="3D37D093" w14:textId="3A43CB07" w:rsidR="00B004FB" w:rsidRDefault="00824E6E" w:rsidP="00824E6E">
      <w:pPr>
        <w:pStyle w:val="LabStepCodeBlockLevel2"/>
      </w:pPr>
      <w:r w:rsidRPr="00824E6E">
        <w:t>using UserOwnsData.Services;</w:t>
      </w:r>
    </w:p>
    <w:p w14:paraId="22CF568E" w14:textId="7E0F311B" w:rsidR="00824E6E" w:rsidRDefault="00B004FB" w:rsidP="002E252E">
      <w:pPr>
        <w:pStyle w:val="LabStepNumberedLevel2"/>
      </w:pPr>
      <w:r>
        <w:t xml:space="preserve">At the top of the </w:t>
      </w:r>
      <w:proofErr w:type="spellStart"/>
      <w:r w:rsidRPr="00B004FB">
        <w:rPr>
          <w:b/>
          <w:bCs/>
        </w:rPr>
        <w:t>HomeController</w:t>
      </w:r>
      <w:proofErr w:type="spellEnd"/>
      <w:r>
        <w:t xml:space="preserve"> class locate the </w:t>
      </w:r>
      <w:r w:rsidRPr="00B004FB">
        <w:rPr>
          <w:b/>
          <w:bCs/>
        </w:rPr>
        <w:t>_logger</w:t>
      </w:r>
      <w:r>
        <w:t xml:space="preserve"> field and the constructor as shown in the following code listing.</w:t>
      </w:r>
    </w:p>
    <w:p w14:paraId="4FED4D0A" w14:textId="77777777" w:rsidR="00824E6E" w:rsidRDefault="00824E6E" w:rsidP="00824E6E">
      <w:pPr>
        <w:pStyle w:val="LabStepCodeBlockLevel2"/>
      </w:pPr>
      <w:r>
        <w:t>[Authorize]</w:t>
      </w:r>
    </w:p>
    <w:p w14:paraId="5DB1582A" w14:textId="6865AFA9" w:rsidR="00824E6E" w:rsidRDefault="00824E6E" w:rsidP="00824E6E">
      <w:pPr>
        <w:pStyle w:val="LabStepCodeBlockLevel2"/>
      </w:pPr>
      <w:r>
        <w:t>public class HomeController : Controller {</w:t>
      </w:r>
    </w:p>
    <w:p w14:paraId="4066100B" w14:textId="77777777" w:rsidR="00824E6E" w:rsidRDefault="00824E6E" w:rsidP="00824E6E">
      <w:pPr>
        <w:pStyle w:val="LabStepCodeBlockLevel2"/>
      </w:pPr>
    </w:p>
    <w:p w14:paraId="779033CC" w14:textId="6F93FE0B" w:rsidR="00824E6E" w:rsidRDefault="00824E6E" w:rsidP="00824E6E">
      <w:pPr>
        <w:pStyle w:val="LabStepCodeBlockLevel2"/>
      </w:pPr>
      <w:r>
        <w:t xml:space="preserve">  private readonly ILogger&lt;HomeController&gt; _logger;</w:t>
      </w:r>
    </w:p>
    <w:p w14:paraId="72201291" w14:textId="77777777" w:rsidR="00824E6E" w:rsidRDefault="00824E6E" w:rsidP="00824E6E">
      <w:pPr>
        <w:pStyle w:val="LabStepCodeBlockLevel2"/>
      </w:pPr>
    </w:p>
    <w:p w14:paraId="53752F73" w14:textId="77E37EF7" w:rsidR="00824E6E" w:rsidRDefault="00824E6E" w:rsidP="00824E6E">
      <w:pPr>
        <w:pStyle w:val="LabStepCodeBlockLevel2"/>
      </w:pPr>
      <w:r>
        <w:t xml:space="preserve">  public HomeController(ILogger&lt;HomeController&gt; logger) {</w:t>
      </w:r>
    </w:p>
    <w:p w14:paraId="51AA2279" w14:textId="01310922" w:rsidR="00824E6E" w:rsidRDefault="00824E6E" w:rsidP="00824E6E">
      <w:pPr>
        <w:pStyle w:val="LabStepCodeBlockLevel2"/>
      </w:pPr>
      <w:r>
        <w:t xml:space="preserve">    _logger = logger;</w:t>
      </w:r>
    </w:p>
    <w:p w14:paraId="01DAB313" w14:textId="56AEFC2F" w:rsidR="00824E6E" w:rsidRDefault="00824E6E" w:rsidP="00824E6E">
      <w:pPr>
        <w:pStyle w:val="LabStepCodeBlockLevel2"/>
      </w:pPr>
      <w:r>
        <w:t xml:space="preserve">  }</w:t>
      </w:r>
    </w:p>
    <w:p w14:paraId="48AA09D8" w14:textId="1809E507" w:rsidR="00824E6E" w:rsidRDefault="00B004FB" w:rsidP="002E252E">
      <w:pPr>
        <w:pStyle w:val="LabStepNumberedLevel2"/>
      </w:pPr>
      <w:r>
        <w:lastRenderedPageBreak/>
        <w:t xml:space="preserve">Remove the </w:t>
      </w:r>
      <w:r w:rsidRPr="00B004FB">
        <w:rPr>
          <w:b/>
          <w:bCs/>
        </w:rPr>
        <w:t>_logger</w:t>
      </w:r>
      <w:r>
        <w:t xml:space="preserve"> field and the existing constructor and replace </w:t>
      </w:r>
      <w:r w:rsidR="006A62DF">
        <w:t>them</w:t>
      </w:r>
      <w:r>
        <w:t xml:space="preserve"> with the following code.</w:t>
      </w:r>
    </w:p>
    <w:p w14:paraId="65C0E95E" w14:textId="77777777" w:rsidR="00824E6E" w:rsidRDefault="00824E6E" w:rsidP="00824E6E">
      <w:pPr>
        <w:pStyle w:val="LabStepCodeBlockLevel2"/>
      </w:pPr>
      <w:r>
        <w:t xml:space="preserve">[Authorize]  </w:t>
      </w:r>
    </w:p>
    <w:p w14:paraId="34C5AE8A" w14:textId="77777777" w:rsidR="00824E6E" w:rsidRDefault="00824E6E" w:rsidP="00824E6E">
      <w:pPr>
        <w:pStyle w:val="LabStepCodeBlockLevel2"/>
      </w:pPr>
      <w:r>
        <w:t>public class HomeController : Controller {</w:t>
      </w:r>
    </w:p>
    <w:p w14:paraId="1EC5B37C" w14:textId="77777777" w:rsidR="00824E6E" w:rsidRDefault="00824E6E" w:rsidP="00824E6E">
      <w:pPr>
        <w:pStyle w:val="LabStepCodeBlockLevel2"/>
      </w:pPr>
    </w:p>
    <w:p w14:paraId="21835D3D" w14:textId="77777777" w:rsidR="00824E6E" w:rsidRDefault="00824E6E" w:rsidP="00824E6E">
      <w:pPr>
        <w:pStyle w:val="LabStepCodeBlockLevel2"/>
      </w:pPr>
      <w:r>
        <w:t xml:space="preserve">  private PowerBiServiceApi powerBiServiceApi;</w:t>
      </w:r>
    </w:p>
    <w:p w14:paraId="479CA1AF" w14:textId="77777777" w:rsidR="00824E6E" w:rsidRDefault="00824E6E" w:rsidP="00824E6E">
      <w:pPr>
        <w:pStyle w:val="LabStepCodeBlockLevel2"/>
      </w:pPr>
    </w:p>
    <w:p w14:paraId="5EF39D13" w14:textId="77777777" w:rsidR="00824E6E" w:rsidRDefault="00824E6E" w:rsidP="00824E6E">
      <w:pPr>
        <w:pStyle w:val="LabStepCodeBlockLevel2"/>
      </w:pPr>
      <w:r>
        <w:t xml:space="preserve">  public HomeController(PowerBiServiceApi powerBiServiceApi) {</w:t>
      </w:r>
    </w:p>
    <w:p w14:paraId="42DDCE53" w14:textId="77777777" w:rsidR="00824E6E" w:rsidRDefault="00824E6E" w:rsidP="00824E6E">
      <w:pPr>
        <w:pStyle w:val="LabStepCodeBlockLevel2"/>
      </w:pPr>
      <w:r>
        <w:t xml:space="preserve">    this.powerBiServiceApi = powerBiServiceApi;</w:t>
      </w:r>
    </w:p>
    <w:p w14:paraId="732CD485" w14:textId="3E14891D" w:rsidR="00824E6E" w:rsidRDefault="00824E6E" w:rsidP="00824E6E">
      <w:pPr>
        <w:pStyle w:val="LabStepCodeBlockLevel2"/>
      </w:pPr>
      <w:r>
        <w:t xml:space="preserve">  }</w:t>
      </w:r>
    </w:p>
    <w:p w14:paraId="34DCF3A2" w14:textId="77777777" w:rsidR="00824E6E" w:rsidRDefault="00824E6E" w:rsidP="00824E6E">
      <w:pPr>
        <w:pStyle w:val="LabStepCodeBlockLevel2"/>
      </w:pPr>
    </w:p>
    <w:p w14:paraId="7FC9EC88" w14:textId="06A38AFA" w:rsidR="00B004FB" w:rsidRDefault="00647EF1" w:rsidP="00B004FB">
      <w:pPr>
        <w:pStyle w:val="LabExerciseCallout"/>
      </w:pPr>
      <w:r>
        <w:t xml:space="preserve">This is another example of using </w:t>
      </w:r>
      <w:r w:rsidR="00B004FB">
        <w:t xml:space="preserve">dependency injection. Since you registered the </w:t>
      </w:r>
      <w:proofErr w:type="spellStart"/>
      <w:r w:rsidR="00B004FB" w:rsidRPr="00B004FB">
        <w:rPr>
          <w:b/>
          <w:bCs/>
        </w:rPr>
        <w:t>PowerBiServiceApi</w:t>
      </w:r>
      <w:proofErr w:type="spellEnd"/>
      <w:r w:rsidR="00B004FB">
        <w:t xml:space="preserve"> class as a service by calling </w:t>
      </w:r>
      <w:proofErr w:type="spellStart"/>
      <w:r w:rsidR="00B004FB" w:rsidRPr="00B004FB">
        <w:rPr>
          <w:b/>
          <w:bCs/>
        </w:rPr>
        <w:t>services.AddScoped</w:t>
      </w:r>
      <w:proofErr w:type="spellEnd"/>
      <w:r w:rsidRPr="00647EF1">
        <w:t xml:space="preserve"> in the </w:t>
      </w:r>
      <w:proofErr w:type="spellStart"/>
      <w:r>
        <w:rPr>
          <w:b/>
          <w:bCs/>
        </w:rPr>
        <w:t>ConfigureServices</w:t>
      </w:r>
      <w:proofErr w:type="spellEnd"/>
      <w:r>
        <w:t xml:space="preserve"> method</w:t>
      </w:r>
      <w:r w:rsidR="00B004FB">
        <w:t xml:space="preserve">, you can simply add a </w:t>
      </w:r>
      <w:proofErr w:type="spellStart"/>
      <w:r w:rsidR="00B004FB" w:rsidRPr="00B004FB">
        <w:rPr>
          <w:b/>
          <w:bCs/>
        </w:rPr>
        <w:t>PowerBiServiceApi</w:t>
      </w:r>
      <w:proofErr w:type="spellEnd"/>
      <w:r w:rsidR="00B004FB">
        <w:t xml:space="preserve"> </w:t>
      </w:r>
      <w:r>
        <w:t xml:space="preserve">parameter to the constructor and the </w:t>
      </w:r>
      <w:r w:rsidR="00180AF2">
        <w:t>.NET 5</w:t>
      </w:r>
      <w:r>
        <w:t xml:space="preserve"> runtime will take care of creating a </w:t>
      </w:r>
      <w:proofErr w:type="spellStart"/>
      <w:r w:rsidRPr="00B004FB">
        <w:rPr>
          <w:b/>
          <w:bCs/>
        </w:rPr>
        <w:t>PowerBiServiceApi</w:t>
      </w:r>
      <w:proofErr w:type="spellEnd"/>
      <w:r>
        <w:t xml:space="preserve"> instance and passing it to the constructor.</w:t>
      </w:r>
    </w:p>
    <w:p w14:paraId="154C3A5F" w14:textId="6180DE55" w:rsidR="002D0C4B" w:rsidRDefault="00647EF1" w:rsidP="002D0C4B">
      <w:pPr>
        <w:pStyle w:val="LabStepNumberedLevel2"/>
      </w:pPr>
      <w:r>
        <w:t xml:space="preserve">Locate the </w:t>
      </w:r>
      <w:r w:rsidRPr="00647EF1">
        <w:rPr>
          <w:b/>
          <w:bCs/>
        </w:rPr>
        <w:t>Embed</w:t>
      </w:r>
      <w:r>
        <w:t xml:space="preserve"> method </w:t>
      </w:r>
      <w:r w:rsidR="006A62DF">
        <w:t xml:space="preserve">implementation </w:t>
      </w:r>
      <w:r>
        <w:t xml:space="preserve">in the </w:t>
      </w:r>
      <w:proofErr w:type="spellStart"/>
      <w:r w:rsidRPr="00647EF1">
        <w:rPr>
          <w:b/>
          <w:bCs/>
        </w:rPr>
        <w:t>HomeController</w:t>
      </w:r>
      <w:proofErr w:type="spellEnd"/>
      <w:r>
        <w:t xml:space="preserve"> class and replace it with the following code.</w:t>
      </w:r>
    </w:p>
    <w:p w14:paraId="16B3E5B0" w14:textId="77777777" w:rsidR="002D0C4B" w:rsidRDefault="002D0C4B" w:rsidP="002D0C4B">
      <w:pPr>
        <w:pStyle w:val="LabStepCodeBlockLevel2"/>
      </w:pPr>
      <w:r>
        <w:t>public async Task&lt;IActionResult&gt; Embed() {</w:t>
      </w:r>
    </w:p>
    <w:p w14:paraId="0E7F4F6E" w14:textId="77777777" w:rsidR="002D0C4B" w:rsidRDefault="002D0C4B" w:rsidP="002D0C4B">
      <w:pPr>
        <w:pStyle w:val="LabStepCodeBlockLevel2"/>
      </w:pPr>
    </w:p>
    <w:p w14:paraId="4516F52B" w14:textId="77777777" w:rsidR="002D0C4B" w:rsidRDefault="002D0C4B" w:rsidP="002D0C4B">
      <w:pPr>
        <w:pStyle w:val="LabStepCodeBlockLevel2"/>
      </w:pPr>
      <w:r>
        <w:t xml:space="preserve">  Guid workspaceId = new Guid("912f2b34-7daa-4589-83df-35c75944d864");</w:t>
      </w:r>
    </w:p>
    <w:p w14:paraId="1CC85408" w14:textId="77777777" w:rsidR="002D0C4B" w:rsidRDefault="002D0C4B" w:rsidP="002D0C4B">
      <w:pPr>
        <w:pStyle w:val="LabStepCodeBlockLevel2"/>
      </w:pPr>
      <w:r>
        <w:t xml:space="preserve">  Guid reportId = new Guid("cd496c1c-8df0-48e7-8b92-e2932298743e");</w:t>
      </w:r>
    </w:p>
    <w:p w14:paraId="4C4C6F7A" w14:textId="77777777" w:rsidR="002D0C4B" w:rsidRDefault="002D0C4B" w:rsidP="002D0C4B">
      <w:pPr>
        <w:pStyle w:val="LabStepCodeBlockLevel2"/>
      </w:pPr>
    </w:p>
    <w:p w14:paraId="2B5D7A7B" w14:textId="689A549F" w:rsidR="002D0C4B" w:rsidRDefault="002D0C4B" w:rsidP="002D0C4B">
      <w:pPr>
        <w:pStyle w:val="LabStepCodeBlockLevel2"/>
      </w:pPr>
      <w:r>
        <w:t xml:space="preserve">  var viewModel = await powerBiServiceApi.GetReport(workspaceId, reportId);</w:t>
      </w:r>
    </w:p>
    <w:p w14:paraId="03AD34AD" w14:textId="77777777" w:rsidR="00647EF1" w:rsidRDefault="00647EF1" w:rsidP="002D0C4B">
      <w:pPr>
        <w:pStyle w:val="LabStepCodeBlockLevel2"/>
      </w:pPr>
    </w:p>
    <w:p w14:paraId="3C308E63" w14:textId="77777777" w:rsidR="002D0C4B" w:rsidRDefault="002D0C4B" w:rsidP="002D0C4B">
      <w:pPr>
        <w:pStyle w:val="LabStepCodeBlockLevel2"/>
      </w:pPr>
      <w:r>
        <w:t xml:space="preserve">  return View(viewModel);</w:t>
      </w:r>
    </w:p>
    <w:p w14:paraId="07C862BE" w14:textId="197DCBCD" w:rsidR="002D0C4B" w:rsidRDefault="002D0C4B" w:rsidP="002D0C4B">
      <w:pPr>
        <w:pStyle w:val="LabStepCodeBlockLevel2"/>
      </w:pPr>
      <w:r>
        <w:t>}</w:t>
      </w:r>
    </w:p>
    <w:p w14:paraId="439C264E" w14:textId="03641844" w:rsidR="00647EF1" w:rsidRDefault="00647EF1" w:rsidP="002E252E">
      <w:pPr>
        <w:pStyle w:val="LabStepNumbered"/>
      </w:pPr>
      <w:r>
        <w:t xml:space="preserve">Modify the HTML and razor code in the view file named </w:t>
      </w:r>
      <w:proofErr w:type="spellStart"/>
      <w:r w:rsidRPr="00647EF1">
        <w:rPr>
          <w:b/>
          <w:bCs/>
        </w:rPr>
        <w:t>Embed.cshtml</w:t>
      </w:r>
      <w:proofErr w:type="spellEnd"/>
      <w:r>
        <w:t>.</w:t>
      </w:r>
    </w:p>
    <w:p w14:paraId="715BD8DA" w14:textId="54CCA053" w:rsidR="00647EF1" w:rsidRDefault="00647EF1" w:rsidP="00647EF1">
      <w:pPr>
        <w:pStyle w:val="LabStepNumberedLevel2"/>
      </w:pPr>
      <w:r>
        <w:t xml:space="preserve">Locate the </w:t>
      </w:r>
      <w:proofErr w:type="spellStart"/>
      <w:r w:rsidR="002E252E" w:rsidRPr="00647EF1">
        <w:rPr>
          <w:b/>
          <w:bCs/>
        </w:rPr>
        <w:t>Embed.cshtml</w:t>
      </w:r>
      <w:proofErr w:type="spellEnd"/>
      <w:r>
        <w:t xml:space="preserve"> razor file inside the </w:t>
      </w:r>
      <w:r w:rsidRPr="00647EF1">
        <w:rPr>
          <w:b/>
          <w:bCs/>
        </w:rPr>
        <w:t>Views &gt; Home</w:t>
      </w:r>
      <w:r>
        <w:t xml:space="preserve"> folder and open this file in an editor window.</w:t>
      </w:r>
    </w:p>
    <w:p w14:paraId="4575A139" w14:textId="7844F77E" w:rsidR="002E252E" w:rsidRDefault="00647EF1" w:rsidP="00647EF1">
      <w:pPr>
        <w:pStyle w:val="LabStepNumberedLevel2"/>
      </w:pPr>
      <w:r>
        <w:t xml:space="preserve">Delete the contents of </w:t>
      </w:r>
      <w:proofErr w:type="spellStart"/>
      <w:r w:rsidRPr="00647EF1">
        <w:rPr>
          <w:b/>
          <w:bCs/>
        </w:rPr>
        <w:t>Embed.cshtml</w:t>
      </w:r>
      <w:proofErr w:type="spellEnd"/>
      <w:r w:rsidRPr="00647EF1">
        <w:t xml:space="preserve"> and replace it with the following code</w:t>
      </w:r>
      <w:r>
        <w:t xml:space="preserve"> which creates a table to display report data</w:t>
      </w:r>
      <w:r w:rsidRPr="00647EF1">
        <w:t>.</w:t>
      </w:r>
    </w:p>
    <w:p w14:paraId="4B45726B" w14:textId="77777777" w:rsidR="002D0C4B" w:rsidRDefault="002D0C4B" w:rsidP="002D0C4B">
      <w:pPr>
        <w:pStyle w:val="LabStepCodeBlockLevel2"/>
      </w:pPr>
      <w:r>
        <w:t>@model UserOwnsData.Services.EmbeddedReportViewModel;</w:t>
      </w:r>
    </w:p>
    <w:p w14:paraId="4243413F" w14:textId="77777777" w:rsidR="002D0C4B" w:rsidRDefault="002D0C4B" w:rsidP="002D0C4B">
      <w:pPr>
        <w:pStyle w:val="LabStepCodeBlockLevel2"/>
      </w:pPr>
    </w:p>
    <w:p w14:paraId="292AE794" w14:textId="77777777" w:rsidR="002D0C4B" w:rsidRDefault="002D0C4B" w:rsidP="002D0C4B">
      <w:pPr>
        <w:pStyle w:val="LabStepCodeBlockLevel2"/>
      </w:pPr>
      <w:r>
        <w:t>&lt;style&gt;</w:t>
      </w:r>
    </w:p>
    <w:p w14:paraId="6E02DC80" w14:textId="77777777" w:rsidR="002D0C4B" w:rsidRDefault="002D0C4B" w:rsidP="002D0C4B">
      <w:pPr>
        <w:pStyle w:val="LabStepCodeBlockLevel2"/>
      </w:pPr>
      <w:r>
        <w:t xml:space="preserve">  table td {</w:t>
      </w:r>
    </w:p>
    <w:p w14:paraId="7ED1FC21" w14:textId="77777777" w:rsidR="002D0C4B" w:rsidRDefault="002D0C4B" w:rsidP="002D0C4B">
      <w:pPr>
        <w:pStyle w:val="LabStepCodeBlockLevel2"/>
      </w:pPr>
      <w:r>
        <w:t xml:space="preserve">    min-width: 120px;</w:t>
      </w:r>
    </w:p>
    <w:p w14:paraId="58C271E7" w14:textId="77777777" w:rsidR="002D0C4B" w:rsidRDefault="002D0C4B" w:rsidP="002D0C4B">
      <w:pPr>
        <w:pStyle w:val="LabStepCodeBlockLevel2"/>
      </w:pPr>
      <w:r>
        <w:t xml:space="preserve">    word-break: break-all;</w:t>
      </w:r>
    </w:p>
    <w:p w14:paraId="369884C2" w14:textId="77777777" w:rsidR="002D0C4B" w:rsidRDefault="002D0C4B" w:rsidP="002D0C4B">
      <w:pPr>
        <w:pStyle w:val="LabStepCodeBlockLevel2"/>
      </w:pPr>
      <w:r>
        <w:t xml:space="preserve">    overflow-wrap: break-word;</w:t>
      </w:r>
    </w:p>
    <w:p w14:paraId="1429D827" w14:textId="77777777" w:rsidR="002D0C4B" w:rsidRDefault="002D0C4B" w:rsidP="002D0C4B">
      <w:pPr>
        <w:pStyle w:val="LabStepCodeBlockLevel2"/>
      </w:pPr>
      <w:r>
        <w:t xml:space="preserve">    font-size: 0.8em;</w:t>
      </w:r>
    </w:p>
    <w:p w14:paraId="24560332" w14:textId="77777777" w:rsidR="002D0C4B" w:rsidRDefault="002D0C4B" w:rsidP="002D0C4B">
      <w:pPr>
        <w:pStyle w:val="LabStepCodeBlockLevel2"/>
      </w:pPr>
      <w:r>
        <w:t xml:space="preserve">  }</w:t>
      </w:r>
    </w:p>
    <w:p w14:paraId="12C56364" w14:textId="77777777" w:rsidR="002D0C4B" w:rsidRDefault="002D0C4B" w:rsidP="002D0C4B">
      <w:pPr>
        <w:pStyle w:val="LabStepCodeBlockLevel2"/>
      </w:pPr>
      <w:r>
        <w:t>&lt;/style&gt;</w:t>
      </w:r>
    </w:p>
    <w:p w14:paraId="3982BF15" w14:textId="77777777" w:rsidR="002D0C4B" w:rsidRDefault="002D0C4B" w:rsidP="002D0C4B">
      <w:pPr>
        <w:pStyle w:val="LabStepCodeBlockLevel2"/>
      </w:pPr>
    </w:p>
    <w:p w14:paraId="67E9549B" w14:textId="77777777" w:rsidR="002D0C4B" w:rsidRDefault="002D0C4B" w:rsidP="002D0C4B">
      <w:pPr>
        <w:pStyle w:val="LabStepCodeBlockLevel2"/>
      </w:pPr>
      <w:r>
        <w:t>&lt;h3&gt;Report View Model Data&lt;/h3&gt;</w:t>
      </w:r>
    </w:p>
    <w:p w14:paraId="7D5F9F30" w14:textId="77777777" w:rsidR="002D0C4B" w:rsidRDefault="002D0C4B" w:rsidP="002D0C4B">
      <w:pPr>
        <w:pStyle w:val="LabStepCodeBlockLevel2"/>
      </w:pPr>
    </w:p>
    <w:p w14:paraId="586AEF52" w14:textId="77777777" w:rsidR="002D0C4B" w:rsidRDefault="002D0C4B" w:rsidP="002D0C4B">
      <w:pPr>
        <w:pStyle w:val="LabStepCodeBlockLevel2"/>
      </w:pPr>
      <w:r>
        <w:t>&lt;table class="table table-bordered table-striped table-sm" &gt;</w:t>
      </w:r>
    </w:p>
    <w:p w14:paraId="196BF26F" w14:textId="77777777" w:rsidR="002D0C4B" w:rsidRDefault="002D0C4B" w:rsidP="002D0C4B">
      <w:pPr>
        <w:pStyle w:val="LabStepCodeBlockLevel2"/>
      </w:pPr>
      <w:r>
        <w:t xml:space="preserve">  &lt;tr&gt;&lt;td&gt;Report Name&lt;/td&gt;&lt;td&gt;@Model.Name&lt;/td&gt;&lt;/tr&gt;</w:t>
      </w:r>
    </w:p>
    <w:p w14:paraId="5D405767" w14:textId="77777777" w:rsidR="002D0C4B" w:rsidRDefault="002D0C4B" w:rsidP="002D0C4B">
      <w:pPr>
        <w:pStyle w:val="LabStepCodeBlockLevel2"/>
      </w:pPr>
      <w:r>
        <w:t xml:space="preserve">  &lt;tr&gt;&lt;td&gt;Report ID&lt;/td&gt;&lt;td&gt;@Model.Id&lt;/td&gt;&lt;/tr&gt;</w:t>
      </w:r>
    </w:p>
    <w:p w14:paraId="0865E469" w14:textId="77777777" w:rsidR="002D0C4B" w:rsidRDefault="002D0C4B" w:rsidP="002D0C4B">
      <w:pPr>
        <w:pStyle w:val="LabStepCodeBlockLevel2"/>
      </w:pPr>
      <w:r>
        <w:t xml:space="preserve">  &lt;tr&gt;&lt;td&gt;Embed Url&lt;/td&gt;&lt;td&gt;@Model.EmbedUrl&lt;/td&gt;&lt;/tr&gt;</w:t>
      </w:r>
    </w:p>
    <w:p w14:paraId="47F84964" w14:textId="77777777" w:rsidR="002D0C4B" w:rsidRDefault="002D0C4B" w:rsidP="002D0C4B">
      <w:pPr>
        <w:pStyle w:val="LabStepCodeBlockLevel2"/>
      </w:pPr>
      <w:r>
        <w:t xml:space="preserve">  &lt;tr&gt;&lt;td&gt;Token&lt;/td&gt;&lt;td&gt;@Model.Token&lt;/td&gt;&lt;/tr&gt;</w:t>
      </w:r>
    </w:p>
    <w:p w14:paraId="7FDF65F0" w14:textId="0DC8ABD4" w:rsidR="002D0C4B" w:rsidRDefault="002D0C4B" w:rsidP="002D0C4B">
      <w:pPr>
        <w:pStyle w:val="LabStepCodeBlockLevel2"/>
      </w:pPr>
      <w:r>
        <w:t>&lt;/table&gt;</w:t>
      </w:r>
    </w:p>
    <w:p w14:paraId="44261652" w14:textId="47C7244F" w:rsidR="002D0C4B" w:rsidRDefault="0007718C" w:rsidP="002E252E">
      <w:pPr>
        <w:pStyle w:val="LabStepNumberedLevel2"/>
      </w:pPr>
      <w:r>
        <w:t xml:space="preserve">The code in </w:t>
      </w:r>
      <w:proofErr w:type="spellStart"/>
      <w:r w:rsidRPr="0007718C">
        <w:rPr>
          <w:b/>
          <w:bCs/>
        </w:rPr>
        <w:t>Embed.cshtml</w:t>
      </w:r>
      <w:proofErr w:type="spellEnd"/>
      <w:r>
        <w:t xml:space="preserve"> should now match the following screenshot..</w:t>
      </w:r>
    </w:p>
    <w:p w14:paraId="52C99773" w14:textId="7A4C4EDE" w:rsidR="002D0C4B" w:rsidRDefault="005B7E10" w:rsidP="002D0C4B">
      <w:pPr>
        <w:pStyle w:val="LabStepScreenshotLevel2"/>
      </w:pPr>
      <w:r>
        <w:drawing>
          <wp:inline distT="0" distB="0" distL="0" distR="0" wp14:anchorId="29CCB7D0" wp14:editId="62A72000">
            <wp:extent cx="3059430" cy="1535531"/>
            <wp:effectExtent l="19050" t="19050" r="26670" b="2667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614" b="3385"/>
                    <a:stretch/>
                  </pic:blipFill>
                  <pic:spPr bwMode="auto">
                    <a:xfrm>
                      <a:off x="0" y="0"/>
                      <a:ext cx="3107457" cy="155963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A404A69" w14:textId="77777777" w:rsidR="0007718C" w:rsidRDefault="0007718C" w:rsidP="0007718C">
      <w:pPr>
        <w:pStyle w:val="LabStepNumberedLevel2"/>
      </w:pPr>
      <w:r>
        <w:t xml:space="preserve">Save your changes and close </w:t>
      </w:r>
      <w:proofErr w:type="spellStart"/>
      <w:r w:rsidRPr="00647EF1">
        <w:rPr>
          <w:b/>
          <w:bCs/>
        </w:rPr>
        <w:t>Embed.cshtml</w:t>
      </w:r>
      <w:proofErr w:type="spellEnd"/>
      <w:r>
        <w:t>.</w:t>
      </w:r>
    </w:p>
    <w:p w14:paraId="69C8AE6B" w14:textId="77777777" w:rsidR="0007718C" w:rsidRDefault="0007718C" w:rsidP="0007718C">
      <w:pPr>
        <w:pStyle w:val="LabStepNumbered"/>
      </w:pPr>
      <w:r>
        <w:lastRenderedPageBreak/>
        <w:t xml:space="preserve">Run the web application in the Visual Studio Code debugger to test the new </w:t>
      </w:r>
      <w:r w:rsidRPr="00B45B93">
        <w:rPr>
          <w:b/>
          <w:bCs/>
        </w:rPr>
        <w:t>Embed</w:t>
      </w:r>
      <w:r>
        <w:t xml:space="preserve"> page.</w:t>
      </w:r>
    </w:p>
    <w:p w14:paraId="52D82FF0" w14:textId="77777777" w:rsidR="0007718C" w:rsidRDefault="0007718C" w:rsidP="0007718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B3E7B3" w14:textId="77777777" w:rsidR="0007718C" w:rsidRDefault="0007718C" w:rsidP="0007718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2CC8BE0" w14:textId="77777777" w:rsidR="0007718C" w:rsidRDefault="0007718C" w:rsidP="0007718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2ED4A935" w14:textId="2589E42D" w:rsidR="002D0C4B" w:rsidRDefault="002D0C4B" w:rsidP="002D0C4B">
      <w:pPr>
        <w:pStyle w:val="LabStepScreenshotLevel2"/>
      </w:pPr>
      <w:r>
        <w:drawing>
          <wp:inline distT="0" distB="0" distL="0" distR="0" wp14:anchorId="6A2C95A9" wp14:editId="202A8734">
            <wp:extent cx="3510534" cy="596208"/>
            <wp:effectExtent l="19050" t="19050" r="13970"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42167" cy="618564"/>
                    </a:xfrm>
                    <a:prstGeom prst="rect">
                      <a:avLst/>
                    </a:prstGeom>
                    <a:noFill/>
                    <a:ln>
                      <a:solidFill>
                        <a:schemeClr val="tx1">
                          <a:lumMod val="50000"/>
                          <a:lumOff val="50000"/>
                        </a:schemeClr>
                      </a:solidFill>
                    </a:ln>
                  </pic:spPr>
                </pic:pic>
              </a:graphicData>
            </a:graphic>
          </wp:inline>
        </w:drawing>
      </w:r>
    </w:p>
    <w:p w14:paraId="4BFA348A" w14:textId="2621E956" w:rsidR="002D0C4B" w:rsidRDefault="00B253DD" w:rsidP="002D0C4B">
      <w:pPr>
        <w:pStyle w:val="LabStepNumberedLevel2"/>
      </w:pPr>
      <w:r>
        <w:t xml:space="preserve">If you are </w:t>
      </w:r>
      <w:r w:rsidR="0007718C">
        <w:t xml:space="preserve">prompted to </w:t>
      </w:r>
      <w:r w:rsidR="00FD02B7">
        <w:t>enter your credentials</w:t>
      </w:r>
      <w:r w:rsidR="0007718C">
        <w:t>, enter your user name and password</w:t>
      </w:r>
      <w:r w:rsidR="00FD02B7">
        <w:t xml:space="preserve"> and log in</w:t>
      </w:r>
      <w:r w:rsidR="0007718C">
        <w:t>.</w:t>
      </w:r>
    </w:p>
    <w:p w14:paraId="040FB878" w14:textId="270AF0B0" w:rsidR="00FD02B7" w:rsidRDefault="0007718C" w:rsidP="002D0C4B">
      <w:pPr>
        <w:pStyle w:val="LabStepNumberedLevel2"/>
      </w:pPr>
      <w:r>
        <w:t>After you have authenticated</w:t>
      </w:r>
      <w:r w:rsidR="00492638">
        <w:t xml:space="preserve"> for the first time</w:t>
      </w:r>
      <w:r>
        <w:t xml:space="preserve">, you should be prompted </w:t>
      </w:r>
      <w:r w:rsidR="00FD02B7">
        <w:t xml:space="preserve">with a </w:t>
      </w:r>
      <w:r w:rsidR="00FD02B7" w:rsidRPr="00FD02B7">
        <w:rPr>
          <w:b/>
          <w:bCs/>
        </w:rPr>
        <w:t>Permissions Requested</w:t>
      </w:r>
      <w:r w:rsidR="00FD02B7">
        <w:t xml:space="preserve"> dialog.</w:t>
      </w:r>
    </w:p>
    <w:p w14:paraId="06A0B88D" w14:textId="0B8B3CC6" w:rsidR="0007718C" w:rsidRDefault="0007718C" w:rsidP="002D0C4B">
      <w:pPr>
        <w:pStyle w:val="LabStepNumberedLevel2"/>
      </w:pPr>
      <w:r>
        <w:t xml:space="preserve">Click the </w:t>
      </w:r>
      <w:r w:rsidRPr="0007718C">
        <w:rPr>
          <w:b/>
          <w:bCs/>
        </w:rPr>
        <w:t>Accept</w:t>
      </w:r>
      <w:r>
        <w:t xml:space="preserve"> button to consent to the application using </w:t>
      </w:r>
      <w:r w:rsidR="00FD02B7">
        <w:t xml:space="preserve">the requested </w:t>
      </w:r>
      <w:r>
        <w:t>delegated permissions on your behalf.</w:t>
      </w:r>
    </w:p>
    <w:p w14:paraId="65A94A86" w14:textId="69C05D90" w:rsidR="002D0C4B" w:rsidRDefault="002D0C4B" w:rsidP="002D0C4B">
      <w:pPr>
        <w:pStyle w:val="LabStepScreenshotLevel2"/>
      </w:pPr>
      <w:r>
        <w:drawing>
          <wp:inline distT="0" distB="0" distL="0" distR="0" wp14:anchorId="6A3D8A84" wp14:editId="5AD07FA8">
            <wp:extent cx="994082" cy="1504950"/>
            <wp:effectExtent l="19050" t="19050" r="1587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05140" cy="1521691"/>
                    </a:xfrm>
                    <a:prstGeom prst="rect">
                      <a:avLst/>
                    </a:prstGeom>
                    <a:noFill/>
                    <a:ln>
                      <a:solidFill>
                        <a:schemeClr val="tx1">
                          <a:lumMod val="50000"/>
                          <a:lumOff val="50000"/>
                        </a:schemeClr>
                      </a:solidFill>
                    </a:ln>
                  </pic:spPr>
                </pic:pic>
              </a:graphicData>
            </a:graphic>
          </wp:inline>
        </w:drawing>
      </w:r>
    </w:p>
    <w:p w14:paraId="13D23E0C" w14:textId="53110C42" w:rsidR="00492638" w:rsidRDefault="00492638" w:rsidP="00492638">
      <w:pPr>
        <w:pStyle w:val="LabExerciseCallout"/>
      </w:pPr>
      <w:r>
        <w:t xml:space="preserve">The </w:t>
      </w:r>
      <w:r w:rsidRPr="00492638">
        <w:rPr>
          <w:b/>
          <w:bCs/>
        </w:rPr>
        <w:t>Permissions requested</w:t>
      </w:r>
      <w:r>
        <w:t xml:space="preserve"> dialog is only shown to each user during the first successful login. Once a user clicks </w:t>
      </w:r>
      <w:r w:rsidRPr="00492638">
        <w:rPr>
          <w:b/>
          <w:bCs/>
        </w:rPr>
        <w:t>Accept</w:t>
      </w:r>
      <w:r>
        <w:t>, Azure AD remembers that the user has consented to the required permissions and does not need to prompt the user about permission requests.</w:t>
      </w:r>
    </w:p>
    <w:p w14:paraId="503E780E" w14:textId="28B8628F" w:rsidR="002D0C4B" w:rsidRDefault="0007718C" w:rsidP="002D0C4B">
      <w:pPr>
        <w:pStyle w:val="LabStepNumberedLevel2"/>
      </w:pPr>
      <w:r>
        <w:t xml:space="preserve">Once you navigate to the </w:t>
      </w:r>
      <w:r w:rsidRPr="00337E40">
        <w:rPr>
          <w:b/>
          <w:bCs/>
        </w:rPr>
        <w:t>Embed</w:t>
      </w:r>
      <w:r>
        <w:t xml:space="preserve"> page, </w:t>
      </w:r>
      <w:r w:rsidR="00337E40">
        <w:t xml:space="preserve">it should display </w:t>
      </w:r>
      <w:r>
        <w:t>a table containing</w:t>
      </w:r>
      <w:r w:rsidR="00FD02B7">
        <w:t xml:space="preserve"> the embedding data for your Power BI report.</w:t>
      </w:r>
    </w:p>
    <w:p w14:paraId="19A70459" w14:textId="7DE9BCDE" w:rsidR="002D0C4B" w:rsidRDefault="002D0C4B" w:rsidP="002D0C4B">
      <w:pPr>
        <w:pStyle w:val="LabStepScreenshotLevel2"/>
      </w:pPr>
      <w:r>
        <w:drawing>
          <wp:inline distT="0" distB="0" distL="0" distR="0" wp14:anchorId="5F82DA2F" wp14:editId="19DAC5B8">
            <wp:extent cx="5429664" cy="2943606"/>
            <wp:effectExtent l="19050" t="19050" r="1905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16438" cy="2990649"/>
                    </a:xfrm>
                    <a:prstGeom prst="rect">
                      <a:avLst/>
                    </a:prstGeom>
                    <a:noFill/>
                    <a:ln>
                      <a:solidFill>
                        <a:schemeClr val="tx1">
                          <a:lumMod val="50000"/>
                          <a:lumOff val="50000"/>
                        </a:schemeClr>
                      </a:solidFill>
                    </a:ln>
                  </pic:spPr>
                </pic:pic>
              </a:graphicData>
            </a:graphic>
          </wp:inline>
        </w:drawing>
      </w:r>
    </w:p>
    <w:p w14:paraId="06D84A3A" w14:textId="77777777" w:rsidR="00E4142A" w:rsidRDefault="00E4142A" w:rsidP="00E4142A">
      <w:pPr>
        <w:pStyle w:val="LabStepNumberedLevel2"/>
      </w:pPr>
      <w:r>
        <w:t>You're done testing. Close the browser, return to Visual Studio Code and stop the debug session using the debug toolbar.</w:t>
      </w:r>
    </w:p>
    <w:p w14:paraId="417A4995" w14:textId="0372D19A" w:rsidR="00CB6F25" w:rsidRDefault="00337E40" w:rsidP="0007718C">
      <w:pPr>
        <w:pStyle w:val="LabExerciseCallout"/>
      </w:pPr>
      <w:r>
        <w:t xml:space="preserve">You are now half way in your development efforts to embed a Power BI report. You have </w:t>
      </w:r>
      <w:r w:rsidR="00E4142A">
        <w:t xml:space="preserve">written the code </w:t>
      </w:r>
      <w:r>
        <w:t xml:space="preserve">to call the Power BI Service API </w:t>
      </w:r>
      <w:r w:rsidR="00E4142A">
        <w:t xml:space="preserve">and </w:t>
      </w:r>
      <w:r>
        <w:t xml:space="preserve">retrieve the data required to embed a report. In the next exercise, you will complete the </w:t>
      </w:r>
      <w:r w:rsidR="00E4142A">
        <w:t xml:space="preserve">Power BI embedding </w:t>
      </w:r>
      <w:r>
        <w:t xml:space="preserve">implementation by adding client-side </w:t>
      </w:r>
      <w:r w:rsidR="00E4142A">
        <w:t xml:space="preserve">JavaScript </w:t>
      </w:r>
      <w:r>
        <w:t>code which programs against the Power BI JavaScript API.</w:t>
      </w:r>
    </w:p>
    <w:p w14:paraId="4140A6E7" w14:textId="3CB8A8CA" w:rsidR="005C4F79" w:rsidRDefault="005C4F79" w:rsidP="005C4F79">
      <w:pPr>
        <w:pStyle w:val="Heading3"/>
      </w:pPr>
      <w:r>
        <w:lastRenderedPageBreak/>
        <w:t>Exercise 4: Embedding a Report using powerbi.js</w:t>
      </w:r>
    </w:p>
    <w:p w14:paraId="684FB426" w14:textId="393E14EA" w:rsidR="005C4F79" w:rsidRDefault="005C4F79" w:rsidP="005C4F79">
      <w:pPr>
        <w:pStyle w:val="LabExerciseLeadIn"/>
      </w:pPr>
      <w:r>
        <w:t xml:space="preserve">In this exercise, you will </w:t>
      </w:r>
      <w:r w:rsidR="00492638">
        <w:t xml:space="preserve">modify the view named </w:t>
      </w:r>
      <w:proofErr w:type="spellStart"/>
      <w:r w:rsidR="00492638" w:rsidRPr="003400C0">
        <w:rPr>
          <w:b/>
          <w:bCs/>
        </w:rPr>
        <w:t>Embed.cshtm</w:t>
      </w:r>
      <w:r w:rsidR="003400C0">
        <w:rPr>
          <w:b/>
          <w:bCs/>
        </w:rPr>
        <w:t>l</w:t>
      </w:r>
      <w:proofErr w:type="spellEnd"/>
      <w:r w:rsidR="00492638">
        <w:t xml:space="preserve"> </w:t>
      </w:r>
      <w:r w:rsidR="003400C0">
        <w:t>to embed a Power BI report</w:t>
      </w:r>
      <w:r w:rsidR="006B0E74">
        <w:t xml:space="preserve"> on a web page</w:t>
      </w:r>
      <w:r w:rsidR="003400C0">
        <w:t xml:space="preserve">. </w:t>
      </w:r>
      <w:r w:rsidR="006B0E74">
        <w:t xml:space="preserve">Your work will involve </w:t>
      </w:r>
      <w:r w:rsidR="003400C0">
        <w:t>add</w:t>
      </w:r>
      <w:r w:rsidR="006B0E74">
        <w:t>ing</w:t>
      </w:r>
      <w:r w:rsidR="003400C0">
        <w:t xml:space="preserve"> a new </w:t>
      </w:r>
      <w:r w:rsidR="00492638">
        <w:t xml:space="preserve">a JavaScript file named </w:t>
      </w:r>
      <w:r w:rsidR="00492638" w:rsidRPr="003400C0">
        <w:rPr>
          <w:b/>
          <w:bCs/>
        </w:rPr>
        <w:t>embed.js</w:t>
      </w:r>
      <w:r w:rsidR="00492638">
        <w:t xml:space="preserve"> </w:t>
      </w:r>
      <w:r w:rsidR="003400C0">
        <w:t xml:space="preserve">in which you will write the minimal </w:t>
      </w:r>
      <w:r w:rsidR="00492638">
        <w:t>client-side code required to embed a report</w:t>
      </w:r>
      <w:r>
        <w:t>.</w:t>
      </w:r>
    </w:p>
    <w:p w14:paraId="02734291" w14:textId="3F3A5709" w:rsidR="00C53E02" w:rsidRDefault="00492638" w:rsidP="00337E40">
      <w:pPr>
        <w:pStyle w:val="LabStepNumbered"/>
        <w:numPr>
          <w:ilvl w:val="0"/>
          <w:numId w:val="24"/>
        </w:numPr>
      </w:pPr>
      <w:r>
        <w:t xml:space="preserve">Modify the razor </w:t>
      </w:r>
      <w:r w:rsidR="00C53E02">
        <w:t xml:space="preserve">view </w:t>
      </w:r>
      <w:r>
        <w:t xml:space="preserve">file named </w:t>
      </w:r>
      <w:proofErr w:type="spellStart"/>
      <w:r w:rsidR="00C53E02" w:rsidRPr="00492638">
        <w:rPr>
          <w:b/>
          <w:bCs/>
        </w:rPr>
        <w:t>Embed.cshtml</w:t>
      </w:r>
      <w:proofErr w:type="spellEnd"/>
      <w:r>
        <w:t>.</w:t>
      </w:r>
    </w:p>
    <w:p w14:paraId="54BCD65E" w14:textId="7536B99B" w:rsidR="00C53E02" w:rsidRDefault="00492638" w:rsidP="00195940">
      <w:pPr>
        <w:pStyle w:val="LabStepNumberedLevel2"/>
      </w:pPr>
      <w:r>
        <w:t xml:space="preserve">Inside the </w:t>
      </w:r>
      <w:r w:rsidRPr="00492638">
        <w:rPr>
          <w:b/>
          <w:bCs/>
        </w:rPr>
        <w:t>Views &gt; Home</w:t>
      </w:r>
      <w:r>
        <w:t xml:space="preserve"> folder, locate and open </w:t>
      </w:r>
      <w:proofErr w:type="spellStart"/>
      <w:r w:rsidR="00195940" w:rsidRPr="00492638">
        <w:rPr>
          <w:b/>
          <w:bCs/>
        </w:rPr>
        <w:t>Embed.cshtml</w:t>
      </w:r>
      <w:proofErr w:type="spellEnd"/>
      <w:r w:rsidR="00195940">
        <w:t xml:space="preserve"> in an editor window.</w:t>
      </w:r>
    </w:p>
    <w:p w14:paraId="293B771A" w14:textId="52E21206" w:rsidR="00195940" w:rsidRDefault="00195940" w:rsidP="00195940">
      <w:pPr>
        <w:pStyle w:val="LabStepNumberedLevel2"/>
      </w:pPr>
      <w:r>
        <w:t xml:space="preserve">Replace the contents of </w:t>
      </w:r>
      <w:proofErr w:type="spellStart"/>
      <w:r w:rsidRPr="00492638">
        <w:rPr>
          <w:b/>
          <w:bCs/>
        </w:rPr>
        <w:t>Embed.cshtml</w:t>
      </w:r>
      <w:proofErr w:type="spellEnd"/>
      <w:r>
        <w:t xml:space="preserve"> with the following code.</w:t>
      </w:r>
    </w:p>
    <w:p w14:paraId="3AE9F342" w14:textId="77777777" w:rsidR="00195940" w:rsidRDefault="00195940" w:rsidP="00195940">
      <w:pPr>
        <w:pStyle w:val="LabStepCodeBlockLevel2"/>
      </w:pPr>
      <w:r>
        <w:t>@model UserOwnsData.Services.EmbeddedReportViewModel;</w:t>
      </w:r>
    </w:p>
    <w:p w14:paraId="210CBD87" w14:textId="77777777" w:rsidR="00195940" w:rsidRDefault="00195940" w:rsidP="00195940">
      <w:pPr>
        <w:pStyle w:val="LabStepCodeBlockLevel2"/>
      </w:pPr>
    </w:p>
    <w:p w14:paraId="00CF956D" w14:textId="77777777" w:rsidR="00195940" w:rsidRDefault="00195940" w:rsidP="00195940">
      <w:pPr>
        <w:pStyle w:val="LabStepCodeBlockLevel2"/>
      </w:pPr>
      <w:r>
        <w:t>&lt;div id="embed-container" style="height:800px;"&gt;&lt;/div&gt;</w:t>
      </w:r>
    </w:p>
    <w:p w14:paraId="36A41E9C" w14:textId="77777777" w:rsidR="00195940" w:rsidRDefault="00195940" w:rsidP="00195940">
      <w:pPr>
        <w:pStyle w:val="LabStepCodeBlockLevel2"/>
      </w:pPr>
    </w:p>
    <w:p w14:paraId="5137205D" w14:textId="77777777" w:rsidR="00195940" w:rsidRDefault="00195940" w:rsidP="00195940">
      <w:pPr>
        <w:pStyle w:val="LabStepCodeBlockLevel2"/>
      </w:pPr>
      <w:r>
        <w:t>@section Scripts {</w:t>
      </w:r>
    </w:p>
    <w:p w14:paraId="34A068BB" w14:textId="77777777" w:rsidR="00F429E1" w:rsidRDefault="00F429E1" w:rsidP="00195940">
      <w:pPr>
        <w:pStyle w:val="LabStepCodeBlockLevel2"/>
      </w:pPr>
    </w:p>
    <w:p w14:paraId="54120680" w14:textId="78DFD957" w:rsidR="00294F7F" w:rsidRDefault="00195940" w:rsidP="00195940">
      <w:pPr>
        <w:pStyle w:val="LabStepCodeBlockLevel2"/>
      </w:pPr>
      <w:r>
        <w:t>}</w:t>
      </w:r>
    </w:p>
    <w:p w14:paraId="441DB4E2" w14:textId="158FF2F5" w:rsidR="00A90923" w:rsidRDefault="00A90923" w:rsidP="00F429E1">
      <w:pPr>
        <w:pStyle w:val="LabExerciseCallout"/>
      </w:pPr>
      <w:r>
        <w:t xml:space="preserve">Note that the div element with the ID of </w:t>
      </w:r>
      <w:r w:rsidRPr="00A90923">
        <w:rPr>
          <w:b/>
          <w:bCs/>
        </w:rPr>
        <w:t>embed-container</w:t>
      </w:r>
      <w:r>
        <w:t xml:space="preserve"> will be used as the embed container. </w:t>
      </w:r>
    </w:p>
    <w:p w14:paraId="4F2F39C9" w14:textId="0A3BA97B" w:rsidR="00F429E1" w:rsidRDefault="006B0E74" w:rsidP="00F429E1">
      <w:pPr>
        <w:pStyle w:val="LabExerciseCallout"/>
      </w:pPr>
      <w:r>
        <w:t xml:space="preserve">Over </w:t>
      </w:r>
      <w:r w:rsidR="003400C0">
        <w:t xml:space="preserve">the next </w:t>
      </w:r>
      <w:r>
        <w:t xml:space="preserve">few </w:t>
      </w:r>
      <w:r w:rsidR="003400C0">
        <w:t>step</w:t>
      </w:r>
      <w:r>
        <w:t>s,</w:t>
      </w:r>
      <w:r w:rsidR="003400C0">
        <w:t xml:space="preserve"> you will add</w:t>
      </w:r>
      <w:r w:rsidR="007075F7">
        <w:t xml:space="preserve"> three</w:t>
      </w:r>
      <w:r w:rsidR="003400C0">
        <w:t xml:space="preserve"> </w:t>
      </w:r>
      <w:r w:rsidR="003400C0" w:rsidRPr="003400C0">
        <w:rPr>
          <w:b/>
          <w:bCs/>
        </w:rPr>
        <w:t>script</w:t>
      </w:r>
      <w:r w:rsidR="003400C0">
        <w:t xml:space="preserve"> tags </w:t>
      </w:r>
      <w:r w:rsidR="007075F7">
        <w:t xml:space="preserve">into the </w:t>
      </w:r>
      <w:r w:rsidR="007075F7" w:rsidRPr="007075F7">
        <w:rPr>
          <w:b/>
          <w:bCs/>
        </w:rPr>
        <w:t>Scrips</w:t>
      </w:r>
      <w:r w:rsidR="007075F7">
        <w:t xml:space="preserve"> section</w:t>
      </w:r>
      <w:r w:rsidR="00F429E1">
        <w:t>.</w:t>
      </w:r>
      <w:r w:rsidR="003400C0">
        <w:t xml:space="preserve"> </w:t>
      </w:r>
      <w:r w:rsidR="007075F7">
        <w:t xml:space="preserve">The </w:t>
      </w:r>
      <w:r w:rsidR="003400C0">
        <w:t xml:space="preserve">benefit </w:t>
      </w:r>
      <w:r w:rsidR="007075F7">
        <w:t xml:space="preserve">of adding script tags into the </w:t>
      </w:r>
      <w:r w:rsidR="007075F7" w:rsidRPr="007075F7">
        <w:rPr>
          <w:b/>
          <w:bCs/>
        </w:rPr>
        <w:t>Script</w:t>
      </w:r>
      <w:r w:rsidR="007075F7">
        <w:rPr>
          <w:b/>
          <w:bCs/>
        </w:rPr>
        <w:t>s</w:t>
      </w:r>
      <w:r w:rsidR="007075F7">
        <w:t xml:space="preserve"> section is that </w:t>
      </w:r>
      <w:r w:rsidR="003400C0">
        <w:t xml:space="preserve">they </w:t>
      </w:r>
      <w:r w:rsidR="007075F7">
        <w:t xml:space="preserve">will </w:t>
      </w:r>
      <w:r w:rsidR="003400C0">
        <w:t xml:space="preserve">load after the JavaScript libraries </w:t>
      </w:r>
      <w:r w:rsidR="007075F7">
        <w:t xml:space="preserve">such as </w:t>
      </w:r>
      <w:proofErr w:type="spellStart"/>
      <w:r w:rsidR="007075F7">
        <w:t>jquery</w:t>
      </w:r>
      <w:proofErr w:type="spellEnd"/>
      <w:r w:rsidR="007075F7">
        <w:t xml:space="preserve"> which are </w:t>
      </w:r>
      <w:r w:rsidR="003400C0">
        <w:t>loaded</w:t>
      </w:r>
      <w:r w:rsidR="007075F7">
        <w:t xml:space="preserve"> from the shared view </w:t>
      </w:r>
      <w:r w:rsidR="007075F7" w:rsidRPr="007075F7">
        <w:rPr>
          <w:b/>
          <w:bCs/>
        </w:rPr>
        <w:t>_</w:t>
      </w:r>
      <w:proofErr w:type="spellStart"/>
      <w:r w:rsidR="007075F7" w:rsidRPr="007075F7">
        <w:rPr>
          <w:b/>
          <w:bCs/>
        </w:rPr>
        <w:t>Layout.cshtml</w:t>
      </w:r>
      <w:proofErr w:type="spellEnd"/>
      <w:r w:rsidR="003400C0">
        <w:t>.</w:t>
      </w:r>
    </w:p>
    <w:p w14:paraId="7BA3D2F1" w14:textId="707C3179" w:rsidR="00F429E1" w:rsidRDefault="006B0E74" w:rsidP="00F429E1">
      <w:pPr>
        <w:pStyle w:val="LabStepNumberedLevel2"/>
      </w:pPr>
      <w:r>
        <w:t>Place you</w:t>
      </w:r>
      <w:r w:rsidR="00A90923">
        <w:t>r</w:t>
      </w:r>
      <w:r>
        <w:t xml:space="preserve"> cursor inside the </w:t>
      </w:r>
      <w:r w:rsidRPr="00A90923">
        <w:rPr>
          <w:b/>
          <w:bCs/>
        </w:rPr>
        <w:t>Scripts</w:t>
      </w:r>
      <w:r>
        <w:t xml:space="preserve"> section and </w:t>
      </w:r>
      <w:r w:rsidR="00A90923">
        <w:t xml:space="preserve">paste in </w:t>
      </w:r>
      <w:r>
        <w:t xml:space="preserve">the following </w:t>
      </w:r>
      <w:r w:rsidRPr="00A90923">
        <w:rPr>
          <w:b/>
          <w:bCs/>
        </w:rPr>
        <w:t>script</w:t>
      </w:r>
      <w:r>
        <w:t xml:space="preserve"> tag to import </w:t>
      </w:r>
      <w:r w:rsidRPr="006B0E74">
        <w:rPr>
          <w:b/>
          <w:bCs/>
        </w:rPr>
        <w:t>powerbi.min.js</w:t>
      </w:r>
      <w:r>
        <w:t xml:space="preserve"> from a CDN.</w:t>
      </w:r>
    </w:p>
    <w:p w14:paraId="09238138" w14:textId="3EA1D2F8" w:rsidR="003400C0" w:rsidRPr="003400C0" w:rsidRDefault="00F429E1" w:rsidP="00F429E1">
      <w:pPr>
        <w:pStyle w:val="LabStepCodeBlockLevel2"/>
        <w:rPr>
          <w:color w:val="7F7F7F" w:themeColor="text1" w:themeTint="80"/>
        </w:rPr>
      </w:pPr>
      <w:r>
        <w:t>&lt;script src="</w:t>
      </w:r>
      <w:r w:rsidRPr="00337E40">
        <w:t>https://cdn.jsdelivr.net/npm/powerbi-client@2.13.3/dist/powerbi.min.js</w:t>
      </w:r>
      <w:r>
        <w:t>"&gt;&lt;/script&gt;</w:t>
      </w:r>
    </w:p>
    <w:p w14:paraId="2057F66D" w14:textId="1E368CE5" w:rsidR="006B0E74" w:rsidRDefault="006B0E74" w:rsidP="006B0E74">
      <w:pPr>
        <w:pStyle w:val="LabExerciseCallout"/>
      </w:pPr>
      <w:r w:rsidRPr="006B0E74">
        <w:rPr>
          <w:b/>
          <w:bCs/>
        </w:rPr>
        <w:t>powerbi.min.js</w:t>
      </w:r>
      <w:r>
        <w:t xml:space="preserve"> </w:t>
      </w:r>
      <w:r w:rsidR="00DB10A1">
        <w:t xml:space="preserve">is the JavaScript file that </w:t>
      </w:r>
      <w:r>
        <w:t xml:space="preserve">loads the client-side library named the </w:t>
      </w:r>
      <w:r w:rsidRPr="006B0E74">
        <w:rPr>
          <w:b/>
          <w:bCs/>
        </w:rPr>
        <w:t>Power BI JavaScript API</w:t>
      </w:r>
      <w:r>
        <w:t>.</w:t>
      </w:r>
    </w:p>
    <w:p w14:paraId="580E9CDC" w14:textId="2B562C1C" w:rsidR="00F429E1" w:rsidRDefault="006B0E74" w:rsidP="00F429E1">
      <w:pPr>
        <w:pStyle w:val="LabStepNumberedLevel2"/>
      </w:pPr>
      <w:r>
        <w:t xml:space="preserve">Underneath the </w:t>
      </w:r>
      <w:r w:rsidRPr="00DB10A1">
        <w:rPr>
          <w:b/>
          <w:bCs/>
        </w:rPr>
        <w:t>script</w:t>
      </w:r>
      <w:r>
        <w:t xml:space="preserve"> </w:t>
      </w:r>
      <w:r w:rsidR="00DB10A1">
        <w:t xml:space="preserve">tag </w:t>
      </w:r>
      <w:r>
        <w:t xml:space="preserve">for the Power BI JavaScript API, </w:t>
      </w:r>
      <w:r w:rsidR="00DB10A1">
        <w:t xml:space="preserve">add a </w:t>
      </w:r>
      <w:r>
        <w:t xml:space="preserve">second </w:t>
      </w:r>
      <w:r w:rsidRPr="00DB10A1">
        <w:rPr>
          <w:b/>
          <w:bCs/>
        </w:rPr>
        <w:t>script</w:t>
      </w:r>
      <w:r>
        <w:t xml:space="preserve"> </w:t>
      </w:r>
      <w:r w:rsidR="00DB10A1">
        <w:t xml:space="preserve">tag </w:t>
      </w:r>
      <w:r>
        <w:t>using the following code</w:t>
      </w:r>
      <w:r w:rsidR="00F429E1">
        <w:t>.</w:t>
      </w:r>
    </w:p>
    <w:p w14:paraId="19CDACEE" w14:textId="3D2F9556" w:rsidR="00F429E1" w:rsidRDefault="00F429E1" w:rsidP="00F429E1">
      <w:pPr>
        <w:pStyle w:val="LabStepCodeBlockLevel2"/>
      </w:pPr>
      <w:r>
        <w:t>&lt;script&gt;</w:t>
      </w:r>
    </w:p>
    <w:p w14:paraId="026FE22F" w14:textId="780719F6" w:rsidR="00F429E1" w:rsidRDefault="00F429E1" w:rsidP="00F429E1">
      <w:pPr>
        <w:pStyle w:val="LabStepCodeBlockLevel2"/>
      </w:pPr>
      <w:r>
        <w:t xml:space="preserve">  var viewModel = {</w:t>
      </w:r>
    </w:p>
    <w:p w14:paraId="1944E6A4" w14:textId="2EB1688C" w:rsidR="00F429E1" w:rsidRDefault="00F429E1" w:rsidP="00F429E1">
      <w:pPr>
        <w:pStyle w:val="LabStepCodeBlockLevel2"/>
      </w:pPr>
      <w:r>
        <w:t xml:space="preserve">    reportId: "@Model.Id",</w:t>
      </w:r>
    </w:p>
    <w:p w14:paraId="0350D296" w14:textId="362D5A03" w:rsidR="00F429E1" w:rsidRDefault="00F429E1" w:rsidP="00F429E1">
      <w:pPr>
        <w:pStyle w:val="LabStepCodeBlockLevel2"/>
      </w:pPr>
      <w:r>
        <w:t xml:space="preserve">    embedUrl: "@Model.EmbedUrl",</w:t>
      </w:r>
    </w:p>
    <w:p w14:paraId="4EAB8707" w14:textId="48D22205" w:rsidR="00F429E1" w:rsidRDefault="00F429E1" w:rsidP="00F429E1">
      <w:pPr>
        <w:pStyle w:val="LabStepCodeBlockLevel2"/>
      </w:pPr>
      <w:r>
        <w:t xml:space="preserve">    token: "@Model.Token"</w:t>
      </w:r>
      <w:r w:rsidR="006B0E74">
        <w:t xml:space="preserve"> </w:t>
      </w:r>
    </w:p>
    <w:p w14:paraId="2567FCC6" w14:textId="06A541A2" w:rsidR="00F429E1" w:rsidRDefault="00F429E1" w:rsidP="00F429E1">
      <w:pPr>
        <w:pStyle w:val="LabStepCodeBlockLevel2"/>
      </w:pPr>
      <w:r>
        <w:t xml:space="preserve">  };</w:t>
      </w:r>
    </w:p>
    <w:p w14:paraId="05501DC6" w14:textId="68A3B291" w:rsidR="00F429E1" w:rsidRDefault="00F429E1" w:rsidP="00F429E1">
      <w:pPr>
        <w:pStyle w:val="LabStepCodeBlockLevel2"/>
      </w:pPr>
      <w:r>
        <w:t>&lt;/script&gt;</w:t>
      </w:r>
    </w:p>
    <w:p w14:paraId="3072AB87" w14:textId="13357F4D" w:rsidR="00DB10A1" w:rsidRDefault="006B0E74" w:rsidP="006B0E74">
      <w:pPr>
        <w:pStyle w:val="LabExerciseCallout"/>
      </w:pPr>
      <w:r>
        <w:t xml:space="preserve">This </w:t>
      </w:r>
      <w:r w:rsidRPr="00DB10A1">
        <w:rPr>
          <w:b/>
          <w:bCs/>
        </w:rPr>
        <w:t>script</w:t>
      </w:r>
      <w:r>
        <w:t xml:space="preserve"> tag is create</w:t>
      </w:r>
      <w:r w:rsidR="00DB10A1">
        <w:t>s</w:t>
      </w:r>
      <w:r>
        <w:t xml:space="preserve"> a JavaScript object named </w:t>
      </w:r>
      <w:proofErr w:type="spellStart"/>
      <w:r w:rsidRPr="00294F7F">
        <w:rPr>
          <w:b/>
          <w:bCs/>
        </w:rPr>
        <w:t>viewModel</w:t>
      </w:r>
      <w:proofErr w:type="spellEnd"/>
      <w:r w:rsidR="00DB10A1">
        <w:t xml:space="preserve"> which is accessible to </w:t>
      </w:r>
      <w:r w:rsidR="006A62DF">
        <w:t xml:space="preserve">the </w:t>
      </w:r>
      <w:r>
        <w:t>JavaScript code</w:t>
      </w:r>
      <w:r w:rsidR="00DB10A1">
        <w:t xml:space="preserve"> you</w:t>
      </w:r>
      <w:r w:rsidR="006A62DF">
        <w:t xml:space="preserve">'ll </w:t>
      </w:r>
      <w:r w:rsidR="00DB10A1">
        <w:t>write later in this lab.</w:t>
      </w:r>
    </w:p>
    <w:p w14:paraId="361344AA" w14:textId="13B935C3" w:rsidR="00F429E1" w:rsidRDefault="006B0E74" w:rsidP="00F429E1">
      <w:pPr>
        <w:pStyle w:val="LabStepNumberedLevel2"/>
      </w:pPr>
      <w:r>
        <w:t xml:space="preserve">Underneath the other two </w:t>
      </w:r>
      <w:r w:rsidRPr="00294F7F">
        <w:rPr>
          <w:b/>
          <w:bCs/>
        </w:rPr>
        <w:t>script</w:t>
      </w:r>
      <w:r>
        <w:t xml:space="preserve"> tags, add a third </w:t>
      </w:r>
      <w:r w:rsidRPr="00294F7F">
        <w:rPr>
          <w:b/>
          <w:bCs/>
        </w:rPr>
        <w:t>script</w:t>
      </w:r>
      <w:r>
        <w:t xml:space="preserve"> tag to load a custom JavaScript file named </w:t>
      </w:r>
      <w:r w:rsidRPr="00294F7F">
        <w:rPr>
          <w:b/>
          <w:bCs/>
        </w:rPr>
        <w:t>embed.js</w:t>
      </w:r>
      <w:r w:rsidR="00F429E1">
        <w:t>.</w:t>
      </w:r>
    </w:p>
    <w:p w14:paraId="088037D2" w14:textId="379BA975" w:rsidR="00F429E1" w:rsidRDefault="00F429E1" w:rsidP="00F429E1">
      <w:pPr>
        <w:pStyle w:val="LabStepCodeBlockLevel2"/>
      </w:pPr>
      <w:r>
        <w:t>&lt;script src="~/js/embed.js"&gt;&lt;/script&gt;</w:t>
      </w:r>
    </w:p>
    <w:p w14:paraId="5C03DBCC" w14:textId="32095CE6" w:rsidR="00A90923" w:rsidRDefault="00A90923" w:rsidP="00A90923">
      <w:pPr>
        <w:pStyle w:val="LabExerciseCallout"/>
      </w:pPr>
      <w:r>
        <w:t xml:space="preserve">Note that the JavaScript file named </w:t>
      </w:r>
      <w:r w:rsidRPr="00A90923">
        <w:rPr>
          <w:b/>
          <w:bCs/>
        </w:rPr>
        <w:t>embed.js</w:t>
      </w:r>
      <w:r>
        <w:t xml:space="preserve"> does not exist yet. You will create </w:t>
      </w:r>
      <w:r w:rsidR="006A62DF">
        <w:t xml:space="preserve">the </w:t>
      </w:r>
      <w:r w:rsidRPr="00A90923">
        <w:rPr>
          <w:b/>
          <w:bCs/>
        </w:rPr>
        <w:t>embed.js</w:t>
      </w:r>
      <w:r>
        <w:t xml:space="preserve"> </w:t>
      </w:r>
      <w:r w:rsidR="006A62DF">
        <w:t xml:space="preserve">file </w:t>
      </w:r>
      <w:r>
        <w:t>in the next step.</w:t>
      </w:r>
    </w:p>
    <w:p w14:paraId="08D91D1C" w14:textId="2E85DDE9" w:rsidR="00F429E1" w:rsidRDefault="00A90923" w:rsidP="00F429E1">
      <w:pPr>
        <w:pStyle w:val="LabStepNumberedLevel2"/>
      </w:pPr>
      <w:r>
        <w:t xml:space="preserve">When you are done, the contents you have in </w:t>
      </w:r>
      <w:proofErr w:type="spellStart"/>
      <w:r w:rsidRPr="00A90923">
        <w:rPr>
          <w:b/>
          <w:bCs/>
        </w:rPr>
        <w:t>Embed.cshtml</w:t>
      </w:r>
      <w:proofErr w:type="spellEnd"/>
      <w:r>
        <w:t xml:space="preserve"> should match the following code listing</w:t>
      </w:r>
      <w:r w:rsidR="00F429E1">
        <w:t>.</w:t>
      </w:r>
    </w:p>
    <w:p w14:paraId="0C3E6031" w14:textId="77777777" w:rsidR="00F429E1" w:rsidRDefault="00F429E1" w:rsidP="0018695F">
      <w:pPr>
        <w:pStyle w:val="LabStepCodeBlockLevel2"/>
        <w:pBdr>
          <w:bottom w:val="single" w:sz="2" w:space="2" w:color="C0C0C0"/>
        </w:pBdr>
      </w:pPr>
      <w:r>
        <w:t>@model UserOwnsData.Services.EmbeddedReportViewModel;</w:t>
      </w:r>
    </w:p>
    <w:p w14:paraId="4FFCE0F0" w14:textId="77777777" w:rsidR="00F429E1" w:rsidRDefault="00F429E1" w:rsidP="0018695F">
      <w:pPr>
        <w:pStyle w:val="LabStepCodeBlockLevel2"/>
        <w:pBdr>
          <w:bottom w:val="single" w:sz="2" w:space="2" w:color="C0C0C0"/>
        </w:pBdr>
      </w:pPr>
    </w:p>
    <w:p w14:paraId="334E2650" w14:textId="77777777" w:rsidR="00F429E1" w:rsidRDefault="00F429E1" w:rsidP="0018695F">
      <w:pPr>
        <w:pStyle w:val="LabStepCodeBlockLevel2"/>
        <w:pBdr>
          <w:bottom w:val="single" w:sz="2" w:space="2" w:color="C0C0C0"/>
        </w:pBdr>
      </w:pPr>
      <w:r>
        <w:t>&lt;div id="embed-container" style="height:800px;"&gt;&lt;/div&gt;</w:t>
      </w:r>
    </w:p>
    <w:p w14:paraId="58209DB5" w14:textId="77777777" w:rsidR="00F429E1" w:rsidRDefault="00F429E1" w:rsidP="0018695F">
      <w:pPr>
        <w:pStyle w:val="LabStepCodeBlockLevel2"/>
        <w:pBdr>
          <w:bottom w:val="single" w:sz="2" w:space="2" w:color="C0C0C0"/>
        </w:pBdr>
      </w:pPr>
    </w:p>
    <w:p w14:paraId="764F1001" w14:textId="77777777" w:rsidR="00F429E1" w:rsidRDefault="00F429E1" w:rsidP="0018695F">
      <w:pPr>
        <w:pStyle w:val="LabStepCodeBlockLevel2"/>
        <w:pBdr>
          <w:bottom w:val="single" w:sz="2" w:space="2" w:color="C0C0C0"/>
        </w:pBdr>
      </w:pPr>
      <w:r>
        <w:t>@section Scripts {</w:t>
      </w:r>
    </w:p>
    <w:p w14:paraId="5225DBBE" w14:textId="237064D4" w:rsidR="00F429E1" w:rsidRDefault="00F429E1" w:rsidP="0018695F">
      <w:pPr>
        <w:pStyle w:val="LabStepCodeBlockLevel2"/>
        <w:pBdr>
          <w:bottom w:val="single" w:sz="2" w:space="2" w:color="C0C0C0"/>
        </w:pBdr>
      </w:pPr>
      <w:r>
        <w:t xml:space="preserve">  &lt;script src="</w:t>
      </w:r>
      <w:r w:rsidRPr="00337E40">
        <w:t>https://cdn.jsdelivr.net/npm/powerbi-client@2.13.3/dist/powerbi.min.js</w:t>
      </w:r>
      <w:r>
        <w:t>"&gt;&lt;/script&gt;</w:t>
      </w:r>
    </w:p>
    <w:p w14:paraId="116BD8B9" w14:textId="77777777" w:rsidR="00F429E1" w:rsidRDefault="00F429E1" w:rsidP="0018695F">
      <w:pPr>
        <w:pStyle w:val="LabStepCodeBlockLevel2"/>
        <w:pBdr>
          <w:bottom w:val="single" w:sz="2" w:space="2" w:color="C0C0C0"/>
        </w:pBdr>
      </w:pPr>
      <w:r>
        <w:t xml:space="preserve">  &lt;script&gt;</w:t>
      </w:r>
    </w:p>
    <w:p w14:paraId="7165FCBB" w14:textId="77777777" w:rsidR="00F429E1" w:rsidRDefault="00F429E1" w:rsidP="0018695F">
      <w:pPr>
        <w:pStyle w:val="LabStepCodeBlockLevel2"/>
        <w:pBdr>
          <w:bottom w:val="single" w:sz="2" w:space="2" w:color="C0C0C0"/>
        </w:pBdr>
      </w:pPr>
      <w:r>
        <w:t xml:space="preserve">    var viewModel = {</w:t>
      </w:r>
    </w:p>
    <w:p w14:paraId="709D95BB" w14:textId="77777777" w:rsidR="00F429E1" w:rsidRDefault="00F429E1" w:rsidP="0018695F">
      <w:pPr>
        <w:pStyle w:val="LabStepCodeBlockLevel2"/>
        <w:pBdr>
          <w:bottom w:val="single" w:sz="2" w:space="2" w:color="C0C0C0"/>
        </w:pBdr>
      </w:pPr>
      <w:r>
        <w:t xml:space="preserve">      reportId: "@Model.Id",</w:t>
      </w:r>
    </w:p>
    <w:p w14:paraId="68861440" w14:textId="77777777" w:rsidR="00F429E1" w:rsidRDefault="00F429E1" w:rsidP="0018695F">
      <w:pPr>
        <w:pStyle w:val="LabStepCodeBlockLevel2"/>
        <w:pBdr>
          <w:bottom w:val="single" w:sz="2" w:space="2" w:color="C0C0C0"/>
        </w:pBdr>
      </w:pPr>
      <w:r>
        <w:t xml:space="preserve">      embedUrl: "@Model.EmbedUrl",</w:t>
      </w:r>
    </w:p>
    <w:p w14:paraId="7AC3DC0C" w14:textId="77777777" w:rsidR="00F429E1" w:rsidRDefault="00F429E1" w:rsidP="0018695F">
      <w:pPr>
        <w:pStyle w:val="LabStepCodeBlockLevel2"/>
        <w:pBdr>
          <w:bottom w:val="single" w:sz="2" w:space="2" w:color="C0C0C0"/>
        </w:pBdr>
      </w:pPr>
      <w:r>
        <w:t xml:space="preserve">      token: "@Model.Token"</w:t>
      </w:r>
    </w:p>
    <w:p w14:paraId="46DDC1C7" w14:textId="77777777" w:rsidR="00F429E1" w:rsidRDefault="00F429E1" w:rsidP="0018695F">
      <w:pPr>
        <w:pStyle w:val="LabStepCodeBlockLevel2"/>
        <w:pBdr>
          <w:bottom w:val="single" w:sz="2" w:space="2" w:color="C0C0C0"/>
        </w:pBdr>
      </w:pPr>
      <w:r>
        <w:t xml:space="preserve">    };</w:t>
      </w:r>
    </w:p>
    <w:p w14:paraId="445FCE3A" w14:textId="77777777" w:rsidR="00F429E1" w:rsidRDefault="00F429E1" w:rsidP="0018695F">
      <w:pPr>
        <w:pStyle w:val="LabStepCodeBlockLevel2"/>
        <w:pBdr>
          <w:bottom w:val="single" w:sz="2" w:space="2" w:color="C0C0C0"/>
        </w:pBdr>
      </w:pPr>
      <w:r>
        <w:t xml:space="preserve">  &lt;/script&gt;</w:t>
      </w:r>
    </w:p>
    <w:p w14:paraId="2A77663B" w14:textId="77777777" w:rsidR="00F429E1" w:rsidRDefault="00F429E1" w:rsidP="0018695F">
      <w:pPr>
        <w:pStyle w:val="LabStepCodeBlockLevel2"/>
        <w:pBdr>
          <w:bottom w:val="single" w:sz="2" w:space="2" w:color="C0C0C0"/>
        </w:pBdr>
      </w:pPr>
      <w:r>
        <w:t xml:space="preserve">  &lt;script src="~/js/embed.js"&gt;&lt;/script&gt;</w:t>
      </w:r>
    </w:p>
    <w:p w14:paraId="4199B322" w14:textId="77777777" w:rsidR="00F429E1" w:rsidRDefault="00F429E1" w:rsidP="0018695F">
      <w:pPr>
        <w:pStyle w:val="LabStepCodeBlockLevel2"/>
        <w:pBdr>
          <w:bottom w:val="single" w:sz="2" w:space="2" w:color="C0C0C0"/>
        </w:pBdr>
      </w:pPr>
      <w:r>
        <w:t>}</w:t>
      </w:r>
    </w:p>
    <w:p w14:paraId="407A070D" w14:textId="24431D7F" w:rsidR="00F429E1" w:rsidRDefault="00294F7F" w:rsidP="00294F7F">
      <w:pPr>
        <w:pStyle w:val="LabStepNumberedLevel2"/>
      </w:pPr>
      <w:r>
        <w:t xml:space="preserve">Save your changes and close </w:t>
      </w:r>
      <w:proofErr w:type="spellStart"/>
      <w:r w:rsidRPr="006A62DF">
        <w:rPr>
          <w:b/>
          <w:bCs/>
        </w:rPr>
        <w:t>Embed.cshtml</w:t>
      </w:r>
      <w:proofErr w:type="spellEnd"/>
      <w:r>
        <w:t>.</w:t>
      </w:r>
    </w:p>
    <w:p w14:paraId="4C245557" w14:textId="389B6C93" w:rsidR="00492638" w:rsidRDefault="00294F7F" w:rsidP="00492638">
      <w:pPr>
        <w:pStyle w:val="LabExerciseCallout"/>
      </w:pPr>
      <w:r>
        <w:t xml:space="preserve">The final step is to add a new JavaScript file named </w:t>
      </w:r>
      <w:r w:rsidRPr="006A62DF">
        <w:rPr>
          <w:b/>
          <w:bCs/>
        </w:rPr>
        <w:t>embed.js</w:t>
      </w:r>
      <w:r>
        <w:t xml:space="preserve"> with the code required to embed a report.</w:t>
      </w:r>
      <w:r w:rsidR="00F429E1">
        <w:t xml:space="preserve"> </w:t>
      </w:r>
    </w:p>
    <w:p w14:paraId="75E27EAC" w14:textId="4F7B66D2" w:rsidR="00C53E02" w:rsidRDefault="00195940" w:rsidP="00D606B8">
      <w:pPr>
        <w:pStyle w:val="LabStepNumbered"/>
      </w:pPr>
      <w:r>
        <w:lastRenderedPageBreak/>
        <w:t xml:space="preserve">Add a new JavaScript file named </w:t>
      </w:r>
      <w:r w:rsidRPr="006A62DF">
        <w:rPr>
          <w:b/>
          <w:bCs/>
        </w:rPr>
        <w:t>embed.js</w:t>
      </w:r>
      <w:r>
        <w:t>.</w:t>
      </w:r>
    </w:p>
    <w:p w14:paraId="6E154063" w14:textId="4CF16338" w:rsidR="00195940" w:rsidRDefault="00294F7F" w:rsidP="00195940">
      <w:pPr>
        <w:pStyle w:val="LabStepNumberedLevel2"/>
      </w:pPr>
      <w:r>
        <w:t xml:space="preserve">Locate the top-level folder named </w:t>
      </w:r>
      <w:proofErr w:type="spellStart"/>
      <w:r w:rsidRPr="00294F7F">
        <w:rPr>
          <w:b/>
          <w:bCs/>
        </w:rPr>
        <w:t>wwwroot</w:t>
      </w:r>
      <w:proofErr w:type="spellEnd"/>
      <w:r>
        <w:t xml:space="preserve"> and expand it.</w:t>
      </w:r>
    </w:p>
    <w:p w14:paraId="63784717" w14:textId="637CE2C6" w:rsidR="00294F7F" w:rsidRDefault="00294F7F" w:rsidP="00195940">
      <w:pPr>
        <w:pStyle w:val="LabStepNumberedLevel2"/>
      </w:pPr>
      <w:r>
        <w:t xml:space="preserve">Locate the </w:t>
      </w:r>
      <w:proofErr w:type="spellStart"/>
      <w:r w:rsidRPr="00294F7F">
        <w:rPr>
          <w:b/>
          <w:bCs/>
        </w:rPr>
        <w:t>js</w:t>
      </w:r>
      <w:proofErr w:type="spellEnd"/>
      <w:r>
        <w:t xml:space="preserve"> folder inside the </w:t>
      </w:r>
      <w:proofErr w:type="spellStart"/>
      <w:r w:rsidRPr="00294F7F">
        <w:rPr>
          <w:b/>
          <w:bCs/>
        </w:rPr>
        <w:t>wwwroot</w:t>
      </w:r>
      <w:proofErr w:type="spellEnd"/>
      <w:r>
        <w:t xml:space="preserve"> folder and expand that.</w:t>
      </w:r>
    </w:p>
    <w:p w14:paraId="49149FFE" w14:textId="340E7F0D" w:rsidR="00294F7F" w:rsidRDefault="00573CF1" w:rsidP="00195940">
      <w:pPr>
        <w:pStyle w:val="LabStepNumberedLevel2"/>
      </w:pPr>
      <w:r>
        <w:t xml:space="preserve">Currently, there should be one file inside the </w:t>
      </w:r>
      <w:proofErr w:type="spellStart"/>
      <w:r w:rsidRPr="00573CF1">
        <w:rPr>
          <w:b/>
          <w:bCs/>
        </w:rPr>
        <w:t>wwwroot</w:t>
      </w:r>
      <w:proofErr w:type="spellEnd"/>
      <w:r>
        <w:rPr>
          <w:b/>
          <w:bCs/>
        </w:rPr>
        <w:t xml:space="preserve"> &gt; </w:t>
      </w:r>
      <w:proofErr w:type="spellStart"/>
      <w:r w:rsidRPr="00573CF1">
        <w:rPr>
          <w:b/>
          <w:bCs/>
        </w:rPr>
        <w:t>js</w:t>
      </w:r>
      <w:proofErr w:type="spellEnd"/>
      <w:r>
        <w:t xml:space="preserve"> folder named </w:t>
      </w:r>
      <w:r w:rsidRPr="00573CF1">
        <w:rPr>
          <w:b/>
          <w:bCs/>
        </w:rPr>
        <w:t>site.js</w:t>
      </w:r>
      <w:r>
        <w:t>.</w:t>
      </w:r>
    </w:p>
    <w:p w14:paraId="717B43D0" w14:textId="54AB32B7" w:rsidR="00195940" w:rsidRDefault="00205752" w:rsidP="00195940">
      <w:pPr>
        <w:pStyle w:val="LabStepScreenshotLevel2"/>
      </w:pPr>
      <w:r>
        <w:drawing>
          <wp:inline distT="0" distB="0" distL="0" distR="0" wp14:anchorId="326DC513" wp14:editId="01974907">
            <wp:extent cx="2082348" cy="992886"/>
            <wp:effectExtent l="19050" t="19050" r="13335" b="171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a:extLst>
                        <a:ext uri="{28A0092B-C50C-407E-A947-70E740481C1C}">
                          <a14:useLocalDpi xmlns:a14="http://schemas.microsoft.com/office/drawing/2010/main" val="0"/>
                        </a:ext>
                      </a:extLst>
                    </a:blip>
                    <a:srcRect r="8125" b="15620"/>
                    <a:stretch/>
                  </pic:blipFill>
                  <pic:spPr bwMode="auto">
                    <a:xfrm>
                      <a:off x="0" y="0"/>
                      <a:ext cx="2198688" cy="1048358"/>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7478B4" w14:textId="1A524281" w:rsidR="00573CF1" w:rsidRDefault="00573CF1" w:rsidP="002E252E">
      <w:pPr>
        <w:pStyle w:val="LabStepNumberedLevel2"/>
      </w:pPr>
      <w:r>
        <w:t xml:space="preserve">Rename </w:t>
      </w:r>
      <w:r w:rsidRPr="00573CF1">
        <w:rPr>
          <w:b/>
          <w:bCs/>
        </w:rPr>
        <w:t>site.js</w:t>
      </w:r>
      <w:r>
        <w:t xml:space="preserve"> to </w:t>
      </w:r>
      <w:r w:rsidRPr="00573CF1">
        <w:rPr>
          <w:b/>
          <w:bCs/>
        </w:rPr>
        <w:t>embed.js</w:t>
      </w:r>
      <w:r>
        <w:t>.</w:t>
      </w:r>
    </w:p>
    <w:p w14:paraId="60CE1957" w14:textId="0A5C6464" w:rsidR="00573CF1" w:rsidRDefault="00205752" w:rsidP="00573CF1">
      <w:pPr>
        <w:pStyle w:val="LabStepScreenshotLevel2"/>
      </w:pPr>
      <w:r>
        <w:drawing>
          <wp:inline distT="0" distB="0" distL="0" distR="0" wp14:anchorId="13BDA16C" wp14:editId="0210113E">
            <wp:extent cx="2055543" cy="1206246"/>
            <wp:effectExtent l="19050" t="19050" r="20955" b="133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02827" cy="1233994"/>
                    </a:xfrm>
                    <a:prstGeom prst="rect">
                      <a:avLst/>
                    </a:prstGeom>
                    <a:noFill/>
                    <a:ln>
                      <a:solidFill>
                        <a:schemeClr val="tx1">
                          <a:lumMod val="50000"/>
                          <a:lumOff val="50000"/>
                        </a:schemeClr>
                      </a:solidFill>
                    </a:ln>
                  </pic:spPr>
                </pic:pic>
              </a:graphicData>
            </a:graphic>
          </wp:inline>
        </w:drawing>
      </w:r>
    </w:p>
    <w:p w14:paraId="38229942" w14:textId="440728D1" w:rsidR="00690272" w:rsidRDefault="00690272" w:rsidP="00690272">
      <w:pPr>
        <w:pStyle w:val="LabStepNumbered"/>
      </w:pPr>
      <w:r>
        <w:t xml:space="preserve">Add the JavaScript code to </w:t>
      </w:r>
      <w:r w:rsidRPr="00690272">
        <w:rPr>
          <w:b/>
          <w:bCs/>
        </w:rPr>
        <w:t>embed.js</w:t>
      </w:r>
      <w:r>
        <w:t xml:space="preserve"> to embed a report.</w:t>
      </w:r>
    </w:p>
    <w:p w14:paraId="3749582B" w14:textId="591C923A" w:rsidR="00573CF1" w:rsidRDefault="00573CF1" w:rsidP="002E252E">
      <w:pPr>
        <w:pStyle w:val="LabStepNumberedLevel2"/>
      </w:pPr>
      <w:r>
        <w:t xml:space="preserve">Open </w:t>
      </w:r>
      <w:r w:rsidRPr="00573CF1">
        <w:rPr>
          <w:b/>
          <w:bCs/>
        </w:rPr>
        <w:t>embed.js</w:t>
      </w:r>
      <w:r>
        <w:t xml:space="preserve"> in an editor window.</w:t>
      </w:r>
    </w:p>
    <w:p w14:paraId="13621082" w14:textId="65E9B60E" w:rsidR="00690272" w:rsidRDefault="00573CF1" w:rsidP="002E252E">
      <w:pPr>
        <w:pStyle w:val="LabStepNumberedLevel2"/>
      </w:pPr>
      <w:r>
        <w:t xml:space="preserve">Delete </w:t>
      </w:r>
      <w:r w:rsidR="00690272">
        <w:t xml:space="preserve">whatever </w:t>
      </w:r>
      <w:r>
        <w:t xml:space="preserve">content </w:t>
      </w:r>
      <w:r w:rsidR="00690272">
        <w:t xml:space="preserve">exists inside </w:t>
      </w:r>
      <w:r w:rsidRPr="00573CF1">
        <w:rPr>
          <w:b/>
          <w:bCs/>
        </w:rPr>
        <w:t>embed.js</w:t>
      </w:r>
      <w:r w:rsidR="00690272">
        <w:t>.</w:t>
      </w:r>
    </w:p>
    <w:p w14:paraId="55BA8346" w14:textId="5C6B118D" w:rsidR="00C57A4F" w:rsidRDefault="00690272" w:rsidP="002E252E">
      <w:pPr>
        <w:pStyle w:val="LabStepNumberedLevel2"/>
      </w:pPr>
      <w:r>
        <w:t xml:space="preserve">Paste the following code into </w:t>
      </w:r>
      <w:r w:rsidRPr="00C45B2B">
        <w:rPr>
          <w:b/>
          <w:bCs/>
        </w:rPr>
        <w:t>embed.js</w:t>
      </w:r>
      <w:r w:rsidR="00AD59C8">
        <w:t xml:space="preserve"> to provide a </w:t>
      </w:r>
      <w:r w:rsidR="00573CF1">
        <w:t>starting point.</w:t>
      </w:r>
    </w:p>
    <w:p w14:paraId="6E9F96D8" w14:textId="77777777" w:rsidR="00C57A4F" w:rsidRDefault="00C57A4F" w:rsidP="00C57A4F">
      <w:pPr>
        <w:pStyle w:val="LabStepCodeBlockLevel2"/>
      </w:pPr>
      <w:r>
        <w:t>$(function(){</w:t>
      </w:r>
    </w:p>
    <w:p w14:paraId="7B6ADA45" w14:textId="77777777" w:rsidR="00C57A4F" w:rsidRDefault="00C57A4F" w:rsidP="00C57A4F">
      <w:pPr>
        <w:pStyle w:val="LabStepCodeBlockLevel2"/>
      </w:pPr>
    </w:p>
    <w:p w14:paraId="4D4493E8" w14:textId="007E18D7" w:rsidR="00C57A4F" w:rsidRPr="00C57A4F" w:rsidRDefault="003F4456" w:rsidP="00C57A4F">
      <w:pPr>
        <w:pStyle w:val="LabStepCodeBlockLevel2"/>
        <w:rPr>
          <w:color w:val="7F7F7F" w:themeColor="text1" w:themeTint="80"/>
        </w:rPr>
      </w:pPr>
      <w:r>
        <w:rPr>
          <w:color w:val="7F7F7F" w:themeColor="text1" w:themeTint="80"/>
        </w:rPr>
        <w:t xml:space="preserve"> </w:t>
      </w:r>
      <w:r w:rsidR="00C57A4F">
        <w:rPr>
          <w:color w:val="7F7F7F" w:themeColor="text1" w:themeTint="80"/>
        </w:rPr>
        <w:t xml:space="preserve"> </w:t>
      </w:r>
      <w:r w:rsidR="00C57A4F" w:rsidRPr="00C57A4F">
        <w:rPr>
          <w:color w:val="7F7F7F" w:themeColor="text1" w:themeTint="80"/>
        </w:rPr>
        <w:t xml:space="preserve">// </w:t>
      </w:r>
      <w:r w:rsidR="00690272">
        <w:rPr>
          <w:color w:val="7F7F7F" w:themeColor="text1" w:themeTint="80"/>
        </w:rPr>
        <w:t xml:space="preserve">1 - </w:t>
      </w:r>
      <w:r w:rsidR="00C57A4F" w:rsidRPr="00C57A4F">
        <w:rPr>
          <w:color w:val="7F7F7F" w:themeColor="text1" w:themeTint="80"/>
        </w:rPr>
        <w:t>get DOM object</w:t>
      </w:r>
      <w:r w:rsidR="00573CF1">
        <w:rPr>
          <w:color w:val="7F7F7F" w:themeColor="text1" w:themeTint="80"/>
        </w:rPr>
        <w:t xml:space="preserve"> </w:t>
      </w:r>
      <w:r w:rsidR="00C57A4F" w:rsidRPr="00C57A4F">
        <w:rPr>
          <w:color w:val="7F7F7F" w:themeColor="text1" w:themeTint="80"/>
        </w:rPr>
        <w:t xml:space="preserve">for </w:t>
      </w:r>
      <w:r w:rsidR="00573CF1" w:rsidRPr="00C57A4F">
        <w:rPr>
          <w:color w:val="7F7F7F" w:themeColor="text1" w:themeTint="80"/>
        </w:rPr>
        <w:t xml:space="preserve">div </w:t>
      </w:r>
      <w:r w:rsidR="00573CF1">
        <w:rPr>
          <w:color w:val="7F7F7F" w:themeColor="text1" w:themeTint="80"/>
        </w:rPr>
        <w:t xml:space="preserve">that is </w:t>
      </w:r>
      <w:r w:rsidR="00C57A4F" w:rsidRPr="00C57A4F">
        <w:rPr>
          <w:color w:val="7F7F7F" w:themeColor="text1" w:themeTint="80"/>
        </w:rPr>
        <w:t>report container</w:t>
      </w:r>
      <w:r w:rsidR="00573CF1">
        <w:rPr>
          <w:color w:val="7F7F7F" w:themeColor="text1" w:themeTint="80"/>
        </w:rPr>
        <w:t xml:space="preserve"> </w:t>
      </w:r>
    </w:p>
    <w:p w14:paraId="6B1C5EF3" w14:textId="008BAFCC" w:rsidR="00573CF1" w:rsidRDefault="00573CF1" w:rsidP="00C57A4F">
      <w:pPr>
        <w:pStyle w:val="LabStepCodeBlockLevel2"/>
      </w:pPr>
    </w:p>
    <w:p w14:paraId="5E8CD32C" w14:textId="3905652C" w:rsidR="00573CF1" w:rsidRPr="00C57A4F" w:rsidRDefault="00573CF1" w:rsidP="00573CF1">
      <w:pPr>
        <w:pStyle w:val="LabStepCodeBlockLevel2"/>
        <w:rPr>
          <w:color w:val="7F7F7F" w:themeColor="text1" w:themeTint="80"/>
        </w:rPr>
      </w:pPr>
      <w:r>
        <w:rPr>
          <w:color w:val="7F7F7F" w:themeColor="text1" w:themeTint="80"/>
        </w:rPr>
        <w:t xml:space="preserve">  </w:t>
      </w:r>
      <w:r w:rsidRPr="00C57A4F">
        <w:rPr>
          <w:color w:val="7F7F7F" w:themeColor="text1" w:themeTint="80"/>
        </w:rPr>
        <w:t xml:space="preserve">// </w:t>
      </w:r>
      <w:r w:rsidR="00690272">
        <w:rPr>
          <w:color w:val="7F7F7F" w:themeColor="text1" w:themeTint="80"/>
        </w:rPr>
        <w:t xml:space="preserve">2 - </w:t>
      </w:r>
      <w:r w:rsidRPr="00C57A4F">
        <w:rPr>
          <w:color w:val="7F7F7F" w:themeColor="text1" w:themeTint="80"/>
        </w:rPr>
        <w:t>get report embedding data from view model</w:t>
      </w:r>
    </w:p>
    <w:p w14:paraId="7E60B1AA" w14:textId="5B8E281B" w:rsidR="00573CF1" w:rsidRDefault="00573CF1" w:rsidP="00C57A4F">
      <w:pPr>
        <w:pStyle w:val="LabStepCodeBlockLevel2"/>
      </w:pPr>
    </w:p>
    <w:p w14:paraId="1F61F71C" w14:textId="645D6E46" w:rsidR="00573CF1" w:rsidRPr="00C57A4F" w:rsidRDefault="00573CF1" w:rsidP="00573CF1">
      <w:pPr>
        <w:pStyle w:val="LabStepCodeBlockLevel2"/>
        <w:rPr>
          <w:color w:val="7F7F7F" w:themeColor="text1" w:themeTint="80"/>
        </w:rPr>
      </w:pPr>
      <w:r w:rsidRPr="00C57A4F">
        <w:rPr>
          <w:color w:val="7F7F7F" w:themeColor="text1" w:themeTint="80"/>
        </w:rPr>
        <w:t xml:space="preserve">  // </w:t>
      </w:r>
      <w:r w:rsidR="00690272">
        <w:rPr>
          <w:color w:val="7F7F7F" w:themeColor="text1" w:themeTint="80"/>
        </w:rPr>
        <w:t xml:space="preserve">3 - </w:t>
      </w:r>
      <w:r>
        <w:rPr>
          <w:color w:val="7F7F7F" w:themeColor="text1" w:themeTint="80"/>
        </w:rPr>
        <w:t xml:space="preserve">embed </w:t>
      </w:r>
      <w:r w:rsidRPr="00C57A4F">
        <w:rPr>
          <w:color w:val="7F7F7F" w:themeColor="text1" w:themeTint="80"/>
        </w:rPr>
        <w:t xml:space="preserve">report </w:t>
      </w:r>
      <w:r>
        <w:rPr>
          <w:color w:val="7F7F7F" w:themeColor="text1" w:themeTint="80"/>
        </w:rPr>
        <w:t>using the Power BI JavaScript API.</w:t>
      </w:r>
    </w:p>
    <w:p w14:paraId="1E11792A" w14:textId="77777777" w:rsidR="00573CF1" w:rsidRDefault="00573CF1" w:rsidP="00C57A4F">
      <w:pPr>
        <w:pStyle w:val="LabStepCodeBlockLevel2"/>
      </w:pPr>
    </w:p>
    <w:p w14:paraId="41CE58D3" w14:textId="4B4C59D3" w:rsidR="00C57A4F" w:rsidRDefault="00C57A4F" w:rsidP="00C57A4F">
      <w:pPr>
        <w:pStyle w:val="LabStepCodeBlockLevel2"/>
      </w:pPr>
      <w:r>
        <w:t xml:space="preserve">  </w:t>
      </w:r>
      <w:r w:rsidR="00573CF1" w:rsidRPr="00A1402C">
        <w:rPr>
          <w:color w:val="7F7F7F" w:themeColor="text1" w:themeTint="80"/>
        </w:rPr>
        <w:t xml:space="preserve">// </w:t>
      </w:r>
      <w:r w:rsidR="00690272">
        <w:rPr>
          <w:color w:val="7F7F7F" w:themeColor="text1" w:themeTint="80"/>
        </w:rPr>
        <w:t xml:space="preserve">4 - </w:t>
      </w:r>
      <w:r w:rsidR="00573CF1" w:rsidRPr="00A1402C">
        <w:rPr>
          <w:color w:val="7F7F7F" w:themeColor="text1" w:themeTint="80"/>
        </w:rPr>
        <w:t>add logic to resize embed container on window resize event</w:t>
      </w:r>
    </w:p>
    <w:p w14:paraId="13A90233" w14:textId="77777777" w:rsidR="00573CF1" w:rsidRDefault="00573CF1" w:rsidP="00C57A4F">
      <w:pPr>
        <w:pStyle w:val="LabStepCodeBlockLevel2"/>
      </w:pPr>
    </w:p>
    <w:p w14:paraId="59AFB4DD" w14:textId="164E0E7C" w:rsidR="00C57A4F" w:rsidRDefault="00C57A4F" w:rsidP="00C57A4F">
      <w:pPr>
        <w:pStyle w:val="LabStepCodeBlockLevel2"/>
      </w:pPr>
      <w:r>
        <w:t>});</w:t>
      </w:r>
    </w:p>
    <w:p w14:paraId="4B8E6EA2" w14:textId="77777777" w:rsidR="00690272" w:rsidRDefault="00690272" w:rsidP="00C57A4F">
      <w:pPr>
        <w:pStyle w:val="LabStepCodeBlockLevel2"/>
      </w:pPr>
    </w:p>
    <w:p w14:paraId="0582A095" w14:textId="5CB35552" w:rsidR="00690272" w:rsidRDefault="00AD59C8" w:rsidP="00690272">
      <w:pPr>
        <w:pStyle w:val="LabExerciseCallout"/>
      </w:pPr>
      <w:r>
        <w:t xml:space="preserve">You will now copy and paste four sections of JavaScript code into </w:t>
      </w:r>
      <w:r w:rsidRPr="00AD59C8">
        <w:rPr>
          <w:b/>
          <w:bCs/>
        </w:rPr>
        <w:t>embed.js</w:t>
      </w:r>
      <w:r>
        <w:t xml:space="preserve"> to complete the implementation.</w:t>
      </w:r>
      <w:r w:rsidR="00C52033">
        <w:t xml:space="preserve"> Note that you can copy and paste all the code at once from copying the contents of </w:t>
      </w:r>
      <w:r w:rsidR="00C52033" w:rsidRPr="00C52033">
        <w:rPr>
          <w:b/>
          <w:bCs/>
        </w:rPr>
        <w:t>Exercise 4 - embed.js.txt</w:t>
      </w:r>
      <w:r w:rsidR="00C52033">
        <w:t xml:space="preserve"> in the </w:t>
      </w:r>
      <w:proofErr w:type="spellStart"/>
      <w:r w:rsidR="00C52033" w:rsidRPr="00C52033">
        <w:rPr>
          <w:b/>
          <w:bCs/>
        </w:rPr>
        <w:t>StudentLabFiles</w:t>
      </w:r>
      <w:proofErr w:type="spellEnd"/>
      <w:r w:rsidR="00C52033">
        <w:t xml:space="preserve"> folder.</w:t>
      </w:r>
    </w:p>
    <w:p w14:paraId="4DF58CA0" w14:textId="001F64F3" w:rsidR="002E252E" w:rsidRDefault="00AD59C8" w:rsidP="002E252E">
      <w:pPr>
        <w:pStyle w:val="LabStepNumberedLevel2"/>
      </w:pPr>
      <w:r>
        <w:t xml:space="preserve">Add the following JavaScript code to create a variable named </w:t>
      </w:r>
      <w:proofErr w:type="spellStart"/>
      <w:r w:rsidRPr="00AD59C8">
        <w:rPr>
          <w:b/>
          <w:bCs/>
        </w:rPr>
        <w:t>reportContainer</w:t>
      </w:r>
      <w:proofErr w:type="spellEnd"/>
      <w:r>
        <w:t xml:space="preserve"> which holds a reference to </w:t>
      </w:r>
      <w:r w:rsidRPr="00AD59C8">
        <w:rPr>
          <w:b/>
          <w:bCs/>
        </w:rPr>
        <w:t>embed-container</w:t>
      </w:r>
      <w:r>
        <w:t>.</w:t>
      </w:r>
    </w:p>
    <w:p w14:paraId="563B902B" w14:textId="77777777" w:rsidR="00690272" w:rsidRPr="00AD59C8" w:rsidRDefault="00690272" w:rsidP="00690272">
      <w:pPr>
        <w:pStyle w:val="LabStepCodeBlockLevel2"/>
        <w:rPr>
          <w:color w:val="7F7F7F" w:themeColor="text1" w:themeTint="80"/>
        </w:rPr>
      </w:pPr>
      <w:r w:rsidRPr="00AD59C8">
        <w:rPr>
          <w:color w:val="7F7F7F" w:themeColor="text1" w:themeTint="80"/>
        </w:rPr>
        <w:t xml:space="preserve">// 1 - get DOM object for div that is report container </w:t>
      </w:r>
    </w:p>
    <w:p w14:paraId="7F89BA8A" w14:textId="4616AA98" w:rsidR="00573CF1" w:rsidRDefault="00690272" w:rsidP="00690272">
      <w:pPr>
        <w:pStyle w:val="LabStepCodeBlockLevel2"/>
      </w:pPr>
      <w:r>
        <w:t>var reportContainer = document.getElementById("embed-container");</w:t>
      </w:r>
    </w:p>
    <w:p w14:paraId="73CE4E04" w14:textId="77777777" w:rsidR="00690272" w:rsidRDefault="00690272" w:rsidP="00573CF1">
      <w:pPr>
        <w:pStyle w:val="LabStepCodeBlockLevel2"/>
      </w:pPr>
    </w:p>
    <w:p w14:paraId="528E90DE" w14:textId="3A030FAF" w:rsidR="00573CF1" w:rsidRDefault="00AD59C8" w:rsidP="002E252E">
      <w:pPr>
        <w:pStyle w:val="LabStepNumberedLevel2"/>
      </w:pPr>
      <w:r>
        <w:t xml:space="preserve">Add code to create 3 variables named </w:t>
      </w:r>
      <w:proofErr w:type="spellStart"/>
      <w:r w:rsidRPr="00AD59C8">
        <w:rPr>
          <w:b/>
          <w:bCs/>
        </w:rPr>
        <w:t>reportId</w:t>
      </w:r>
      <w:proofErr w:type="spellEnd"/>
      <w:r>
        <w:t xml:space="preserve">, </w:t>
      </w:r>
      <w:proofErr w:type="spellStart"/>
      <w:r w:rsidRPr="00AD59C8">
        <w:rPr>
          <w:b/>
          <w:bCs/>
        </w:rPr>
        <w:t>embedUrl</w:t>
      </w:r>
      <w:proofErr w:type="spellEnd"/>
      <w:r>
        <w:t xml:space="preserve"> and </w:t>
      </w:r>
      <w:r w:rsidRPr="00AD59C8">
        <w:rPr>
          <w:b/>
          <w:bCs/>
        </w:rPr>
        <w:t>token</w:t>
      </w:r>
      <w:r>
        <w:t xml:space="preserve"> which are initialized from the global </w:t>
      </w:r>
      <w:proofErr w:type="spellStart"/>
      <w:r w:rsidRPr="00AD59C8">
        <w:rPr>
          <w:b/>
          <w:bCs/>
        </w:rPr>
        <w:t>viewModel</w:t>
      </w:r>
      <w:proofErr w:type="spellEnd"/>
      <w:r>
        <w:t xml:space="preserve"> object.</w:t>
      </w:r>
    </w:p>
    <w:p w14:paraId="181F3997" w14:textId="77777777" w:rsidR="00690272" w:rsidRPr="00AD59C8" w:rsidRDefault="00690272" w:rsidP="00690272">
      <w:pPr>
        <w:pStyle w:val="LabStepCodeBlockLevel2"/>
        <w:rPr>
          <w:color w:val="7F7F7F" w:themeColor="text1" w:themeTint="80"/>
        </w:rPr>
      </w:pPr>
      <w:r w:rsidRPr="00AD59C8">
        <w:rPr>
          <w:color w:val="7F7F7F" w:themeColor="text1" w:themeTint="80"/>
        </w:rPr>
        <w:t>// 2 - get report embedding data from view model</w:t>
      </w:r>
    </w:p>
    <w:p w14:paraId="00F109EF" w14:textId="77777777" w:rsidR="00690272" w:rsidRDefault="00690272" w:rsidP="00690272">
      <w:pPr>
        <w:pStyle w:val="LabStepCodeBlockLevel2"/>
      </w:pPr>
      <w:r>
        <w:t>var reportId = window.viewModel.reportId;</w:t>
      </w:r>
    </w:p>
    <w:p w14:paraId="3A16D284" w14:textId="77777777" w:rsidR="00690272" w:rsidRDefault="00690272" w:rsidP="00690272">
      <w:pPr>
        <w:pStyle w:val="LabStepCodeBlockLevel2"/>
      </w:pPr>
      <w:r>
        <w:t>var embedUrl = window.viewModel.embedUrl;</w:t>
      </w:r>
    </w:p>
    <w:p w14:paraId="53FCB597" w14:textId="12482E07" w:rsidR="00C57A4F" w:rsidRDefault="00690272" w:rsidP="00690272">
      <w:pPr>
        <w:pStyle w:val="LabStepCodeBlockLevel2"/>
      </w:pPr>
      <w:r>
        <w:t>var token = window.viewModel.token</w:t>
      </w:r>
    </w:p>
    <w:p w14:paraId="761A6B60" w14:textId="77777777" w:rsidR="00690272" w:rsidRPr="00690272" w:rsidRDefault="00690272" w:rsidP="00690272">
      <w:pPr>
        <w:pStyle w:val="LabStepCodeBlockLevel2"/>
      </w:pPr>
    </w:p>
    <w:p w14:paraId="2BEB1829" w14:textId="39A7FAB8" w:rsidR="00C57A4F" w:rsidRDefault="00AD59C8" w:rsidP="00C57A4F">
      <w:pPr>
        <w:pStyle w:val="LabExerciseCallout"/>
      </w:pPr>
      <w:r>
        <w:t xml:space="preserve">Now </w:t>
      </w:r>
      <w:r w:rsidR="006A62DF">
        <w:t xml:space="preserve">this </w:t>
      </w:r>
      <w:r w:rsidR="00C90F38">
        <w:t xml:space="preserve">JavaScript </w:t>
      </w:r>
      <w:r>
        <w:t xml:space="preserve">code has </w:t>
      </w:r>
      <w:r w:rsidR="006A62DF">
        <w:t xml:space="preserve">retrieved the three essential pieces of </w:t>
      </w:r>
      <w:r>
        <w:t xml:space="preserve">data </w:t>
      </w:r>
      <w:r w:rsidR="006A62DF">
        <w:t xml:space="preserve">from </w:t>
      </w:r>
      <w:proofErr w:type="spellStart"/>
      <w:r w:rsidR="006A62DF" w:rsidRPr="006A62DF">
        <w:rPr>
          <w:b/>
          <w:bCs/>
        </w:rPr>
        <w:t>window.viewModel</w:t>
      </w:r>
      <w:proofErr w:type="spellEnd"/>
      <w:r w:rsidR="006A62DF">
        <w:t xml:space="preserve"> </w:t>
      </w:r>
      <w:r>
        <w:t>to embed a Power BI report.</w:t>
      </w:r>
    </w:p>
    <w:p w14:paraId="1337868A" w14:textId="045AB8E4" w:rsidR="00A1402C" w:rsidRDefault="00AD59C8" w:rsidP="00A1402C">
      <w:pPr>
        <w:pStyle w:val="LabStepNumberedLevel2"/>
      </w:pPr>
      <w:r>
        <w:lastRenderedPageBreak/>
        <w:t xml:space="preserve">Add the following code to embed a report by calling the </w:t>
      </w:r>
      <w:proofErr w:type="spellStart"/>
      <w:r w:rsidRPr="00AD59C8">
        <w:rPr>
          <w:b/>
          <w:bCs/>
        </w:rPr>
        <w:t>powerbi.embed</w:t>
      </w:r>
      <w:proofErr w:type="spellEnd"/>
      <w:r>
        <w:t xml:space="preserve"> function provided by the Power BI JavaScript API.</w:t>
      </w:r>
    </w:p>
    <w:p w14:paraId="71503B95" w14:textId="77777777" w:rsidR="00690272" w:rsidRPr="00690272" w:rsidRDefault="00690272" w:rsidP="00690272">
      <w:pPr>
        <w:pStyle w:val="LabStepCodeBlockLevel2"/>
        <w:rPr>
          <w:color w:val="7F7F7F" w:themeColor="text1" w:themeTint="80"/>
        </w:rPr>
      </w:pPr>
      <w:r w:rsidRPr="00690272">
        <w:rPr>
          <w:color w:val="7F7F7F" w:themeColor="text1" w:themeTint="80"/>
        </w:rPr>
        <w:t>// 3 - embed report using the Power BI JavaScript API.</w:t>
      </w:r>
    </w:p>
    <w:p w14:paraId="2E0AB0C0" w14:textId="77777777" w:rsidR="00690272" w:rsidRDefault="00690272" w:rsidP="00690272">
      <w:pPr>
        <w:pStyle w:val="LabStepCodeBlockLevel2"/>
      </w:pPr>
      <w:r>
        <w:t>var models = window['powerbi-client'].models;</w:t>
      </w:r>
    </w:p>
    <w:p w14:paraId="6B2B85B2" w14:textId="77777777" w:rsidR="00690272" w:rsidRDefault="00690272" w:rsidP="00690272">
      <w:pPr>
        <w:pStyle w:val="LabStepCodeBlockLevel2"/>
      </w:pPr>
    </w:p>
    <w:p w14:paraId="7FB4F698" w14:textId="77777777" w:rsidR="00690272" w:rsidRDefault="00690272" w:rsidP="00690272">
      <w:pPr>
        <w:pStyle w:val="LabStepCodeBlockLevel2"/>
      </w:pPr>
      <w:r>
        <w:t>var config = {</w:t>
      </w:r>
    </w:p>
    <w:p w14:paraId="5C652C03" w14:textId="77777777" w:rsidR="00690272" w:rsidRDefault="00690272" w:rsidP="00690272">
      <w:pPr>
        <w:pStyle w:val="LabStepCodeBlockLevel2"/>
      </w:pPr>
      <w:r>
        <w:t xml:space="preserve">  type: 'report',</w:t>
      </w:r>
    </w:p>
    <w:p w14:paraId="3056669A" w14:textId="77777777" w:rsidR="00690272" w:rsidRDefault="00690272" w:rsidP="00690272">
      <w:pPr>
        <w:pStyle w:val="LabStepCodeBlockLevel2"/>
      </w:pPr>
      <w:r>
        <w:t xml:space="preserve">  id: reportId,</w:t>
      </w:r>
    </w:p>
    <w:p w14:paraId="7DAAF0EB" w14:textId="77777777" w:rsidR="00690272" w:rsidRDefault="00690272" w:rsidP="00690272">
      <w:pPr>
        <w:pStyle w:val="LabStepCodeBlockLevel2"/>
      </w:pPr>
      <w:r>
        <w:t xml:space="preserve">  embedUrl: embedUrl,</w:t>
      </w:r>
    </w:p>
    <w:p w14:paraId="21E95272" w14:textId="77777777" w:rsidR="00690272" w:rsidRDefault="00690272" w:rsidP="00690272">
      <w:pPr>
        <w:pStyle w:val="LabStepCodeBlockLevel2"/>
      </w:pPr>
      <w:r>
        <w:t xml:space="preserve">  accessToken: token,</w:t>
      </w:r>
    </w:p>
    <w:p w14:paraId="0F0CA89F" w14:textId="77777777" w:rsidR="00690272" w:rsidRDefault="00690272" w:rsidP="00690272">
      <w:pPr>
        <w:pStyle w:val="LabStepCodeBlockLevel2"/>
      </w:pPr>
      <w:r>
        <w:t xml:space="preserve">  permissions: models.Permissions.All,</w:t>
      </w:r>
    </w:p>
    <w:p w14:paraId="73ADA0FE" w14:textId="77777777" w:rsidR="00690272" w:rsidRDefault="00690272" w:rsidP="00690272">
      <w:pPr>
        <w:pStyle w:val="LabStepCodeBlockLevel2"/>
      </w:pPr>
      <w:r>
        <w:t xml:space="preserve">  tokenType: models.TokenType.Aad,</w:t>
      </w:r>
    </w:p>
    <w:p w14:paraId="67062A2E" w14:textId="77777777" w:rsidR="00690272" w:rsidRDefault="00690272" w:rsidP="00690272">
      <w:pPr>
        <w:pStyle w:val="LabStepCodeBlockLevel2"/>
      </w:pPr>
      <w:r>
        <w:t xml:space="preserve">  viewMode: models.ViewMode.View,</w:t>
      </w:r>
    </w:p>
    <w:p w14:paraId="728D14ED" w14:textId="77777777" w:rsidR="00690272" w:rsidRDefault="00690272" w:rsidP="00690272">
      <w:pPr>
        <w:pStyle w:val="LabStepCodeBlockLevel2"/>
      </w:pPr>
      <w:r>
        <w:t xml:space="preserve">  settings: {</w:t>
      </w:r>
    </w:p>
    <w:p w14:paraId="2968CFB8" w14:textId="77777777" w:rsidR="00690272" w:rsidRDefault="00690272" w:rsidP="00690272">
      <w:pPr>
        <w:pStyle w:val="LabStepCodeBlockLevel2"/>
      </w:pPr>
      <w:r>
        <w:t xml:space="preserve">    panes: {</w:t>
      </w:r>
    </w:p>
    <w:p w14:paraId="34F596FE" w14:textId="77777777" w:rsidR="00690272" w:rsidRDefault="00690272" w:rsidP="00690272">
      <w:pPr>
        <w:pStyle w:val="LabStepCodeBlockLevel2"/>
      </w:pPr>
      <w:r>
        <w:t xml:space="preserve">      filters: { expanded: false, visible: true },</w:t>
      </w:r>
    </w:p>
    <w:p w14:paraId="4CAE5D3F" w14:textId="77777777" w:rsidR="00690272" w:rsidRDefault="00690272" w:rsidP="00690272">
      <w:pPr>
        <w:pStyle w:val="LabStepCodeBlockLevel2"/>
      </w:pPr>
      <w:r>
        <w:t xml:space="preserve">      pageNavigation: { visible: false }</w:t>
      </w:r>
    </w:p>
    <w:p w14:paraId="583C24F5" w14:textId="77777777" w:rsidR="00690272" w:rsidRDefault="00690272" w:rsidP="00690272">
      <w:pPr>
        <w:pStyle w:val="LabStepCodeBlockLevel2"/>
      </w:pPr>
      <w:r>
        <w:t xml:space="preserve">    }</w:t>
      </w:r>
    </w:p>
    <w:p w14:paraId="1662BA80" w14:textId="77777777" w:rsidR="00690272" w:rsidRDefault="00690272" w:rsidP="00690272">
      <w:pPr>
        <w:pStyle w:val="LabStepCodeBlockLevel2"/>
      </w:pPr>
      <w:r>
        <w:t xml:space="preserve">  }</w:t>
      </w:r>
    </w:p>
    <w:p w14:paraId="64997EC3" w14:textId="77777777" w:rsidR="00690272" w:rsidRDefault="00690272" w:rsidP="00690272">
      <w:pPr>
        <w:pStyle w:val="LabStepCodeBlockLevel2"/>
      </w:pPr>
      <w:r>
        <w:t>};</w:t>
      </w:r>
    </w:p>
    <w:p w14:paraId="6FA0FCDE" w14:textId="77777777" w:rsidR="00690272" w:rsidRDefault="00690272" w:rsidP="00690272">
      <w:pPr>
        <w:pStyle w:val="LabStepCodeBlockLevel2"/>
      </w:pPr>
    </w:p>
    <w:p w14:paraId="0E11BE6C" w14:textId="77777777" w:rsidR="00690272" w:rsidRPr="00AD59C8" w:rsidRDefault="00690272" w:rsidP="00690272">
      <w:pPr>
        <w:pStyle w:val="LabStepCodeBlockLevel2"/>
        <w:rPr>
          <w:color w:val="7F7F7F" w:themeColor="text1" w:themeTint="80"/>
        </w:rPr>
      </w:pPr>
      <w:r w:rsidRPr="00AD59C8">
        <w:rPr>
          <w:color w:val="7F7F7F" w:themeColor="text1" w:themeTint="80"/>
        </w:rPr>
        <w:t>// Embed the report and display it within the div container.</w:t>
      </w:r>
    </w:p>
    <w:p w14:paraId="3854FF0A" w14:textId="59C2ECC1" w:rsidR="00C57A4F" w:rsidRDefault="00690272" w:rsidP="00690272">
      <w:pPr>
        <w:pStyle w:val="LabStepCodeBlockLevel2"/>
      </w:pPr>
      <w:r>
        <w:t>var report = powerbi.embed(reportContainer, config);</w:t>
      </w:r>
    </w:p>
    <w:p w14:paraId="2B7300CB" w14:textId="23DA56BB" w:rsidR="00C57A4F" w:rsidRDefault="00C57A4F" w:rsidP="00C57A4F">
      <w:pPr>
        <w:pStyle w:val="LabStepCodeBlockLevel2"/>
      </w:pPr>
    </w:p>
    <w:p w14:paraId="3AC2AE98" w14:textId="430891EA" w:rsidR="00A1402C" w:rsidRDefault="00AD7C87" w:rsidP="00A1402C">
      <w:pPr>
        <w:pStyle w:val="LabExerciseCallout"/>
      </w:pPr>
      <w:r>
        <w:t xml:space="preserve">Note that the variable named </w:t>
      </w:r>
      <w:r w:rsidRPr="00AD7C87">
        <w:rPr>
          <w:b/>
          <w:bCs/>
        </w:rPr>
        <w:t>models</w:t>
      </w:r>
      <w:r>
        <w:t xml:space="preserve"> is initialized using a call to </w:t>
      </w:r>
      <w:r w:rsidRPr="00AD7C87">
        <w:rPr>
          <w:b/>
          <w:bCs/>
        </w:rPr>
        <w:t>window['</w:t>
      </w:r>
      <w:proofErr w:type="spellStart"/>
      <w:r w:rsidRPr="00AD7C87">
        <w:rPr>
          <w:b/>
          <w:bCs/>
        </w:rPr>
        <w:t>powerbi</w:t>
      </w:r>
      <w:proofErr w:type="spellEnd"/>
      <w:r w:rsidRPr="00AD7C87">
        <w:rPr>
          <w:b/>
          <w:bCs/>
        </w:rPr>
        <w:t>-client'].models</w:t>
      </w:r>
      <w:r>
        <w:t xml:space="preserve">. The </w:t>
      </w:r>
      <w:r w:rsidRPr="00AD7C87">
        <w:rPr>
          <w:b/>
          <w:bCs/>
        </w:rPr>
        <w:t>models</w:t>
      </w:r>
      <w:r>
        <w:t xml:space="preserve"> variable is used to set configuration values such as </w:t>
      </w:r>
      <w:proofErr w:type="spellStart"/>
      <w:r w:rsidRPr="00AD7C87">
        <w:rPr>
          <w:b/>
          <w:bCs/>
        </w:rPr>
        <w:t>models.Permissions.All</w:t>
      </w:r>
      <w:proofErr w:type="spellEnd"/>
      <w:r w:rsidRPr="00AD7C87">
        <w:t xml:space="preserve">, </w:t>
      </w:r>
      <w:proofErr w:type="spellStart"/>
      <w:r w:rsidRPr="00AD7C87">
        <w:rPr>
          <w:b/>
          <w:bCs/>
        </w:rPr>
        <w:t>models.TokenType.Aad</w:t>
      </w:r>
      <w:proofErr w:type="spellEnd"/>
      <w:r w:rsidRPr="00AD7C87">
        <w:t xml:space="preserve"> and </w:t>
      </w:r>
      <w:proofErr w:type="spellStart"/>
      <w:r w:rsidRPr="00AD7C87">
        <w:rPr>
          <w:b/>
          <w:bCs/>
        </w:rPr>
        <w:t>models.ViewMode.View</w:t>
      </w:r>
      <w:proofErr w:type="spellEnd"/>
      <w:r>
        <w:t>.</w:t>
      </w:r>
    </w:p>
    <w:p w14:paraId="3AD2845E" w14:textId="5A32BBFA" w:rsidR="00AD7C87" w:rsidRDefault="00AD7C87" w:rsidP="00A1402C">
      <w:pPr>
        <w:pStyle w:val="LabExerciseCallout"/>
      </w:pPr>
      <w:r>
        <w:t xml:space="preserve">A key point is that you need to create a configuration object in order to call the </w:t>
      </w:r>
      <w:proofErr w:type="spellStart"/>
      <w:r w:rsidRPr="00AD7C87">
        <w:rPr>
          <w:b/>
          <w:bCs/>
        </w:rPr>
        <w:t>powerbi.embed</w:t>
      </w:r>
      <w:proofErr w:type="spellEnd"/>
      <w:r>
        <w:t xml:space="preserve"> function. You can learn a great deal more about creating the configuration object for Power BI embedding in </w:t>
      </w:r>
      <w:hyperlink r:id="rId83" w:history="1">
        <w:r w:rsidRPr="00AD7C87">
          <w:rPr>
            <w:rStyle w:val="Hyperlink"/>
          </w:rPr>
          <w:t>this wiki</w:t>
        </w:r>
      </w:hyperlink>
      <w:r w:rsidR="00C45B2B">
        <w:t xml:space="preserve"> for the Power BI JavaScript API.</w:t>
      </w:r>
    </w:p>
    <w:p w14:paraId="2D8B7B2A" w14:textId="0ECFB3BF" w:rsidR="00AD7C87" w:rsidRDefault="00C45B2B" w:rsidP="00C57A4F">
      <w:pPr>
        <w:pStyle w:val="LabStepNumberedLevel2"/>
      </w:pPr>
      <w:r>
        <w:t xml:space="preserve">Add the following </w:t>
      </w:r>
      <w:r w:rsidR="00C90F38">
        <w:t xml:space="preserve">JavaScript </w:t>
      </w:r>
      <w:r>
        <w:t xml:space="preserve">code to resize the </w:t>
      </w:r>
      <w:r w:rsidR="00C90F38" w:rsidRPr="00C45B2B">
        <w:rPr>
          <w:b/>
          <w:bCs/>
        </w:rPr>
        <w:t>embed-container</w:t>
      </w:r>
      <w:r w:rsidR="00C90F38">
        <w:t xml:space="preserve"> </w:t>
      </w:r>
      <w:r>
        <w:t xml:space="preserve">div </w:t>
      </w:r>
      <w:r w:rsidR="00C90F38">
        <w:t xml:space="preserve">element </w:t>
      </w:r>
      <w:r>
        <w:t>whenever the window resize event fires.</w:t>
      </w:r>
    </w:p>
    <w:p w14:paraId="14CE429F" w14:textId="77777777" w:rsidR="00AD7C87" w:rsidRPr="00AD7C87" w:rsidRDefault="00AD7C87" w:rsidP="00AD7C87">
      <w:pPr>
        <w:pStyle w:val="LabStepCodeBlockLevel2"/>
        <w:rPr>
          <w:color w:val="7F7F7F" w:themeColor="text1" w:themeTint="80"/>
        </w:rPr>
      </w:pPr>
      <w:r w:rsidRPr="00AD7C87">
        <w:rPr>
          <w:color w:val="7F7F7F" w:themeColor="text1" w:themeTint="80"/>
        </w:rPr>
        <w:t>// 4 - add logic to resize embed container on window resize event</w:t>
      </w:r>
    </w:p>
    <w:p w14:paraId="47DE8E0D" w14:textId="77777777" w:rsidR="00AD7C87" w:rsidRDefault="00AD7C87" w:rsidP="00AD7C87">
      <w:pPr>
        <w:pStyle w:val="LabStepCodeBlockLevel2"/>
      </w:pPr>
      <w:r>
        <w:t>var heightBuffer = 12;</w:t>
      </w:r>
    </w:p>
    <w:p w14:paraId="3FFC5CB8" w14:textId="77777777" w:rsidR="00AD7C87" w:rsidRDefault="00AD7C87" w:rsidP="00AD7C87">
      <w:pPr>
        <w:pStyle w:val="LabStepCodeBlockLevel2"/>
      </w:pPr>
      <w:r>
        <w:t>var newHeight = $(window).height() - ($("header").height() + heightBuffer);</w:t>
      </w:r>
    </w:p>
    <w:p w14:paraId="4F7DCA12" w14:textId="77777777" w:rsidR="00AD7C87" w:rsidRDefault="00AD7C87" w:rsidP="00AD7C87">
      <w:pPr>
        <w:pStyle w:val="LabStepCodeBlockLevel2"/>
      </w:pPr>
      <w:r>
        <w:t>$("#embed-container").height(newHeight);</w:t>
      </w:r>
    </w:p>
    <w:p w14:paraId="27BDFC77" w14:textId="77777777" w:rsidR="00AD7C87" w:rsidRDefault="00AD7C87" w:rsidP="00AD7C87">
      <w:pPr>
        <w:pStyle w:val="LabStepCodeBlockLevel2"/>
      </w:pPr>
      <w:r>
        <w:t>$(window).resize(function () {</w:t>
      </w:r>
    </w:p>
    <w:p w14:paraId="3E8B3899" w14:textId="77777777" w:rsidR="00AD7C87" w:rsidRDefault="00AD7C87" w:rsidP="00AD7C87">
      <w:pPr>
        <w:pStyle w:val="LabStepCodeBlockLevel2"/>
      </w:pPr>
      <w:r>
        <w:t xml:space="preserve">  var newHeight = $(window).height() - ($("header").height() + heightBuffer);</w:t>
      </w:r>
    </w:p>
    <w:p w14:paraId="7E07177A" w14:textId="77777777" w:rsidR="00AD7C87" w:rsidRDefault="00AD7C87" w:rsidP="00AD7C87">
      <w:pPr>
        <w:pStyle w:val="LabStepCodeBlockLevel2"/>
      </w:pPr>
      <w:r>
        <w:t xml:space="preserve">  $("#embed-container").height(newHeight);</w:t>
      </w:r>
    </w:p>
    <w:p w14:paraId="0ED2BDF9" w14:textId="711C919D" w:rsidR="00AD7C87" w:rsidRDefault="00AD7C87" w:rsidP="00AD7C87">
      <w:pPr>
        <w:pStyle w:val="LabStepCodeBlockLevel2"/>
      </w:pPr>
      <w:r>
        <w:t>});</w:t>
      </w:r>
    </w:p>
    <w:p w14:paraId="75F24236" w14:textId="3A799DF6" w:rsidR="00C57A4F" w:rsidRDefault="00C45B2B" w:rsidP="00C57A4F">
      <w:pPr>
        <w:pStyle w:val="LabStepNumberedLevel2"/>
      </w:pPr>
      <w:r>
        <w:t xml:space="preserve">Your code in </w:t>
      </w:r>
      <w:r w:rsidRPr="00C45B2B">
        <w:rPr>
          <w:b/>
          <w:bCs/>
        </w:rPr>
        <w:t>embed.js</w:t>
      </w:r>
      <w:r>
        <w:t xml:space="preserve"> should match the following screenshot</w:t>
      </w:r>
      <w:r w:rsidR="00C52033">
        <w:t>.</w:t>
      </w:r>
    </w:p>
    <w:p w14:paraId="23A4C8F6" w14:textId="5662AEFB" w:rsidR="00C52033" w:rsidRDefault="00C52033" w:rsidP="00C52033">
      <w:pPr>
        <w:pStyle w:val="LabStepScreenshotLevel2"/>
      </w:pPr>
      <w:r>
        <w:drawing>
          <wp:inline distT="0" distB="0" distL="0" distR="0" wp14:anchorId="05AE2C26" wp14:editId="6170DFEF">
            <wp:extent cx="2964782" cy="2538402"/>
            <wp:effectExtent l="19050" t="19050" r="26670"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37700" cy="2600833"/>
                    </a:xfrm>
                    <a:prstGeom prst="rect">
                      <a:avLst/>
                    </a:prstGeom>
                    <a:noFill/>
                    <a:ln>
                      <a:solidFill>
                        <a:schemeClr val="tx1">
                          <a:lumMod val="50000"/>
                          <a:lumOff val="50000"/>
                        </a:schemeClr>
                      </a:solidFill>
                    </a:ln>
                  </pic:spPr>
                </pic:pic>
              </a:graphicData>
            </a:graphic>
          </wp:inline>
        </w:drawing>
      </w:r>
    </w:p>
    <w:p w14:paraId="7A494D18" w14:textId="6FB73C8D" w:rsidR="00C45B2B" w:rsidRDefault="00C45B2B" w:rsidP="00C45B2B">
      <w:pPr>
        <w:pStyle w:val="LabExerciseCallout"/>
      </w:pPr>
      <w:r>
        <w:t xml:space="preserve">Remember you can copy and paste all the code at once by using the text in </w:t>
      </w:r>
      <w:r w:rsidRPr="00C52033">
        <w:rPr>
          <w:b/>
          <w:bCs/>
        </w:rPr>
        <w:t>Exercise 4 - embed.js.txt</w:t>
      </w:r>
      <w:r>
        <w:t xml:space="preserve"> in the </w:t>
      </w:r>
      <w:proofErr w:type="spellStart"/>
      <w:r w:rsidRPr="00C52033">
        <w:rPr>
          <w:b/>
          <w:bCs/>
        </w:rPr>
        <w:t>StudentLabFiles</w:t>
      </w:r>
      <w:proofErr w:type="spellEnd"/>
      <w:r>
        <w:t xml:space="preserve"> folder.</w:t>
      </w:r>
    </w:p>
    <w:p w14:paraId="19439F64" w14:textId="2C0FEECF" w:rsidR="00C52033" w:rsidRDefault="00C52033" w:rsidP="00C57A4F">
      <w:pPr>
        <w:pStyle w:val="LabStepNumberedLevel2"/>
      </w:pPr>
      <w:r>
        <w:t xml:space="preserve">Save your changes and close </w:t>
      </w:r>
      <w:r w:rsidRPr="002A491E">
        <w:rPr>
          <w:b/>
          <w:bCs/>
        </w:rPr>
        <w:t>embed.js</w:t>
      </w:r>
      <w:r>
        <w:t>.</w:t>
      </w:r>
    </w:p>
    <w:p w14:paraId="076649E6" w14:textId="17F248EC" w:rsidR="00A1402C" w:rsidRDefault="00A1402C" w:rsidP="00A1402C">
      <w:pPr>
        <w:pStyle w:val="LabStepNumbered"/>
      </w:pPr>
      <w:r>
        <w:lastRenderedPageBreak/>
        <w:t xml:space="preserve">Run the web application in the Visual Studio Code debugger to test </w:t>
      </w:r>
      <w:r w:rsidR="00C45B2B">
        <w:t xml:space="preserve">your work on the </w:t>
      </w:r>
      <w:r w:rsidRPr="00B45B93">
        <w:rPr>
          <w:b/>
          <w:bCs/>
        </w:rPr>
        <w:t>Embed</w:t>
      </w:r>
      <w:r>
        <w:t xml:space="preserve"> page.</w:t>
      </w:r>
    </w:p>
    <w:p w14:paraId="7A2DB3D9" w14:textId="77777777" w:rsidR="00A1402C" w:rsidRDefault="00A1402C" w:rsidP="00A1402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6598DFB" w14:textId="77777777" w:rsidR="00A1402C" w:rsidRDefault="00A1402C" w:rsidP="00A1402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4A8C3A7" w14:textId="703E941B" w:rsidR="00A1402C" w:rsidRDefault="00A1402C" w:rsidP="00A1402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r w:rsidR="00C45B2B">
        <w:t xml:space="preserve"> and login when prompted.</w:t>
      </w:r>
    </w:p>
    <w:p w14:paraId="03B1569E" w14:textId="2B66D507" w:rsidR="00A1402C" w:rsidRDefault="00C45B2B" w:rsidP="00A1402C">
      <w:pPr>
        <w:pStyle w:val="LabStepNumberedLevel2"/>
      </w:pPr>
      <w:r>
        <w:t xml:space="preserve">You should now be able to navigate to the </w:t>
      </w:r>
      <w:r w:rsidRPr="00C45B2B">
        <w:rPr>
          <w:b/>
          <w:bCs/>
        </w:rPr>
        <w:t>Embed</w:t>
      </w:r>
      <w:r>
        <w:t xml:space="preserve"> page and see the Power BI report displayed on the page</w:t>
      </w:r>
      <w:r w:rsidR="00A1402C">
        <w:t>.</w:t>
      </w:r>
    </w:p>
    <w:p w14:paraId="509C11E7" w14:textId="4BC1E41C" w:rsidR="006F41C1" w:rsidRDefault="006F41C1" w:rsidP="006F41C1">
      <w:pPr>
        <w:pStyle w:val="LabStepScreenshotLevel2"/>
      </w:pPr>
      <w:r>
        <w:drawing>
          <wp:inline distT="0" distB="0" distL="0" distR="0" wp14:anchorId="6C60263F" wp14:editId="5275CC68">
            <wp:extent cx="4658538" cy="3055019"/>
            <wp:effectExtent l="19050" t="19050" r="2794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31778" cy="3168628"/>
                    </a:xfrm>
                    <a:prstGeom prst="rect">
                      <a:avLst/>
                    </a:prstGeom>
                    <a:noFill/>
                    <a:ln>
                      <a:solidFill>
                        <a:schemeClr val="tx1">
                          <a:lumMod val="50000"/>
                          <a:lumOff val="50000"/>
                        </a:schemeClr>
                      </a:solidFill>
                    </a:ln>
                  </pic:spPr>
                </pic:pic>
              </a:graphicData>
            </a:graphic>
          </wp:inline>
        </w:drawing>
      </w:r>
    </w:p>
    <w:p w14:paraId="60BF46AA" w14:textId="4F69C5FD" w:rsidR="00A1402C" w:rsidRDefault="00A1402C" w:rsidP="00A1402C">
      <w:pPr>
        <w:pStyle w:val="LabStepNumberedLevel2"/>
      </w:pPr>
      <w:r>
        <w:t>Try resizing the browser window. The embedded report should continually adapt to the size of the window.</w:t>
      </w:r>
    </w:p>
    <w:p w14:paraId="27DD6144" w14:textId="3D415415" w:rsidR="003F4456" w:rsidRDefault="003F4456" w:rsidP="003F4456">
      <w:pPr>
        <w:pStyle w:val="LabStepScreenshotLevel2"/>
      </w:pPr>
      <w:r>
        <w:drawing>
          <wp:inline distT="0" distB="0" distL="0" distR="0" wp14:anchorId="278FCC02" wp14:editId="14190EF1">
            <wp:extent cx="3981450" cy="2852432"/>
            <wp:effectExtent l="19050" t="19050" r="19050" b="241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38518" cy="2893317"/>
                    </a:xfrm>
                    <a:prstGeom prst="rect">
                      <a:avLst/>
                    </a:prstGeom>
                    <a:noFill/>
                    <a:ln>
                      <a:solidFill>
                        <a:schemeClr val="tx1">
                          <a:lumMod val="50000"/>
                          <a:lumOff val="50000"/>
                        </a:schemeClr>
                      </a:solidFill>
                    </a:ln>
                  </pic:spPr>
                </pic:pic>
              </a:graphicData>
            </a:graphic>
          </wp:inline>
        </w:drawing>
      </w:r>
    </w:p>
    <w:p w14:paraId="6858E3E8" w14:textId="0D390D48" w:rsidR="00A1402C" w:rsidRDefault="00A1402C" w:rsidP="00A1402C">
      <w:pPr>
        <w:pStyle w:val="LabStepNumberedLevel2"/>
      </w:pPr>
      <w:r>
        <w:t>You're done testing. Close the browser, return to Visual Studio Code and stop the debug session using the debug toolbar.</w:t>
      </w:r>
    </w:p>
    <w:p w14:paraId="75F522EA" w14:textId="510EED4E" w:rsidR="00A1402C" w:rsidRDefault="00C90F38" w:rsidP="00A1402C">
      <w:pPr>
        <w:pStyle w:val="LabExerciseCallout"/>
      </w:pPr>
      <w:r>
        <w:t>You have now reached an important milestone. You can now tell all your peers that you have embedded a Power BI report. However, there is more that you can do to improve the developer experience for writing client-side code against the Power BI JavaScript API. In the next exercise, you will add support to your project so that you can program client-side code using TypeScript instead of JavaScript</w:t>
      </w:r>
      <w:r w:rsidR="00E4142A">
        <w:t>.</w:t>
      </w:r>
      <w:r>
        <w:t xml:space="preserve"> </w:t>
      </w:r>
      <w:r w:rsidR="00E4142A">
        <w:t xml:space="preserve">By moving to TypeScript you can </w:t>
      </w:r>
      <w:r>
        <w:t xml:space="preserve">benefit </w:t>
      </w:r>
      <w:r w:rsidR="00E4142A">
        <w:t xml:space="preserve">from </w:t>
      </w:r>
      <w:r>
        <w:t>strong</w:t>
      </w:r>
      <w:r w:rsidR="00E4142A">
        <w:t>ly-typed programming</w:t>
      </w:r>
      <w:r>
        <w:t>, compile-time type check</w:t>
      </w:r>
      <w:r w:rsidR="00E4142A">
        <w:t>ing</w:t>
      </w:r>
      <w:r>
        <w:t xml:space="preserve"> and much better IntelliSense.</w:t>
      </w:r>
    </w:p>
    <w:p w14:paraId="0F5E3379" w14:textId="5913030E" w:rsidR="005C4F79" w:rsidRDefault="005C4F79" w:rsidP="005C4F79">
      <w:pPr>
        <w:pStyle w:val="Heading3"/>
      </w:pPr>
      <w:r>
        <w:lastRenderedPageBreak/>
        <w:t xml:space="preserve">Exercise 5: Adding TypeScript Support to a </w:t>
      </w:r>
      <w:r w:rsidR="00180AF2">
        <w:t>.NET 5</w:t>
      </w:r>
      <w:r>
        <w:t xml:space="preserve"> Project</w:t>
      </w:r>
    </w:p>
    <w:p w14:paraId="2FE86397" w14:textId="210C21C4" w:rsidR="0072499F" w:rsidRDefault="005C4F79" w:rsidP="005C4F79">
      <w:pPr>
        <w:pStyle w:val="LabExerciseLeadIn"/>
      </w:pPr>
      <w:r>
        <w:t xml:space="preserve">In this exercise, you will </w:t>
      </w:r>
      <w:r w:rsidR="0072499F">
        <w:t xml:space="preserve">add support for developing your client-side code with TypeScript instead of JavaScript. It is assumed that you have already installed Node.js and that the Node Package Manager application named </w:t>
      </w:r>
      <w:proofErr w:type="spellStart"/>
      <w:r w:rsidR="0072499F" w:rsidRPr="0072499F">
        <w:rPr>
          <w:b/>
          <w:bCs/>
        </w:rPr>
        <w:t>npm</w:t>
      </w:r>
      <w:proofErr w:type="spellEnd"/>
      <w:r w:rsidR="0072499F">
        <w:t xml:space="preserve"> is available at the commend line. You will begin by adding several Node.js configuration files to the root folder of the </w:t>
      </w:r>
      <w:proofErr w:type="spellStart"/>
      <w:r w:rsidR="0072499F" w:rsidRPr="0072499F">
        <w:rPr>
          <w:b/>
          <w:bCs/>
        </w:rPr>
        <w:t>UserOwnsData</w:t>
      </w:r>
      <w:proofErr w:type="spellEnd"/>
      <w:r w:rsidR="0072499F">
        <w:t xml:space="preserve"> </w:t>
      </w:r>
      <w:r w:rsidR="00C90F38">
        <w:t>project</w:t>
      </w:r>
      <w:r w:rsidR="0072499F">
        <w:t xml:space="preserve">. After that you will restore a set of Node.js packages and use the webpack utility to compile TypeScript code into an output file named </w:t>
      </w:r>
      <w:r w:rsidR="0072499F" w:rsidRPr="00C90F38">
        <w:rPr>
          <w:b/>
          <w:bCs/>
        </w:rPr>
        <w:t>embed.js</w:t>
      </w:r>
      <w:r w:rsidR="0072499F">
        <w:t>.</w:t>
      </w:r>
    </w:p>
    <w:p w14:paraId="52013A7F" w14:textId="52E06348" w:rsidR="00A1402C" w:rsidRDefault="00A1402C" w:rsidP="002E252E">
      <w:pPr>
        <w:pStyle w:val="LabStepNumbered"/>
        <w:numPr>
          <w:ilvl w:val="0"/>
          <w:numId w:val="26"/>
        </w:numPr>
      </w:pPr>
      <w:r>
        <w:t xml:space="preserve">Copy </w:t>
      </w:r>
      <w:r w:rsidR="00446CE4">
        <w:t xml:space="preserve">three essential node.js development </w:t>
      </w:r>
      <w:r>
        <w:t>configuration files</w:t>
      </w:r>
      <w:r w:rsidR="00446CE4">
        <w:t xml:space="preserve"> into the root folder of the </w:t>
      </w:r>
      <w:proofErr w:type="spellStart"/>
      <w:r w:rsidR="00446CE4" w:rsidRPr="00446CE4">
        <w:rPr>
          <w:b/>
          <w:bCs/>
        </w:rPr>
        <w:t>UserOwnsData</w:t>
      </w:r>
      <w:proofErr w:type="spellEnd"/>
      <w:r w:rsidR="00446CE4">
        <w:t xml:space="preserve"> project.</w:t>
      </w:r>
    </w:p>
    <w:p w14:paraId="53B97169" w14:textId="6994F3D2" w:rsidR="0072499F" w:rsidRDefault="00446CE4" w:rsidP="00C37218">
      <w:pPr>
        <w:pStyle w:val="LabStepNumberedLevel2"/>
        <w:numPr>
          <w:ilvl w:val="1"/>
          <w:numId w:val="26"/>
        </w:numPr>
      </w:pPr>
      <w:r>
        <w:t xml:space="preserve">Locate these three files in the </w:t>
      </w:r>
      <w:proofErr w:type="spellStart"/>
      <w:r w:rsidRPr="0072499F">
        <w:rPr>
          <w:b/>
          <w:bCs/>
        </w:rPr>
        <w:t>StudentLabFiles</w:t>
      </w:r>
      <w:proofErr w:type="spellEnd"/>
      <w:r>
        <w:t xml:space="preserve"> folder</w:t>
      </w:r>
      <w:r w:rsidR="0072499F">
        <w:t>.</w:t>
      </w:r>
    </w:p>
    <w:p w14:paraId="15979749" w14:textId="3135E4D4" w:rsidR="00446CE4" w:rsidRDefault="00446CE4" w:rsidP="00446CE4">
      <w:pPr>
        <w:pStyle w:val="LabStepNumberedLevel3"/>
        <w:numPr>
          <w:ilvl w:val="2"/>
          <w:numId w:val="26"/>
        </w:numPr>
      </w:pPr>
      <w:proofErr w:type="spellStart"/>
      <w:r w:rsidRPr="0072499F">
        <w:rPr>
          <w:b/>
          <w:bCs/>
        </w:rPr>
        <w:t>package.json</w:t>
      </w:r>
      <w:proofErr w:type="spellEnd"/>
      <w:r>
        <w:t xml:space="preserve"> – </w:t>
      </w:r>
      <w:r w:rsidR="0072499F">
        <w:t xml:space="preserve">the standard project file for </w:t>
      </w:r>
      <w:r w:rsidR="00E6553B">
        <w:t xml:space="preserve">all </w:t>
      </w:r>
      <w:r w:rsidR="0072499F">
        <w:t>Node.js project</w:t>
      </w:r>
      <w:r w:rsidR="00E6553B">
        <w:t>s</w:t>
      </w:r>
      <w:r w:rsidR="0072499F">
        <w:t>.</w:t>
      </w:r>
    </w:p>
    <w:p w14:paraId="7D7040C1" w14:textId="1FDD4B5E" w:rsidR="00446CE4" w:rsidRDefault="00446CE4" w:rsidP="00446CE4">
      <w:pPr>
        <w:pStyle w:val="LabStepNumberedLevel3"/>
        <w:numPr>
          <w:ilvl w:val="2"/>
          <w:numId w:val="26"/>
        </w:numPr>
      </w:pPr>
      <w:proofErr w:type="spellStart"/>
      <w:r w:rsidRPr="0072499F">
        <w:rPr>
          <w:b/>
          <w:bCs/>
        </w:rPr>
        <w:t>tsconfig.json</w:t>
      </w:r>
      <w:proofErr w:type="spellEnd"/>
      <w:r>
        <w:t xml:space="preserve"> – </w:t>
      </w:r>
      <w:r w:rsidR="00E6553B">
        <w:t xml:space="preserve">a </w:t>
      </w:r>
      <w:r w:rsidR="0072499F">
        <w:t>configuration file used by the TypeScript compiler (TSC).</w:t>
      </w:r>
    </w:p>
    <w:p w14:paraId="142B08E8" w14:textId="47F17281" w:rsidR="00446CE4" w:rsidRDefault="00446CE4" w:rsidP="00446CE4">
      <w:pPr>
        <w:pStyle w:val="LabStepNumberedLevel3"/>
        <w:numPr>
          <w:ilvl w:val="2"/>
          <w:numId w:val="26"/>
        </w:numPr>
      </w:pPr>
      <w:r w:rsidRPr="0072499F">
        <w:rPr>
          <w:b/>
          <w:bCs/>
        </w:rPr>
        <w:t>webpack.config.js</w:t>
      </w:r>
      <w:r>
        <w:t xml:space="preserve"> </w:t>
      </w:r>
      <w:r w:rsidR="0072499F">
        <w:t>–</w:t>
      </w:r>
      <w:r>
        <w:t xml:space="preserve"> </w:t>
      </w:r>
      <w:r w:rsidR="00E6553B">
        <w:t xml:space="preserve">a </w:t>
      </w:r>
      <w:r w:rsidR="0072499F">
        <w:t>configuration file used by the webpack utility.</w:t>
      </w:r>
    </w:p>
    <w:p w14:paraId="2C5D40DD" w14:textId="5D85B471" w:rsidR="0072499F" w:rsidRDefault="0072499F" w:rsidP="0072499F">
      <w:pPr>
        <w:pStyle w:val="LabStepNumberedLevel2"/>
        <w:numPr>
          <w:ilvl w:val="1"/>
          <w:numId w:val="26"/>
        </w:numPr>
      </w:pPr>
      <w:r>
        <w:t xml:space="preserve">Copy </w:t>
      </w:r>
      <w:proofErr w:type="spellStart"/>
      <w:r w:rsidRPr="0072499F">
        <w:rPr>
          <w:b/>
          <w:bCs/>
        </w:rPr>
        <w:t>package.json</w:t>
      </w:r>
      <w:proofErr w:type="spellEnd"/>
      <w:r>
        <w:t xml:space="preserve">, </w:t>
      </w:r>
      <w:proofErr w:type="spellStart"/>
      <w:r w:rsidRPr="0072499F">
        <w:rPr>
          <w:b/>
          <w:bCs/>
        </w:rPr>
        <w:t>tsconfig.json</w:t>
      </w:r>
      <w:proofErr w:type="spellEnd"/>
      <w:r>
        <w:t xml:space="preserve"> and </w:t>
      </w:r>
      <w:r w:rsidRPr="0072499F">
        <w:rPr>
          <w:b/>
          <w:bCs/>
        </w:rPr>
        <w:t>webpack.config.js</w:t>
      </w:r>
      <w:r>
        <w:t xml:space="preserve"> into the root folder of the </w:t>
      </w:r>
      <w:proofErr w:type="spellStart"/>
      <w:r w:rsidRPr="00446CE4">
        <w:rPr>
          <w:b/>
          <w:bCs/>
        </w:rPr>
        <w:t>UserOwnsData</w:t>
      </w:r>
      <w:proofErr w:type="spellEnd"/>
      <w:r>
        <w:t xml:space="preserve"> project.</w:t>
      </w:r>
    </w:p>
    <w:p w14:paraId="43B4CCDF" w14:textId="579B5361" w:rsidR="00C37218" w:rsidRDefault="009B082E" w:rsidP="00C37218">
      <w:pPr>
        <w:pStyle w:val="LabStepScreenshotLevel2"/>
      </w:pPr>
      <w:r>
        <w:drawing>
          <wp:inline distT="0" distB="0" distL="0" distR="0" wp14:anchorId="29208698" wp14:editId="4C2C166C">
            <wp:extent cx="1304867" cy="1203771"/>
            <wp:effectExtent l="19050" t="19050" r="10160" b="158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16907" cy="1214878"/>
                    </a:xfrm>
                    <a:prstGeom prst="rect">
                      <a:avLst/>
                    </a:prstGeom>
                    <a:noFill/>
                    <a:ln>
                      <a:solidFill>
                        <a:schemeClr val="tx1">
                          <a:lumMod val="50000"/>
                          <a:lumOff val="50000"/>
                        </a:schemeClr>
                      </a:solidFill>
                    </a:ln>
                  </pic:spPr>
                </pic:pic>
              </a:graphicData>
            </a:graphic>
          </wp:inline>
        </w:drawing>
      </w:r>
    </w:p>
    <w:p w14:paraId="07EA88C2" w14:textId="664AD75D" w:rsidR="00E6553B" w:rsidRDefault="00E6553B" w:rsidP="00E6553B">
      <w:pPr>
        <w:pStyle w:val="LabExerciseCallout"/>
      </w:pPr>
      <w:r>
        <w:t>Visual Studio Code makes it difficult to add existing files</w:t>
      </w:r>
      <w:r w:rsidR="00C90F38">
        <w:t xml:space="preserve"> to a project folder</w:t>
      </w:r>
      <w:r>
        <w:t xml:space="preserve">. You can use the Windows Explorer to copy these three files from the </w:t>
      </w:r>
      <w:proofErr w:type="spellStart"/>
      <w:r w:rsidRPr="00E6553B">
        <w:rPr>
          <w:b/>
          <w:bCs/>
        </w:rPr>
        <w:t>StudentLabFiles</w:t>
      </w:r>
      <w:proofErr w:type="spellEnd"/>
      <w:r>
        <w:t xml:space="preserve"> folder to the </w:t>
      </w:r>
      <w:proofErr w:type="spellStart"/>
      <w:r w:rsidRPr="00E6553B">
        <w:rPr>
          <w:b/>
          <w:bCs/>
        </w:rPr>
        <w:t>UserOwnsData</w:t>
      </w:r>
      <w:proofErr w:type="spellEnd"/>
      <w:r>
        <w:t xml:space="preserve"> project folder.</w:t>
      </w:r>
    </w:p>
    <w:p w14:paraId="553258EC" w14:textId="2F74F0E6" w:rsidR="002E252E" w:rsidRDefault="00E6553B" w:rsidP="002E252E">
      <w:pPr>
        <w:pStyle w:val="LabStepNumbered"/>
        <w:numPr>
          <w:ilvl w:val="0"/>
          <w:numId w:val="26"/>
        </w:numPr>
      </w:pPr>
      <w:r>
        <w:t xml:space="preserve">Restore the Node.js packages which are referenced in </w:t>
      </w:r>
      <w:proofErr w:type="spellStart"/>
      <w:r w:rsidR="002E252E" w:rsidRPr="00E6553B">
        <w:rPr>
          <w:b/>
          <w:bCs/>
        </w:rPr>
        <w:t>package.json</w:t>
      </w:r>
      <w:proofErr w:type="spellEnd"/>
      <w:r>
        <w:t>.</w:t>
      </w:r>
    </w:p>
    <w:p w14:paraId="44BD17D0" w14:textId="77B34C4D" w:rsidR="002E252E" w:rsidRDefault="00E6553B" w:rsidP="002E252E">
      <w:pPr>
        <w:pStyle w:val="LabStepNumberedLevel2"/>
        <w:numPr>
          <w:ilvl w:val="1"/>
          <w:numId w:val="26"/>
        </w:numPr>
      </w:pPr>
      <w:r>
        <w:t xml:space="preserve">Open </w:t>
      </w:r>
      <w:proofErr w:type="spellStart"/>
      <w:r w:rsidRPr="00C90F38">
        <w:rPr>
          <w:b/>
          <w:bCs/>
        </w:rPr>
        <w:t>package.json</w:t>
      </w:r>
      <w:proofErr w:type="spellEnd"/>
      <w:r>
        <w:t xml:space="preserve"> and review the Node.js packages referenced in </w:t>
      </w:r>
      <w:proofErr w:type="spellStart"/>
      <w:r w:rsidRPr="00E6553B">
        <w:rPr>
          <w:b/>
          <w:bCs/>
        </w:rPr>
        <w:t>devDependencies</w:t>
      </w:r>
      <w:proofErr w:type="spellEnd"/>
      <w:r>
        <w:t xml:space="preserve"> section.</w:t>
      </w:r>
    </w:p>
    <w:p w14:paraId="35B7D94C" w14:textId="7A0D849D" w:rsidR="001421FC" w:rsidRDefault="009B082E" w:rsidP="001421FC">
      <w:pPr>
        <w:pStyle w:val="LabStepScreenshotLevel2"/>
      </w:pPr>
      <w:r>
        <w:drawing>
          <wp:inline distT="0" distB="0" distL="0" distR="0" wp14:anchorId="73BA6B5B" wp14:editId="48591E62">
            <wp:extent cx="2555856" cy="1093883"/>
            <wp:effectExtent l="19050" t="19050" r="16510" b="1143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2687"/>
                    <a:stretch/>
                  </pic:blipFill>
                  <pic:spPr bwMode="auto">
                    <a:xfrm>
                      <a:off x="0" y="0"/>
                      <a:ext cx="2609338" cy="111677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92050DE" w14:textId="07C8F6D1" w:rsidR="001421FC" w:rsidRDefault="00271B7A" w:rsidP="001421FC">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43B16A4C" w14:textId="4CDFD84B" w:rsidR="00271B7A" w:rsidRDefault="00271B7A" w:rsidP="001421FC">
      <w:pPr>
        <w:pStyle w:val="LabStepNumberedLevel2"/>
      </w:pPr>
      <w:r>
        <w:t xml:space="preserve">Run the </w:t>
      </w:r>
      <w:proofErr w:type="spellStart"/>
      <w:r w:rsidRPr="00271B7A">
        <w:rPr>
          <w:b/>
          <w:bCs/>
        </w:rPr>
        <w:t>npm</w:t>
      </w:r>
      <w:proofErr w:type="spellEnd"/>
      <w:r w:rsidRPr="00271B7A">
        <w:rPr>
          <w:b/>
          <w:bCs/>
        </w:rPr>
        <w:t xml:space="preserve"> install</w:t>
      </w:r>
      <w:r>
        <w:t xml:space="preserve"> command to restore the list of Node.js packages.</w:t>
      </w:r>
    </w:p>
    <w:p w14:paraId="24DED514" w14:textId="55560B18" w:rsidR="0072499F" w:rsidRDefault="009B082E" w:rsidP="0072499F">
      <w:pPr>
        <w:pStyle w:val="LabStepScreenshotLevel2"/>
      </w:pPr>
      <w:r>
        <w:drawing>
          <wp:inline distT="0" distB="0" distL="0" distR="0" wp14:anchorId="0EAD44D4" wp14:editId="67459FCA">
            <wp:extent cx="2348292" cy="418243"/>
            <wp:effectExtent l="19050" t="19050" r="13970" b="203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9">
                      <a:extLst>
                        <a:ext uri="{28A0092B-C50C-407E-A947-70E740481C1C}">
                          <a14:useLocalDpi xmlns:a14="http://schemas.microsoft.com/office/drawing/2010/main" val="0"/>
                        </a:ext>
                      </a:extLst>
                    </a:blip>
                    <a:srcRect b="18692"/>
                    <a:stretch/>
                  </pic:blipFill>
                  <pic:spPr bwMode="auto">
                    <a:xfrm>
                      <a:off x="0" y="0"/>
                      <a:ext cx="2424047" cy="43173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B7ABC" w14:textId="330AFC4A" w:rsidR="0072499F" w:rsidRDefault="00271B7A" w:rsidP="0072499F">
      <w:pPr>
        <w:pStyle w:val="LabStepNumberedLevel2"/>
      </w:pPr>
      <w:r>
        <w:t xml:space="preserve">When you run the </w:t>
      </w:r>
      <w:proofErr w:type="spellStart"/>
      <w:r w:rsidRPr="00271B7A">
        <w:rPr>
          <w:b/>
          <w:bCs/>
        </w:rPr>
        <w:t>npm</w:t>
      </w:r>
      <w:proofErr w:type="spellEnd"/>
      <w:r w:rsidRPr="00271B7A">
        <w:rPr>
          <w:b/>
          <w:bCs/>
        </w:rPr>
        <w:t xml:space="preserve"> install</w:t>
      </w:r>
      <w:r>
        <w:t xml:space="preserve"> command, </w:t>
      </w:r>
      <w:proofErr w:type="spellStart"/>
      <w:r w:rsidRPr="00271B7A">
        <w:rPr>
          <w:b/>
          <w:bCs/>
        </w:rPr>
        <w:t>npm</w:t>
      </w:r>
      <w:proofErr w:type="spellEnd"/>
      <w:r>
        <w:t xml:space="preserve"> will download all the Node.js packages into the </w:t>
      </w:r>
      <w:proofErr w:type="spellStart"/>
      <w:r w:rsidRPr="00271B7A">
        <w:rPr>
          <w:b/>
          <w:bCs/>
        </w:rPr>
        <w:t>node_modules</w:t>
      </w:r>
      <w:proofErr w:type="spellEnd"/>
      <w:r>
        <w:t xml:space="preserve"> folder.</w:t>
      </w:r>
    </w:p>
    <w:p w14:paraId="31463DF9" w14:textId="3D73AA8C" w:rsidR="001421FC" w:rsidRDefault="009B082E" w:rsidP="001421FC">
      <w:pPr>
        <w:pStyle w:val="LabStepScreenshotLevel2"/>
      </w:pPr>
      <w:r>
        <w:drawing>
          <wp:inline distT="0" distB="0" distL="0" distR="0" wp14:anchorId="1CDDEC05" wp14:editId="63ACED64">
            <wp:extent cx="5134399" cy="1316086"/>
            <wp:effectExtent l="19050" t="19050" r="9525" b="1778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19537" cy="1337909"/>
                    </a:xfrm>
                    <a:prstGeom prst="rect">
                      <a:avLst/>
                    </a:prstGeom>
                    <a:noFill/>
                    <a:ln>
                      <a:solidFill>
                        <a:schemeClr val="tx1">
                          <a:lumMod val="50000"/>
                          <a:lumOff val="50000"/>
                        </a:schemeClr>
                      </a:solidFill>
                    </a:ln>
                  </pic:spPr>
                </pic:pic>
              </a:graphicData>
            </a:graphic>
          </wp:inline>
        </w:drawing>
      </w:r>
    </w:p>
    <w:p w14:paraId="195A3C6D" w14:textId="3402447D" w:rsidR="00D606B8" w:rsidRDefault="00271B7A" w:rsidP="00D606B8">
      <w:pPr>
        <w:pStyle w:val="LabStepNumbered"/>
      </w:pPr>
      <w:r>
        <w:lastRenderedPageBreak/>
        <w:t xml:space="preserve">Take a quick look at the </w:t>
      </w:r>
      <w:proofErr w:type="spellStart"/>
      <w:r w:rsidR="002E252E" w:rsidRPr="00271B7A">
        <w:rPr>
          <w:b/>
          <w:bCs/>
        </w:rPr>
        <w:t>tsconfig.json</w:t>
      </w:r>
      <w:proofErr w:type="spellEnd"/>
      <w:r>
        <w:t xml:space="preserve"> file.</w:t>
      </w:r>
    </w:p>
    <w:p w14:paraId="08D114D7" w14:textId="4F6930D8" w:rsidR="002E252E" w:rsidRDefault="00271B7A" w:rsidP="002E252E">
      <w:pPr>
        <w:pStyle w:val="LabStepNumberedLevel2"/>
      </w:pPr>
      <w:r>
        <w:t xml:space="preserve">Open the </w:t>
      </w:r>
      <w:proofErr w:type="spellStart"/>
      <w:r w:rsidRPr="00271B7A">
        <w:rPr>
          <w:b/>
          <w:bCs/>
        </w:rPr>
        <w:t>tsconfig.json</w:t>
      </w:r>
      <w:proofErr w:type="spellEnd"/>
      <w:r>
        <w:t xml:space="preserve"> file in an editor window and examine the TypeScript compiler settings inside</w:t>
      </w:r>
      <w:r w:rsidR="001532CD">
        <w:t>.</w:t>
      </w:r>
    </w:p>
    <w:p w14:paraId="7F9019AC" w14:textId="65D8C4B8" w:rsidR="001532CD" w:rsidRDefault="00271B7A" w:rsidP="002E252E">
      <w:pPr>
        <w:pStyle w:val="LabStepNumberedLevel2"/>
      </w:pPr>
      <w:r>
        <w:t xml:space="preserve">When you are done, </w:t>
      </w:r>
      <w:r w:rsidR="001532CD">
        <w:t>close</w:t>
      </w:r>
      <w:r>
        <w:t xml:space="preserve"> </w:t>
      </w:r>
      <w:proofErr w:type="spellStart"/>
      <w:r w:rsidRPr="00271B7A">
        <w:rPr>
          <w:b/>
          <w:bCs/>
        </w:rPr>
        <w:t>tsconfig.json</w:t>
      </w:r>
      <w:proofErr w:type="spellEnd"/>
      <w:r>
        <w:t xml:space="preserve"> without saving any changes.</w:t>
      </w:r>
    </w:p>
    <w:p w14:paraId="2E2CFC94" w14:textId="12D4EE95" w:rsidR="00D606B8" w:rsidRDefault="00271B7A" w:rsidP="00D606B8">
      <w:pPr>
        <w:pStyle w:val="LabStepNumbered"/>
      </w:pPr>
      <w:r>
        <w:t xml:space="preserve">Take a quick look at the </w:t>
      </w:r>
      <w:r w:rsidR="002E252E" w:rsidRPr="00271B7A">
        <w:rPr>
          <w:b/>
          <w:bCs/>
        </w:rPr>
        <w:t>webpack.config.js</w:t>
      </w:r>
      <w:r>
        <w:t xml:space="preserve"> file.</w:t>
      </w:r>
    </w:p>
    <w:p w14:paraId="0DD18327" w14:textId="35C9B680" w:rsidR="00271B7A" w:rsidRDefault="00271B7A" w:rsidP="00271B7A">
      <w:pPr>
        <w:pStyle w:val="LabStepNumberedLevel2"/>
      </w:pPr>
      <w:r>
        <w:t xml:space="preserve">Open the </w:t>
      </w:r>
      <w:r w:rsidRPr="00271B7A">
        <w:rPr>
          <w:b/>
          <w:bCs/>
        </w:rPr>
        <w:t>webpack.config.js</w:t>
      </w:r>
      <w:r>
        <w:t xml:space="preserve"> file in an editor window and examine its content.</w:t>
      </w:r>
    </w:p>
    <w:p w14:paraId="706B2A3E" w14:textId="77777777" w:rsidR="00C37218" w:rsidRDefault="00C37218" w:rsidP="00C37218">
      <w:pPr>
        <w:pStyle w:val="LabStepCodeBlockLevel2"/>
      </w:pPr>
      <w:r>
        <w:t>const path = require('path');</w:t>
      </w:r>
    </w:p>
    <w:p w14:paraId="5A409318" w14:textId="77777777" w:rsidR="00C37218" w:rsidRDefault="00C37218" w:rsidP="00C37218">
      <w:pPr>
        <w:pStyle w:val="LabStepCodeBlockLevel2"/>
      </w:pPr>
    </w:p>
    <w:p w14:paraId="7A57E23F" w14:textId="77777777" w:rsidR="00C37218" w:rsidRDefault="00C37218" w:rsidP="00C37218">
      <w:pPr>
        <w:pStyle w:val="LabStepCodeBlockLevel2"/>
      </w:pPr>
      <w:r>
        <w:t>module.exports = {</w:t>
      </w:r>
    </w:p>
    <w:p w14:paraId="188F859F" w14:textId="77777777" w:rsidR="00C37218" w:rsidRDefault="00C37218" w:rsidP="00C37218">
      <w:pPr>
        <w:pStyle w:val="LabStepCodeBlockLevel2"/>
      </w:pPr>
      <w:r>
        <w:t xml:space="preserve">  entry: './Scripts/embed.ts',</w:t>
      </w:r>
    </w:p>
    <w:p w14:paraId="5505EC9E" w14:textId="77777777" w:rsidR="00C37218" w:rsidRDefault="00C37218" w:rsidP="00C37218">
      <w:pPr>
        <w:pStyle w:val="LabStepCodeBlockLevel2"/>
      </w:pPr>
      <w:r>
        <w:t xml:space="preserve">  output: {</w:t>
      </w:r>
    </w:p>
    <w:p w14:paraId="5F534AA7" w14:textId="77777777" w:rsidR="00C37218" w:rsidRDefault="00C37218" w:rsidP="00C37218">
      <w:pPr>
        <w:pStyle w:val="LabStepCodeBlockLevel2"/>
      </w:pPr>
      <w:r>
        <w:t xml:space="preserve">    filename: 'embed.js',</w:t>
      </w:r>
    </w:p>
    <w:p w14:paraId="1963E008" w14:textId="77777777" w:rsidR="00C37218" w:rsidRDefault="00C37218" w:rsidP="00C37218">
      <w:pPr>
        <w:pStyle w:val="LabStepCodeBlockLevel2"/>
      </w:pPr>
      <w:r>
        <w:t xml:space="preserve">    path: path.resolve(__dirname, 'wwwroot/js'),</w:t>
      </w:r>
    </w:p>
    <w:p w14:paraId="279653F2" w14:textId="77777777" w:rsidR="00C37218" w:rsidRDefault="00C37218" w:rsidP="00C37218">
      <w:pPr>
        <w:pStyle w:val="LabStepCodeBlockLevel2"/>
      </w:pPr>
      <w:r>
        <w:t xml:space="preserve">  },</w:t>
      </w:r>
    </w:p>
    <w:p w14:paraId="4D1F37DD" w14:textId="77777777" w:rsidR="00C37218" w:rsidRDefault="00C37218" w:rsidP="00C37218">
      <w:pPr>
        <w:pStyle w:val="LabStepCodeBlockLevel2"/>
      </w:pPr>
      <w:r>
        <w:t xml:space="preserve">  resolve: {</w:t>
      </w:r>
    </w:p>
    <w:p w14:paraId="41AF0808" w14:textId="77777777" w:rsidR="00C37218" w:rsidRDefault="00C37218" w:rsidP="00C37218">
      <w:pPr>
        <w:pStyle w:val="LabStepCodeBlockLevel2"/>
      </w:pPr>
      <w:r>
        <w:t xml:space="preserve">    extensions: ['.js', '.ts']</w:t>
      </w:r>
    </w:p>
    <w:p w14:paraId="72D3E036" w14:textId="77777777" w:rsidR="00C37218" w:rsidRDefault="00C37218" w:rsidP="00C37218">
      <w:pPr>
        <w:pStyle w:val="LabStepCodeBlockLevel2"/>
      </w:pPr>
      <w:r>
        <w:t xml:space="preserve">  },</w:t>
      </w:r>
    </w:p>
    <w:p w14:paraId="454D787E" w14:textId="77777777" w:rsidR="00C37218" w:rsidRDefault="00C37218" w:rsidP="00C37218">
      <w:pPr>
        <w:pStyle w:val="LabStepCodeBlockLevel2"/>
      </w:pPr>
      <w:r>
        <w:t xml:space="preserve">  module: {</w:t>
      </w:r>
    </w:p>
    <w:p w14:paraId="481463CC" w14:textId="77777777" w:rsidR="00C37218" w:rsidRDefault="00C37218" w:rsidP="00C37218">
      <w:pPr>
        <w:pStyle w:val="LabStepCodeBlockLevel2"/>
      </w:pPr>
      <w:r>
        <w:t xml:space="preserve">    rules: [</w:t>
      </w:r>
    </w:p>
    <w:p w14:paraId="514563C6" w14:textId="77777777" w:rsidR="00C37218" w:rsidRDefault="00C37218" w:rsidP="00C37218">
      <w:pPr>
        <w:pStyle w:val="LabStepCodeBlockLevel2"/>
      </w:pPr>
      <w:r>
        <w:t xml:space="preserve">      { test: /\.(ts)$/, loader: 'awesome-typescript-loader' }</w:t>
      </w:r>
    </w:p>
    <w:p w14:paraId="6E117486" w14:textId="77777777" w:rsidR="00C37218" w:rsidRDefault="00C37218" w:rsidP="00C37218">
      <w:pPr>
        <w:pStyle w:val="LabStepCodeBlockLevel2"/>
      </w:pPr>
      <w:r>
        <w:t xml:space="preserve">    ],</w:t>
      </w:r>
    </w:p>
    <w:p w14:paraId="2EB03177" w14:textId="77777777" w:rsidR="00C37218" w:rsidRDefault="00C37218" w:rsidP="00C37218">
      <w:pPr>
        <w:pStyle w:val="LabStepCodeBlockLevel2"/>
      </w:pPr>
      <w:r>
        <w:t xml:space="preserve">  },</w:t>
      </w:r>
    </w:p>
    <w:p w14:paraId="38667494" w14:textId="77777777" w:rsidR="00C37218" w:rsidRDefault="00C37218" w:rsidP="00C37218">
      <w:pPr>
        <w:pStyle w:val="LabStepCodeBlockLevel2"/>
      </w:pPr>
      <w:r>
        <w:t xml:space="preserve">  mode: "development",</w:t>
      </w:r>
    </w:p>
    <w:p w14:paraId="4D931D25" w14:textId="77777777" w:rsidR="00C37218" w:rsidRDefault="00C37218" w:rsidP="00C37218">
      <w:pPr>
        <w:pStyle w:val="LabStepCodeBlockLevel2"/>
      </w:pPr>
      <w:r>
        <w:t xml:space="preserve">  devtool: 'source-map'</w:t>
      </w:r>
    </w:p>
    <w:p w14:paraId="40C7B3CD" w14:textId="1FD1E3F1" w:rsidR="00C37218" w:rsidRDefault="00C37218" w:rsidP="00C37218">
      <w:pPr>
        <w:pStyle w:val="LabStepCodeBlockLevel2"/>
      </w:pPr>
      <w:r>
        <w:t>};</w:t>
      </w:r>
    </w:p>
    <w:p w14:paraId="335C7C13" w14:textId="060EBF0A" w:rsidR="00271B7A" w:rsidRDefault="00271B7A" w:rsidP="00271B7A">
      <w:pPr>
        <w:pStyle w:val="LabExerciseCallout"/>
      </w:pPr>
      <w:r>
        <w:t xml:space="preserve">Note the </w:t>
      </w:r>
      <w:r w:rsidRPr="00271B7A">
        <w:rPr>
          <w:b/>
          <w:bCs/>
        </w:rPr>
        <w:t>entry</w:t>
      </w:r>
      <w:r>
        <w:t xml:space="preserve"> property of </w:t>
      </w:r>
      <w:proofErr w:type="spellStart"/>
      <w:r w:rsidR="00D95327" w:rsidRPr="00D95327">
        <w:rPr>
          <w:b/>
          <w:bCs/>
        </w:rPr>
        <w:t>model.exports</w:t>
      </w:r>
      <w:proofErr w:type="spellEnd"/>
      <w:r w:rsidR="00D95327">
        <w:t xml:space="preserve"> object is set </w:t>
      </w:r>
      <w:r>
        <w:t xml:space="preserve">to </w:t>
      </w:r>
      <w:r w:rsidRPr="001532CD">
        <w:rPr>
          <w:b/>
          <w:bCs/>
        </w:rPr>
        <w:t>./Scripts/</w:t>
      </w:r>
      <w:proofErr w:type="spellStart"/>
      <w:r w:rsidRPr="001532CD">
        <w:rPr>
          <w:b/>
          <w:bCs/>
        </w:rPr>
        <w:t>embed.ts</w:t>
      </w:r>
      <w:proofErr w:type="spellEnd"/>
      <w:r w:rsidR="00D95327">
        <w:t xml:space="preserve">. </w:t>
      </w:r>
      <w:r w:rsidR="00C90F38">
        <w:t xml:space="preserve">The </w:t>
      </w:r>
      <w:r w:rsidRPr="00C90F38">
        <w:rPr>
          <w:b/>
          <w:bCs/>
        </w:rPr>
        <w:t>path</w:t>
      </w:r>
      <w:r>
        <w:t xml:space="preserve"> and </w:t>
      </w:r>
      <w:r w:rsidRPr="00C90F38">
        <w:rPr>
          <w:b/>
          <w:bCs/>
        </w:rPr>
        <w:t>filename</w:t>
      </w:r>
      <w:r>
        <w:t xml:space="preserve"> </w:t>
      </w:r>
      <w:r w:rsidR="00C90F38">
        <w:t xml:space="preserve">of the </w:t>
      </w:r>
      <w:r w:rsidR="00C90F38" w:rsidRPr="00C90F38">
        <w:rPr>
          <w:b/>
          <w:bCs/>
        </w:rPr>
        <w:t>output</w:t>
      </w:r>
      <w:r w:rsidR="00C90F38">
        <w:t xml:space="preserve"> object </w:t>
      </w:r>
      <w:r w:rsidR="00D95327">
        <w:t xml:space="preserve">combine </w:t>
      </w:r>
      <w:r w:rsidR="00C90F38">
        <w:t xml:space="preserve">to a </w:t>
      </w:r>
      <w:r w:rsidR="00D95327">
        <w:t xml:space="preserve">file path of </w:t>
      </w:r>
      <w:proofErr w:type="spellStart"/>
      <w:r w:rsidRPr="001532CD">
        <w:rPr>
          <w:b/>
          <w:bCs/>
        </w:rPr>
        <w:t>wwwroot</w:t>
      </w:r>
      <w:proofErr w:type="spellEnd"/>
      <w:r w:rsidRPr="001532CD">
        <w:rPr>
          <w:b/>
          <w:bCs/>
        </w:rPr>
        <w:t>/</w:t>
      </w:r>
      <w:proofErr w:type="spellStart"/>
      <w:r w:rsidRPr="001532CD">
        <w:rPr>
          <w:b/>
          <w:bCs/>
        </w:rPr>
        <w:t>js</w:t>
      </w:r>
      <w:proofErr w:type="spellEnd"/>
      <w:r w:rsidRPr="001532CD">
        <w:rPr>
          <w:b/>
          <w:bCs/>
        </w:rPr>
        <w:t>/embed.js</w:t>
      </w:r>
      <w:r>
        <w:t>.</w:t>
      </w:r>
      <w:r w:rsidR="00D95327">
        <w:t xml:space="preserve"> When the webpack utility runs, it will look for a file named </w:t>
      </w:r>
      <w:proofErr w:type="spellStart"/>
      <w:r w:rsidR="00D95327" w:rsidRPr="00D95327">
        <w:rPr>
          <w:b/>
          <w:bCs/>
        </w:rPr>
        <w:t>embed.ts</w:t>
      </w:r>
      <w:proofErr w:type="spellEnd"/>
      <w:r w:rsidR="00D95327">
        <w:t xml:space="preserve"> in the </w:t>
      </w:r>
      <w:r w:rsidR="00D95327" w:rsidRPr="00D95327">
        <w:rPr>
          <w:b/>
          <w:bCs/>
        </w:rPr>
        <w:t>Scripts</w:t>
      </w:r>
      <w:r w:rsidR="00D95327">
        <w:t xml:space="preserve"> folder as its main </w:t>
      </w:r>
      <w:r w:rsidR="004B50DD">
        <w:t xml:space="preserve">entry point for the TypeScript compiler (tsc.exe) </w:t>
      </w:r>
      <w:r w:rsidR="00D95327">
        <w:t xml:space="preserve">and produce an output file in named </w:t>
      </w:r>
      <w:r w:rsidR="00D95327" w:rsidRPr="004B50DD">
        <w:rPr>
          <w:b/>
          <w:bCs/>
        </w:rPr>
        <w:t>embed.js</w:t>
      </w:r>
      <w:r w:rsidR="00D95327">
        <w:t xml:space="preserve"> in the </w:t>
      </w:r>
      <w:proofErr w:type="spellStart"/>
      <w:r w:rsidR="00D95327" w:rsidRPr="00D95327">
        <w:rPr>
          <w:b/>
          <w:bCs/>
        </w:rPr>
        <w:t>wwwroot</w:t>
      </w:r>
      <w:proofErr w:type="spellEnd"/>
      <w:r w:rsidR="00D95327" w:rsidRPr="00D95327">
        <w:rPr>
          <w:b/>
          <w:bCs/>
        </w:rPr>
        <w:t>/</w:t>
      </w:r>
      <w:proofErr w:type="spellStart"/>
      <w:r w:rsidR="00D95327" w:rsidRPr="00D95327">
        <w:rPr>
          <w:b/>
          <w:bCs/>
        </w:rPr>
        <w:t>js</w:t>
      </w:r>
      <w:proofErr w:type="spellEnd"/>
      <w:r w:rsidR="00D95327">
        <w:t xml:space="preserve"> folder.</w:t>
      </w:r>
    </w:p>
    <w:p w14:paraId="2FE65BCC" w14:textId="50892724" w:rsidR="00271B7A" w:rsidRDefault="00D95327" w:rsidP="001532CD">
      <w:pPr>
        <w:pStyle w:val="LabStepNumberedLevel2"/>
      </w:pPr>
      <w:r>
        <w:t xml:space="preserve">When you are done, close </w:t>
      </w:r>
      <w:r w:rsidRPr="004B50DD">
        <w:rPr>
          <w:b/>
          <w:bCs/>
        </w:rPr>
        <w:t>webpack.config.js</w:t>
      </w:r>
      <w:r>
        <w:t xml:space="preserve"> without saving any changes.</w:t>
      </w:r>
    </w:p>
    <w:p w14:paraId="39034544" w14:textId="2840FC1C" w:rsidR="002E252E" w:rsidRDefault="00D95327" w:rsidP="002E252E">
      <w:pPr>
        <w:pStyle w:val="LabStepNumbered"/>
      </w:pPr>
      <w:r>
        <w:t>Add a new TypeScript source file named</w:t>
      </w:r>
      <w:r w:rsidR="002E252E">
        <w:t xml:space="preserve"> </w:t>
      </w:r>
      <w:proofErr w:type="spellStart"/>
      <w:r w:rsidR="002E252E" w:rsidRPr="00D95327">
        <w:rPr>
          <w:b/>
          <w:bCs/>
        </w:rPr>
        <w:t>embed.</w:t>
      </w:r>
      <w:r w:rsidR="00C37218" w:rsidRPr="00D95327">
        <w:rPr>
          <w:b/>
          <w:bCs/>
        </w:rPr>
        <w:t>ts</w:t>
      </w:r>
      <w:proofErr w:type="spellEnd"/>
      <w:r>
        <w:t>.</w:t>
      </w:r>
    </w:p>
    <w:p w14:paraId="60D76D5C" w14:textId="3B235FC3" w:rsidR="002E252E" w:rsidRDefault="00D95327" w:rsidP="002E252E">
      <w:pPr>
        <w:pStyle w:val="LabStepNumberedLevel2"/>
      </w:pPr>
      <w:r>
        <w:t xml:space="preserve">In the </w:t>
      </w:r>
      <w:proofErr w:type="spellStart"/>
      <w:r w:rsidRPr="00D95327">
        <w:rPr>
          <w:b/>
          <w:bCs/>
        </w:rPr>
        <w:t>UserOwnsData</w:t>
      </w:r>
      <w:proofErr w:type="spellEnd"/>
      <w:r>
        <w:t xml:space="preserve"> project folder, c</w:t>
      </w:r>
      <w:r w:rsidR="002E252E">
        <w:t xml:space="preserve">reate </w:t>
      </w:r>
      <w:r>
        <w:t xml:space="preserve">a new top-level folder named </w:t>
      </w:r>
      <w:r w:rsidR="002E252E" w:rsidRPr="00D95327">
        <w:rPr>
          <w:b/>
          <w:bCs/>
        </w:rPr>
        <w:t>Script</w:t>
      </w:r>
      <w:r w:rsidRPr="00D95327">
        <w:rPr>
          <w:b/>
          <w:bCs/>
        </w:rPr>
        <w:t>s</w:t>
      </w:r>
      <w:r>
        <w:t>.</w:t>
      </w:r>
    </w:p>
    <w:p w14:paraId="4A5A293E" w14:textId="1A95D9A9" w:rsidR="002E252E" w:rsidRDefault="00D95327" w:rsidP="002E252E">
      <w:pPr>
        <w:pStyle w:val="LabStepNumberedLevel2"/>
      </w:pPr>
      <w:r>
        <w:t xml:space="preserve">Create a new file inside the </w:t>
      </w:r>
      <w:r w:rsidRPr="00D95327">
        <w:rPr>
          <w:b/>
          <w:bCs/>
        </w:rPr>
        <w:t>Scripts</w:t>
      </w:r>
      <w:r>
        <w:t xml:space="preserve"> folder named </w:t>
      </w:r>
      <w:proofErr w:type="spellStart"/>
      <w:r w:rsidRPr="00D95327">
        <w:rPr>
          <w:b/>
          <w:bCs/>
        </w:rPr>
        <w:t>embed.ts</w:t>
      </w:r>
      <w:proofErr w:type="spellEnd"/>
      <w:r>
        <w:t>.</w:t>
      </w:r>
    </w:p>
    <w:p w14:paraId="43D1D9D7" w14:textId="5A43ABBF" w:rsidR="001421FC" w:rsidRDefault="009B082E" w:rsidP="001421FC">
      <w:pPr>
        <w:pStyle w:val="LabStepScreenshotLevel2"/>
      </w:pPr>
      <w:r>
        <w:drawing>
          <wp:inline distT="0" distB="0" distL="0" distR="0" wp14:anchorId="0CB692A2" wp14:editId="201EEC2D">
            <wp:extent cx="1935387" cy="845567"/>
            <wp:effectExtent l="19050" t="19050" r="27305" b="1206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47230" cy="850741"/>
                    </a:xfrm>
                    <a:prstGeom prst="rect">
                      <a:avLst/>
                    </a:prstGeom>
                    <a:noFill/>
                    <a:ln>
                      <a:solidFill>
                        <a:schemeClr val="tx1">
                          <a:lumMod val="50000"/>
                          <a:lumOff val="50000"/>
                        </a:schemeClr>
                      </a:solidFill>
                    </a:ln>
                  </pic:spPr>
                </pic:pic>
              </a:graphicData>
            </a:graphic>
          </wp:inline>
        </w:drawing>
      </w:r>
    </w:p>
    <w:p w14:paraId="64F3FA35" w14:textId="2D7C4144" w:rsidR="00D95327" w:rsidRDefault="00D95327" w:rsidP="00D95327">
      <w:pPr>
        <w:pStyle w:val="LabStepNumberedLevel2"/>
      </w:pPr>
      <w:r>
        <w:t xml:space="preserve">In Windows Explorer, locate the </w:t>
      </w:r>
      <w:r w:rsidRPr="00D95327">
        <w:rPr>
          <w:b/>
          <w:bCs/>
        </w:rPr>
        <w:t>Exercise 5 - embed.ts.txt</w:t>
      </w:r>
      <w:r>
        <w:t xml:space="preserve"> file in the </w:t>
      </w:r>
      <w:proofErr w:type="spellStart"/>
      <w:r w:rsidRPr="001473E0">
        <w:rPr>
          <w:b/>
          <w:bCs/>
        </w:rPr>
        <w:t>StudentLabFiles</w:t>
      </w:r>
      <w:proofErr w:type="spellEnd"/>
      <w:r>
        <w:t xml:space="preserve"> folder.</w:t>
      </w:r>
    </w:p>
    <w:p w14:paraId="7ED2AB7A" w14:textId="086B5479" w:rsidR="00D95327" w:rsidRDefault="00D95327" w:rsidP="00D95327">
      <w:pPr>
        <w:pStyle w:val="LabStepNumberedLevel2"/>
      </w:pPr>
      <w:r>
        <w:t xml:space="preserve">Open </w:t>
      </w:r>
      <w:r w:rsidRPr="00D95327">
        <w:rPr>
          <w:b/>
          <w:bCs/>
        </w:rPr>
        <w:t>Exercise 5 - embed.ts.txt</w:t>
      </w:r>
      <w:r>
        <w:t xml:space="preserve"> in a text editor such as Notepad and copy all its contents to the Windows clipboard.</w:t>
      </w:r>
    </w:p>
    <w:p w14:paraId="73095A8F" w14:textId="319AA118" w:rsidR="00D95327" w:rsidRPr="001473E0" w:rsidRDefault="00D95327" w:rsidP="00D95327">
      <w:pPr>
        <w:pStyle w:val="LabStepNumberedLevel2"/>
      </w:pPr>
      <w:r>
        <w:t xml:space="preserve">Return to Visual Studio Code and paste the content of </w:t>
      </w:r>
      <w:r w:rsidRPr="00D95327">
        <w:rPr>
          <w:b/>
          <w:bCs/>
        </w:rPr>
        <w:t>Exercise 5 - embed.ts.txt</w:t>
      </w:r>
      <w:r>
        <w:t xml:space="preserve"> </w:t>
      </w:r>
      <w:r w:rsidRPr="001473E0">
        <w:t xml:space="preserve">into </w:t>
      </w:r>
      <w:proofErr w:type="spellStart"/>
      <w:r w:rsidRPr="00015FD8">
        <w:rPr>
          <w:b/>
          <w:bCs/>
        </w:rPr>
        <w:t>Embed.</w:t>
      </w:r>
      <w:r>
        <w:rPr>
          <w:b/>
          <w:bCs/>
        </w:rPr>
        <w:t>ts</w:t>
      </w:r>
      <w:proofErr w:type="spellEnd"/>
      <w:r w:rsidRPr="00015FD8">
        <w:rPr>
          <w:b/>
          <w:bCs/>
        </w:rPr>
        <w:t>.</w:t>
      </w:r>
    </w:p>
    <w:p w14:paraId="010ED6EE" w14:textId="60500010" w:rsidR="00845747" w:rsidRDefault="009B082E" w:rsidP="00845747">
      <w:pPr>
        <w:pStyle w:val="LabStepScreenshotLevel2"/>
      </w:pPr>
      <w:r>
        <w:drawing>
          <wp:inline distT="0" distB="0" distL="0" distR="0" wp14:anchorId="6E3160FF" wp14:editId="401BD989">
            <wp:extent cx="5424763" cy="1753652"/>
            <wp:effectExtent l="19050" t="19050" r="24130" b="1841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10496" cy="1781367"/>
                    </a:xfrm>
                    <a:prstGeom prst="rect">
                      <a:avLst/>
                    </a:prstGeom>
                    <a:noFill/>
                    <a:ln>
                      <a:solidFill>
                        <a:schemeClr val="tx1">
                          <a:lumMod val="50000"/>
                          <a:lumOff val="50000"/>
                        </a:schemeClr>
                      </a:solidFill>
                    </a:ln>
                  </pic:spPr>
                </pic:pic>
              </a:graphicData>
            </a:graphic>
          </wp:inline>
        </w:drawing>
      </w:r>
    </w:p>
    <w:p w14:paraId="27211CCA" w14:textId="3F8233ED" w:rsidR="00845747" w:rsidRDefault="00845747" w:rsidP="002E252E">
      <w:pPr>
        <w:pStyle w:val="LabStepNumberedLevel2"/>
      </w:pPr>
      <w:r>
        <w:t xml:space="preserve">Save your changes and close </w:t>
      </w:r>
      <w:proofErr w:type="spellStart"/>
      <w:r w:rsidRPr="00A1447F">
        <w:rPr>
          <w:b/>
          <w:bCs/>
        </w:rPr>
        <w:t>embed.ts</w:t>
      </w:r>
      <w:proofErr w:type="spellEnd"/>
      <w:r>
        <w:t>.</w:t>
      </w:r>
    </w:p>
    <w:p w14:paraId="59DDF16A" w14:textId="5C81FAFD" w:rsidR="00B30D73" w:rsidRDefault="00A1447F" w:rsidP="00845747">
      <w:pPr>
        <w:pStyle w:val="LabStepNumbered"/>
      </w:pPr>
      <w:r>
        <w:lastRenderedPageBreak/>
        <w:t xml:space="preserve">Use the webpack utility to compile </w:t>
      </w:r>
      <w:proofErr w:type="spellStart"/>
      <w:r w:rsidRPr="00A1447F">
        <w:rPr>
          <w:b/>
          <w:bCs/>
        </w:rPr>
        <w:t>embed.ts</w:t>
      </w:r>
      <w:proofErr w:type="spellEnd"/>
      <w:r>
        <w:t xml:space="preserve"> into </w:t>
      </w:r>
      <w:r w:rsidRPr="00A1447F">
        <w:rPr>
          <w:b/>
          <w:bCs/>
        </w:rPr>
        <w:t>embed.js</w:t>
      </w:r>
      <w:r>
        <w:t>.</w:t>
      </w:r>
    </w:p>
    <w:p w14:paraId="05242BC7" w14:textId="788B1970" w:rsidR="00845747" w:rsidRDefault="00A1447F" w:rsidP="00845747">
      <w:pPr>
        <w:pStyle w:val="LabStepNumberedLevel2"/>
      </w:pPr>
      <w:r>
        <w:t xml:space="preserve">Locate the original </w:t>
      </w:r>
      <w:r w:rsidRPr="00A1447F">
        <w:rPr>
          <w:b/>
          <w:bCs/>
        </w:rPr>
        <w:t>embed.js</w:t>
      </w:r>
      <w:r>
        <w:t xml:space="preserve"> file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 and delete it.</w:t>
      </w:r>
    </w:p>
    <w:p w14:paraId="6F71F676" w14:textId="421E808E" w:rsidR="00845747" w:rsidRDefault="00594FE8" w:rsidP="00845747">
      <w:pPr>
        <w:pStyle w:val="LabStepScreenshotLevel2"/>
      </w:pPr>
      <w:r>
        <w:drawing>
          <wp:inline distT="0" distB="0" distL="0" distR="0" wp14:anchorId="0F3B712F" wp14:editId="0026B650">
            <wp:extent cx="1020987" cy="1068358"/>
            <wp:effectExtent l="19050" t="19050" r="27305" b="177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27457" cy="1075129"/>
                    </a:xfrm>
                    <a:prstGeom prst="rect">
                      <a:avLst/>
                    </a:prstGeom>
                    <a:noFill/>
                    <a:ln>
                      <a:solidFill>
                        <a:schemeClr val="tx1">
                          <a:lumMod val="50000"/>
                          <a:lumOff val="50000"/>
                        </a:schemeClr>
                      </a:solidFill>
                    </a:ln>
                  </pic:spPr>
                </pic:pic>
              </a:graphicData>
            </a:graphic>
          </wp:inline>
        </w:drawing>
      </w:r>
    </w:p>
    <w:p w14:paraId="4228663E" w14:textId="77777777" w:rsidR="00A1447F" w:rsidRDefault="00A1447F" w:rsidP="00A1447F">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22E73A9B" w14:textId="328E4D70" w:rsidR="00A1447F" w:rsidRDefault="00A1447F" w:rsidP="00A1447F">
      <w:pPr>
        <w:pStyle w:val="LabStepNumberedLevel2"/>
      </w:pPr>
      <w:r>
        <w:t xml:space="preserve">Run the </w:t>
      </w:r>
      <w:proofErr w:type="spellStart"/>
      <w:r w:rsidRPr="00271B7A">
        <w:rPr>
          <w:b/>
          <w:bCs/>
        </w:rPr>
        <w:t>npm</w:t>
      </w:r>
      <w:proofErr w:type="spellEnd"/>
      <w:r w:rsidRPr="00271B7A">
        <w:rPr>
          <w:b/>
          <w:bCs/>
        </w:rPr>
        <w:t xml:space="preserve"> </w:t>
      </w:r>
      <w:r>
        <w:rPr>
          <w:b/>
          <w:bCs/>
        </w:rPr>
        <w:t xml:space="preserve">run build </w:t>
      </w:r>
      <w:r>
        <w:t>command to run the webpack utility.</w:t>
      </w:r>
    </w:p>
    <w:p w14:paraId="0D99DD82" w14:textId="53533155" w:rsidR="00845747" w:rsidRDefault="00A1447F" w:rsidP="00845747">
      <w:pPr>
        <w:pStyle w:val="LabStepNumberedLevel2"/>
      </w:pPr>
      <w:r>
        <w:t xml:space="preserve">When you run </w:t>
      </w:r>
      <w:proofErr w:type="spellStart"/>
      <w:r w:rsidRPr="00271B7A">
        <w:rPr>
          <w:b/>
          <w:bCs/>
        </w:rPr>
        <w:t>npm</w:t>
      </w:r>
      <w:proofErr w:type="spellEnd"/>
      <w:r w:rsidRPr="00271B7A">
        <w:rPr>
          <w:b/>
          <w:bCs/>
        </w:rPr>
        <w:t xml:space="preserve"> </w:t>
      </w:r>
      <w:r>
        <w:rPr>
          <w:b/>
          <w:bCs/>
        </w:rPr>
        <w:t>run build</w:t>
      </w:r>
      <w:r>
        <w:t xml:space="preserve">, webpack should automatically generate a new version of </w:t>
      </w:r>
      <w:r w:rsidRPr="00A1447F">
        <w:rPr>
          <w:b/>
          <w:bCs/>
        </w:rPr>
        <w:t>embed.js</w:t>
      </w:r>
      <w:r>
        <w:t xml:space="preserv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w:t>
      </w:r>
    </w:p>
    <w:p w14:paraId="124C0D39" w14:textId="2D937A9C" w:rsidR="00845747" w:rsidRDefault="00594FE8" w:rsidP="00845747">
      <w:pPr>
        <w:pStyle w:val="LabStepScreenshotLevel2"/>
      </w:pPr>
      <w:r>
        <w:drawing>
          <wp:inline distT="0" distB="0" distL="0" distR="0" wp14:anchorId="16549B24" wp14:editId="16B1ABB2">
            <wp:extent cx="3425377" cy="1505186"/>
            <wp:effectExtent l="19050" t="19050" r="22860" b="1905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46651" cy="1514534"/>
                    </a:xfrm>
                    <a:prstGeom prst="rect">
                      <a:avLst/>
                    </a:prstGeom>
                    <a:noFill/>
                    <a:ln>
                      <a:solidFill>
                        <a:schemeClr val="tx1">
                          <a:lumMod val="50000"/>
                          <a:lumOff val="50000"/>
                        </a:schemeClr>
                      </a:solidFill>
                    </a:ln>
                  </pic:spPr>
                </pic:pic>
              </a:graphicData>
            </a:graphic>
          </wp:inline>
        </w:drawing>
      </w:r>
    </w:p>
    <w:p w14:paraId="5361EC2A" w14:textId="0547E26D" w:rsidR="00E4752E" w:rsidRDefault="00A1447F" w:rsidP="00E4752E">
      <w:pPr>
        <w:pStyle w:val="LabStepNumberedLevel2"/>
      </w:pPr>
      <w:r>
        <w:t xml:space="preserve">Open the new version of </w:t>
      </w:r>
      <w:r w:rsidRPr="004B50DD">
        <w:rPr>
          <w:b/>
          <w:bCs/>
        </w:rPr>
        <w:t>embed.js</w:t>
      </w:r>
      <w:r w:rsidR="004B50DD">
        <w:t xml:space="preserve">. You should </w:t>
      </w:r>
      <w:r>
        <w:t>see it is a source file generated by the webpack utility.</w:t>
      </w:r>
    </w:p>
    <w:p w14:paraId="446BD435" w14:textId="34102B04" w:rsidR="00E4752E" w:rsidRDefault="00594FE8" w:rsidP="00E4752E">
      <w:pPr>
        <w:pStyle w:val="LabStepScreenshotLevel2"/>
      </w:pPr>
      <w:r>
        <w:drawing>
          <wp:inline distT="0" distB="0" distL="0" distR="0" wp14:anchorId="22DCE8EE" wp14:editId="5974E802">
            <wp:extent cx="3088788" cy="1052649"/>
            <wp:effectExtent l="19050" t="19050" r="16510" b="1460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5">
                      <a:extLst>
                        <a:ext uri="{28A0092B-C50C-407E-A947-70E740481C1C}">
                          <a14:useLocalDpi xmlns:a14="http://schemas.microsoft.com/office/drawing/2010/main" val="0"/>
                        </a:ext>
                      </a:extLst>
                    </a:blip>
                    <a:srcRect l="857" t="2437" r="2646" b="4060"/>
                    <a:stretch/>
                  </pic:blipFill>
                  <pic:spPr bwMode="auto">
                    <a:xfrm>
                      <a:off x="0" y="0"/>
                      <a:ext cx="3127514" cy="106584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38BF49" w14:textId="0FDE53D6" w:rsidR="00E4752E" w:rsidRDefault="00A1447F" w:rsidP="00E4752E">
      <w:pPr>
        <w:pStyle w:val="LabStepNumberedLevel2"/>
      </w:pPr>
      <w:r>
        <w:t xml:space="preserve">Close </w:t>
      </w:r>
      <w:r w:rsidRPr="00A1447F">
        <w:rPr>
          <w:b/>
          <w:bCs/>
        </w:rPr>
        <w:t>embed.js</w:t>
      </w:r>
      <w:r>
        <w:t xml:space="preserve"> without saving any changes.</w:t>
      </w:r>
    </w:p>
    <w:p w14:paraId="1E5FBCE7" w14:textId="2925D07B" w:rsidR="00B30D73" w:rsidRDefault="00B30D73" w:rsidP="00B30D73">
      <w:pPr>
        <w:pStyle w:val="LabStepNumbered"/>
      </w:pPr>
      <w:r>
        <w:t xml:space="preserve">Update </w:t>
      </w:r>
      <w:proofErr w:type="spellStart"/>
      <w:r w:rsidRPr="00A1447F">
        <w:rPr>
          <w:b/>
          <w:bCs/>
        </w:rPr>
        <w:t>UserOwnsData.csproj</w:t>
      </w:r>
      <w:proofErr w:type="spellEnd"/>
      <w:r w:rsidR="00A1447F">
        <w:t xml:space="preserve"> to add the </w:t>
      </w:r>
      <w:proofErr w:type="spellStart"/>
      <w:r w:rsidR="00A1447F" w:rsidRPr="00A1447F">
        <w:rPr>
          <w:b/>
          <w:bCs/>
        </w:rPr>
        <w:t>npm</w:t>
      </w:r>
      <w:proofErr w:type="spellEnd"/>
      <w:r w:rsidR="00A1447F" w:rsidRPr="00A1447F">
        <w:rPr>
          <w:b/>
          <w:bCs/>
        </w:rPr>
        <w:t xml:space="preserve"> run build</w:t>
      </w:r>
      <w:r w:rsidR="00A1447F">
        <w:t xml:space="preserve"> command as part of the dotnet build process.</w:t>
      </w:r>
    </w:p>
    <w:p w14:paraId="60B41AF2" w14:textId="5EAB8F63" w:rsidR="00E4752E" w:rsidRDefault="00A1447F" w:rsidP="00B30D73">
      <w:pPr>
        <w:pStyle w:val="LabStepNumberedLevel2"/>
      </w:pPr>
      <w:r>
        <w:t xml:space="preserve">Open the </w:t>
      </w:r>
      <w:r w:rsidR="00180AF2">
        <w:t>.NET 5</w:t>
      </w:r>
      <w:r>
        <w:t xml:space="preserve"> project file </w:t>
      </w:r>
      <w:proofErr w:type="spellStart"/>
      <w:r w:rsidR="00EC71F1" w:rsidRPr="00EC71F1">
        <w:rPr>
          <w:b/>
          <w:bCs/>
        </w:rPr>
        <w:t>UserOwnsData.csproj</w:t>
      </w:r>
      <w:proofErr w:type="spellEnd"/>
      <w:r w:rsidR="00EC71F1">
        <w:t xml:space="preserve"> in an editor window.</w:t>
      </w:r>
    </w:p>
    <w:p w14:paraId="3997123B" w14:textId="1D9F4444" w:rsidR="00A1447F" w:rsidRDefault="00594FE8" w:rsidP="00A1447F">
      <w:pPr>
        <w:pStyle w:val="LabStepScreenshotLevel2"/>
      </w:pPr>
      <w:r>
        <w:drawing>
          <wp:inline distT="0" distB="0" distL="0" distR="0" wp14:anchorId="1A464D43" wp14:editId="72C7C056">
            <wp:extent cx="6045332" cy="2181606"/>
            <wp:effectExtent l="19050" t="19050" r="12700" b="2857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80741" cy="2194384"/>
                    </a:xfrm>
                    <a:prstGeom prst="rect">
                      <a:avLst/>
                    </a:prstGeom>
                    <a:noFill/>
                    <a:ln>
                      <a:solidFill>
                        <a:schemeClr val="tx1">
                          <a:lumMod val="50000"/>
                          <a:lumOff val="50000"/>
                        </a:schemeClr>
                      </a:solidFill>
                    </a:ln>
                  </pic:spPr>
                </pic:pic>
              </a:graphicData>
            </a:graphic>
          </wp:inline>
        </w:drawing>
      </w:r>
    </w:p>
    <w:p w14:paraId="3E89D494" w14:textId="715400DB" w:rsidR="00A1447F" w:rsidRDefault="00EC71F1" w:rsidP="00B30D73">
      <w:pPr>
        <w:pStyle w:val="LabStepNumberedLevel2"/>
      </w:pPr>
      <w:r>
        <w:lastRenderedPageBreak/>
        <w:t xml:space="preserve">Add a new </w:t>
      </w:r>
      <w:r w:rsidRPr="00EC71F1">
        <w:rPr>
          <w:b/>
          <w:bCs/>
        </w:rPr>
        <w:t>Target</w:t>
      </w:r>
      <w:r>
        <w:t xml:space="preserve"> element named </w:t>
      </w:r>
      <w:proofErr w:type="spellStart"/>
      <w:r w:rsidRPr="00EC71F1">
        <w:rPr>
          <w:b/>
          <w:bCs/>
        </w:rPr>
        <w:t>PostBuild</w:t>
      </w:r>
      <w:proofErr w:type="spellEnd"/>
      <w:r>
        <w:t xml:space="preserve"> to run the </w:t>
      </w:r>
      <w:proofErr w:type="spellStart"/>
      <w:r w:rsidRPr="00EC71F1">
        <w:rPr>
          <w:b/>
          <w:bCs/>
        </w:rPr>
        <w:t>npm</w:t>
      </w:r>
      <w:proofErr w:type="spellEnd"/>
      <w:r w:rsidRPr="00EC71F1">
        <w:rPr>
          <w:b/>
          <w:bCs/>
        </w:rPr>
        <w:t xml:space="preserve"> run build</w:t>
      </w:r>
      <w:r>
        <w:t xml:space="preserve"> command as shown in the following code listing.</w:t>
      </w:r>
    </w:p>
    <w:p w14:paraId="43C84640" w14:textId="77777777" w:rsidR="00E4752E" w:rsidRPr="00E4752E" w:rsidRDefault="00E4752E" w:rsidP="00E4752E">
      <w:pPr>
        <w:pStyle w:val="LabStepCodeBlockLevel2"/>
        <w:rPr>
          <w:color w:val="7F7F7F" w:themeColor="text1" w:themeTint="80"/>
        </w:rPr>
      </w:pPr>
      <w:r w:rsidRPr="00E4752E">
        <w:rPr>
          <w:color w:val="7F7F7F" w:themeColor="text1" w:themeTint="80"/>
        </w:rPr>
        <w:t>&lt;Project Sdk="Microsoft.NET.Sdk.Web"&gt;</w:t>
      </w:r>
    </w:p>
    <w:p w14:paraId="753BE60E" w14:textId="77777777" w:rsidR="00E4752E" w:rsidRPr="00E4752E" w:rsidRDefault="00E4752E" w:rsidP="00E4752E">
      <w:pPr>
        <w:pStyle w:val="LabStepCodeBlockLevel2"/>
        <w:rPr>
          <w:color w:val="7F7F7F" w:themeColor="text1" w:themeTint="80"/>
        </w:rPr>
      </w:pPr>
    </w:p>
    <w:p w14:paraId="15F59B01"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0A4828D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&lt;TargetFramework&gt;netcoreapp3.1&lt;/TargetFramework&gt;</w:t>
      </w:r>
    </w:p>
    <w:p w14:paraId="0D5391C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&lt;UserSecretsId&gt;aspnet-UserOwnsData-87660A42-54AC-4CF9-8583-B31608FED004&lt;/UserSecretsId&gt;</w:t>
      </w:r>
    </w:p>
    <w:p w14:paraId="5A0C58AE"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&lt;WebProject_DirectoryAccessLevelKey&gt;0&lt;/WebProject_DirectoryAccessLevelKey&gt;</w:t>
      </w:r>
    </w:p>
    <w:p w14:paraId="26B2FFCD"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3C0C273A" w14:textId="77777777" w:rsidR="00E4752E" w:rsidRPr="00E4752E" w:rsidRDefault="00E4752E" w:rsidP="00E4752E">
      <w:pPr>
        <w:pStyle w:val="LabStepCodeBlockLevel2"/>
        <w:rPr>
          <w:color w:val="7F7F7F" w:themeColor="text1" w:themeTint="80"/>
        </w:rPr>
      </w:pPr>
    </w:p>
    <w:p w14:paraId="3949A80C"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59C0B53E" w14:textId="4B91ADDF"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 Version="0.</w:t>
      </w:r>
      <w:r w:rsidR="00C86851">
        <w:rPr>
          <w:color w:val="7F7F7F" w:themeColor="text1" w:themeTint="80"/>
        </w:rPr>
        <w:t>3.0</w:t>
      </w:r>
      <w:r w:rsidRPr="00E4752E">
        <w:rPr>
          <w:color w:val="7F7F7F" w:themeColor="text1" w:themeTint="80"/>
        </w:rPr>
        <w:t>-preview" /&gt;</w:t>
      </w:r>
    </w:p>
    <w:p w14:paraId="50F5E00B" w14:textId="2F83EDC8"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Include="Microsoft.Identity.Web.UI" Version="0.3</w:t>
      </w:r>
      <w:r w:rsidR="00C86851">
        <w:rPr>
          <w:color w:val="7F7F7F" w:themeColor="text1" w:themeTint="80"/>
        </w:rPr>
        <w:t>.0</w:t>
      </w:r>
      <w:r w:rsidRPr="00E4752E">
        <w:rPr>
          <w:color w:val="7F7F7F" w:themeColor="text1" w:themeTint="80"/>
        </w:rPr>
        <w:t>-preview" /&gt;</w:t>
      </w:r>
    </w:p>
    <w:p w14:paraId="03A0DBA5"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Include="Microsoft.PowerBi.Api" Version="3.14.0" /&gt;</w:t>
      </w:r>
    </w:p>
    <w:p w14:paraId="4D16EDA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03A82006" w14:textId="77777777" w:rsidR="00E4752E" w:rsidRDefault="00E4752E" w:rsidP="00E4752E">
      <w:pPr>
        <w:pStyle w:val="LabStepCodeBlockLevel2"/>
      </w:pPr>
    </w:p>
    <w:p w14:paraId="63E13F6C" w14:textId="77777777" w:rsidR="00E4752E" w:rsidRDefault="00E4752E" w:rsidP="00E4752E">
      <w:pPr>
        <w:pStyle w:val="LabStepCodeBlockLevel2"/>
      </w:pPr>
      <w:r>
        <w:t xml:space="preserve">  &lt;Target Name="PostBuild" AfterTargets="PostBuildEvent"&gt;</w:t>
      </w:r>
    </w:p>
    <w:p w14:paraId="534B09BF" w14:textId="77777777" w:rsidR="00E4752E" w:rsidRDefault="00E4752E" w:rsidP="00E4752E">
      <w:pPr>
        <w:pStyle w:val="LabStepCodeBlockLevel2"/>
      </w:pPr>
      <w:r>
        <w:t xml:space="preserve">    &lt;Exec Command="npm run build" /&gt;</w:t>
      </w:r>
    </w:p>
    <w:p w14:paraId="00C1B35E" w14:textId="77777777" w:rsidR="00E4752E" w:rsidRDefault="00E4752E" w:rsidP="00E4752E">
      <w:pPr>
        <w:pStyle w:val="LabStepCodeBlockLevel2"/>
      </w:pPr>
      <w:r>
        <w:t xml:space="preserve">  &lt;/Target&gt;</w:t>
      </w:r>
    </w:p>
    <w:p w14:paraId="220ABB7F" w14:textId="77777777" w:rsidR="00E4752E" w:rsidRPr="00E4752E" w:rsidRDefault="00E4752E" w:rsidP="00E4752E">
      <w:pPr>
        <w:pStyle w:val="LabStepCodeBlockLevel2"/>
        <w:rPr>
          <w:color w:val="7F7F7F" w:themeColor="text1" w:themeTint="80"/>
        </w:rPr>
      </w:pPr>
    </w:p>
    <w:p w14:paraId="75C11CA9" w14:textId="2D51CC55" w:rsidR="00E4752E" w:rsidRDefault="00E4752E" w:rsidP="00E4752E">
      <w:pPr>
        <w:pStyle w:val="LabStepCodeBlockLevel2"/>
      </w:pPr>
      <w:r w:rsidRPr="00E4752E">
        <w:rPr>
          <w:color w:val="7F7F7F" w:themeColor="text1" w:themeTint="80"/>
        </w:rPr>
        <w:t>&lt;/Project&gt;</w:t>
      </w:r>
    </w:p>
    <w:p w14:paraId="13082669" w14:textId="607BEB7C" w:rsidR="001532CD" w:rsidRDefault="00EC71F1" w:rsidP="00B30D73">
      <w:pPr>
        <w:pStyle w:val="LabStepNumberedLevel2"/>
      </w:pPr>
      <w:r>
        <w:t xml:space="preserve">Save your changes and close </w:t>
      </w:r>
      <w:proofErr w:type="spellStart"/>
      <w:r w:rsidRPr="00EC71F1">
        <w:rPr>
          <w:b/>
          <w:bCs/>
        </w:rPr>
        <w:t>UserOwnsData.csproj</w:t>
      </w:r>
      <w:proofErr w:type="spellEnd"/>
      <w:r>
        <w:t>.</w:t>
      </w:r>
    </w:p>
    <w:p w14:paraId="0D05DCBA" w14:textId="3374B443" w:rsidR="00EC71F1" w:rsidRDefault="00EC71F1" w:rsidP="00B30D73">
      <w:pPr>
        <w:pStyle w:val="LabStepNumberedLevel2"/>
      </w:pPr>
      <w:r>
        <w:t xml:space="preserve">Return to the terminal and run the </w:t>
      </w:r>
      <w:r w:rsidRPr="00EC71F1">
        <w:rPr>
          <w:b/>
          <w:bCs/>
        </w:rPr>
        <w:t>dotnet build</w:t>
      </w:r>
      <w:r>
        <w:t xml:space="preserve"> command.</w:t>
      </w:r>
    </w:p>
    <w:p w14:paraId="26789404" w14:textId="130A3FE8" w:rsidR="001532CD" w:rsidRDefault="00594FE8" w:rsidP="001532CD">
      <w:pPr>
        <w:pStyle w:val="LabStepScreenshotLevel2"/>
      </w:pPr>
      <w:r>
        <w:drawing>
          <wp:inline distT="0" distB="0" distL="0" distR="0" wp14:anchorId="624CECA3" wp14:editId="0CE7E423">
            <wp:extent cx="1725603" cy="342464"/>
            <wp:effectExtent l="19050" t="19050" r="27305" b="196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3266" t="9973" b="14712"/>
                    <a:stretch/>
                  </pic:blipFill>
                  <pic:spPr bwMode="auto">
                    <a:xfrm>
                      <a:off x="0" y="0"/>
                      <a:ext cx="1828933" cy="36297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6C7415" w14:textId="7561F24A" w:rsidR="00E4752E" w:rsidRDefault="00EC71F1" w:rsidP="00B30D73">
      <w:pPr>
        <w:pStyle w:val="LabStepNumberedLevel2"/>
      </w:pPr>
      <w:r>
        <w:t xml:space="preserve">When you run the </w:t>
      </w:r>
      <w:r w:rsidRPr="00EC71F1">
        <w:rPr>
          <w:b/>
          <w:bCs/>
        </w:rPr>
        <w:t>dotnet build</w:t>
      </w:r>
      <w:r>
        <w:t xml:space="preserve"> command, the output window should show you that the webpack command is running.</w:t>
      </w:r>
    </w:p>
    <w:p w14:paraId="7E946E65" w14:textId="481E6396" w:rsidR="00E4752E" w:rsidRDefault="00594FE8" w:rsidP="00E4752E">
      <w:pPr>
        <w:pStyle w:val="LabStepScreenshotLevel2"/>
      </w:pPr>
      <w:r>
        <w:drawing>
          <wp:inline distT="0" distB="0" distL="0" distR="0" wp14:anchorId="0FA5B1FE" wp14:editId="3E46F5E4">
            <wp:extent cx="2146339" cy="1823484"/>
            <wp:effectExtent l="19050" t="19050" r="25400" b="2476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60878" cy="1835836"/>
                    </a:xfrm>
                    <a:prstGeom prst="rect">
                      <a:avLst/>
                    </a:prstGeom>
                    <a:noFill/>
                    <a:ln>
                      <a:solidFill>
                        <a:schemeClr val="tx1">
                          <a:lumMod val="50000"/>
                          <a:lumOff val="50000"/>
                        </a:schemeClr>
                      </a:solidFill>
                    </a:ln>
                  </pic:spPr>
                </pic:pic>
              </a:graphicData>
            </a:graphic>
          </wp:inline>
        </w:drawing>
      </w:r>
    </w:p>
    <w:p w14:paraId="084DDC09" w14:textId="71845F0C" w:rsidR="0019043E" w:rsidRDefault="004B50DD" w:rsidP="0019043E">
      <w:pPr>
        <w:pStyle w:val="LabExerciseCallout"/>
      </w:pPr>
      <w:r>
        <w:t>Now w</w:t>
      </w:r>
      <w:r w:rsidR="0019043E">
        <w:t>hen</w:t>
      </w:r>
      <w:r>
        <w:t>ever</w:t>
      </w:r>
      <w:r w:rsidR="0019043E">
        <w:t xml:space="preserve"> you start a debug session </w:t>
      </w:r>
      <w:r>
        <w:t xml:space="preserve">with </w:t>
      </w:r>
      <w:r w:rsidR="0019043E">
        <w:t xml:space="preserve">the </w:t>
      </w:r>
      <w:r w:rsidR="0019043E" w:rsidRPr="0019043E">
        <w:rPr>
          <w:b/>
          <w:bCs/>
        </w:rPr>
        <w:t>{F5}</w:t>
      </w:r>
      <w:r w:rsidR="0019043E">
        <w:t xml:space="preserve"> key, the TypeScript in </w:t>
      </w:r>
      <w:proofErr w:type="spellStart"/>
      <w:r w:rsidR="0019043E" w:rsidRPr="0019043E">
        <w:rPr>
          <w:b/>
          <w:bCs/>
        </w:rPr>
        <w:t>embed.ts</w:t>
      </w:r>
      <w:proofErr w:type="spellEnd"/>
      <w:r w:rsidR="0019043E">
        <w:t xml:space="preserve"> will be automatically compiled into </w:t>
      </w:r>
      <w:r w:rsidR="0019043E" w:rsidRPr="0019043E">
        <w:rPr>
          <w:b/>
          <w:bCs/>
        </w:rPr>
        <w:t>embed.js</w:t>
      </w:r>
      <w:r w:rsidR="0019043E">
        <w:t>.</w:t>
      </w:r>
    </w:p>
    <w:p w14:paraId="6BD06B01" w14:textId="77777777" w:rsidR="00E4752E" w:rsidRDefault="00E4752E" w:rsidP="00E4752E">
      <w:pPr>
        <w:pStyle w:val="LabStepNumbered"/>
      </w:pPr>
      <w:r>
        <w:t xml:space="preserve">Run the web application in the Visual Studio Code debugger to test your work on the </w:t>
      </w:r>
      <w:r w:rsidRPr="00B45B93">
        <w:rPr>
          <w:b/>
          <w:bCs/>
        </w:rPr>
        <w:t>Embed</w:t>
      </w:r>
      <w:r>
        <w:t xml:space="preserve"> page.</w:t>
      </w:r>
    </w:p>
    <w:p w14:paraId="35A5F8E7" w14:textId="77777777" w:rsidR="00E4752E" w:rsidRDefault="00E4752E" w:rsidP="00E4752E">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703D0F1" w14:textId="77777777" w:rsidR="00E4752E" w:rsidRDefault="00E4752E" w:rsidP="00E4752E">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287380F3" w14:textId="77777777" w:rsidR="00E4752E" w:rsidRDefault="00E4752E" w:rsidP="00E4752E">
      <w:pPr>
        <w:pStyle w:val="LabStepNumberedLevel2"/>
      </w:pPr>
      <w:r>
        <w:t xml:space="preserve">You should now be able to navigate to the </w:t>
      </w:r>
      <w:r w:rsidRPr="00C45B2B">
        <w:rPr>
          <w:b/>
          <w:bCs/>
        </w:rPr>
        <w:t>Embed</w:t>
      </w:r>
      <w:r>
        <w:t xml:space="preserve"> page and see the Power BI report displayed on the page.</w:t>
      </w:r>
    </w:p>
    <w:p w14:paraId="7226A41F" w14:textId="7E3F4B23" w:rsidR="00E4752E" w:rsidRDefault="00E4752E" w:rsidP="00E4752E">
      <w:pPr>
        <w:pStyle w:val="LabStepScreenshotLevel2"/>
      </w:pPr>
      <w:r>
        <w:drawing>
          <wp:inline distT="0" distB="0" distL="0" distR="0" wp14:anchorId="4F731BCB" wp14:editId="554D8A5B">
            <wp:extent cx="4356606" cy="1007180"/>
            <wp:effectExtent l="19050" t="19050" r="25400"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64747"/>
                    <a:stretch/>
                  </pic:blipFill>
                  <pic:spPr bwMode="auto">
                    <a:xfrm>
                      <a:off x="0" y="0"/>
                      <a:ext cx="4740540" cy="1095940"/>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32809D" w14:textId="2D4DFAC6" w:rsidR="004B50DD" w:rsidRDefault="004B50DD" w:rsidP="004B50DD">
      <w:pPr>
        <w:pStyle w:val="LabExerciseCallout"/>
      </w:pPr>
      <w:r>
        <w:t xml:space="preserve">When you test the </w:t>
      </w:r>
      <w:proofErr w:type="spellStart"/>
      <w:r w:rsidRPr="004B50DD">
        <w:rPr>
          <w:b/>
          <w:bCs/>
        </w:rPr>
        <w:t>UserOwnsData</w:t>
      </w:r>
      <w:proofErr w:type="spellEnd"/>
      <w:r>
        <w:t xml:space="preserve"> web application, it should behave just as it did when you tested it in Exercise 4. The difference is that now the client-side behavior is now implemented with TypeScript instead of JavaScript.</w:t>
      </w:r>
    </w:p>
    <w:p w14:paraId="31808C06" w14:textId="44C17857" w:rsidR="005C4F79" w:rsidRDefault="005C4F79" w:rsidP="005C4F79">
      <w:pPr>
        <w:pStyle w:val="Heading3"/>
      </w:pPr>
      <w:r>
        <w:lastRenderedPageBreak/>
        <w:t xml:space="preserve">Exercise </w:t>
      </w:r>
      <w:r w:rsidR="00D606B8">
        <w:t>6</w:t>
      </w:r>
      <w:r>
        <w:t xml:space="preserve">: </w:t>
      </w:r>
      <w:r w:rsidR="00D606B8">
        <w:t>Creating a View Model for App Workspaces</w:t>
      </w:r>
    </w:p>
    <w:p w14:paraId="2B889B32" w14:textId="23D37C25" w:rsidR="005C4F79" w:rsidRDefault="009F4A66" w:rsidP="005C4F79">
      <w:pPr>
        <w:pStyle w:val="LabExerciseLeadIn"/>
      </w:pPr>
      <w:r>
        <w:t xml:space="preserve">Up to this point, you have implemented the </w:t>
      </w:r>
      <w:proofErr w:type="spellStart"/>
      <w:r w:rsidRPr="009F4A66">
        <w:rPr>
          <w:b/>
          <w:bCs/>
        </w:rPr>
        <w:t>UserOwnsData</w:t>
      </w:r>
      <w:proofErr w:type="spellEnd"/>
      <w:r>
        <w:t xml:space="preserve"> project to embed a single report by hard-coding the IDs of that report and its hosting workspace. </w:t>
      </w:r>
      <w:r w:rsidR="005C4F79">
        <w:t xml:space="preserve">In this exercise, you </w:t>
      </w:r>
      <w:r>
        <w:t xml:space="preserve">will remove the hard-coded IDs and extend the </w:t>
      </w:r>
      <w:r w:rsidRPr="009F4A66">
        <w:rPr>
          <w:b/>
          <w:bCs/>
        </w:rPr>
        <w:t>Embed</w:t>
      </w:r>
      <w:r>
        <w:t xml:space="preserve"> page of the </w:t>
      </w:r>
      <w:proofErr w:type="spellStart"/>
      <w:r w:rsidRPr="009F4A66">
        <w:rPr>
          <w:b/>
          <w:bCs/>
        </w:rPr>
        <w:t>UserOwnsData</w:t>
      </w:r>
      <w:proofErr w:type="spellEnd"/>
      <w:r>
        <w:t xml:space="preserve"> project to dynamically discover what workspaces and reports are available to the current user</w:t>
      </w:r>
      <w:r w:rsidR="005C4F79">
        <w:t>.</w:t>
      </w:r>
    </w:p>
    <w:p w14:paraId="55973E42" w14:textId="6D76C8E1" w:rsidR="00D606B8" w:rsidRDefault="00461D94" w:rsidP="00D606B8">
      <w:pPr>
        <w:pStyle w:val="LabStepNumbered"/>
        <w:numPr>
          <w:ilvl w:val="0"/>
          <w:numId w:val="25"/>
        </w:numPr>
      </w:pPr>
      <w:r>
        <w:t xml:space="preserve">Extend the </w:t>
      </w:r>
      <w:proofErr w:type="spellStart"/>
      <w:r w:rsidR="00B30D73" w:rsidRPr="00461D94">
        <w:rPr>
          <w:b/>
          <w:bCs/>
        </w:rPr>
        <w:t>PowerBi</w:t>
      </w:r>
      <w:r w:rsidRPr="00461D94">
        <w:rPr>
          <w:b/>
          <w:bCs/>
        </w:rPr>
        <w:t>Service</w:t>
      </w:r>
      <w:r w:rsidR="00B30D73" w:rsidRPr="00461D94">
        <w:rPr>
          <w:b/>
          <w:bCs/>
        </w:rPr>
        <w:t>Api</w:t>
      </w:r>
      <w:proofErr w:type="spellEnd"/>
      <w:r>
        <w:t xml:space="preserve"> class with a new method named </w:t>
      </w:r>
      <w:proofErr w:type="spellStart"/>
      <w:r w:rsidRPr="00461D94">
        <w:rPr>
          <w:b/>
          <w:bCs/>
        </w:rPr>
        <w:t>GetEmbeddedViewModel</w:t>
      </w:r>
      <w:proofErr w:type="spellEnd"/>
      <w:r>
        <w:t>.</w:t>
      </w:r>
    </w:p>
    <w:p w14:paraId="2E8D7DBA" w14:textId="2AFE03ED" w:rsidR="00B30D73" w:rsidRDefault="00461D94" w:rsidP="00B30D73">
      <w:pPr>
        <w:pStyle w:val="LabStepNumberedLevel2"/>
        <w:numPr>
          <w:ilvl w:val="1"/>
          <w:numId w:val="25"/>
        </w:numPr>
      </w:pPr>
      <w:r>
        <w:t xml:space="preserve">Locate the </w:t>
      </w:r>
      <w:proofErr w:type="spellStart"/>
      <w:r w:rsidRPr="00461D94">
        <w:rPr>
          <w:b/>
          <w:bCs/>
        </w:rPr>
        <w:t>PowerBiServiceApi</w:t>
      </w:r>
      <w:r>
        <w:rPr>
          <w:b/>
          <w:bCs/>
        </w:rPr>
        <w:t>.cs</w:t>
      </w:r>
      <w:proofErr w:type="spellEnd"/>
      <w:r w:rsidRPr="00461D94">
        <w:t xml:space="preserve"> in the </w:t>
      </w:r>
      <w:r w:rsidRPr="00461D94">
        <w:rPr>
          <w:b/>
          <w:bCs/>
        </w:rPr>
        <w:t>Service</w:t>
      </w:r>
      <w:r>
        <w:t xml:space="preserve"> folder and open it in an editor window.</w:t>
      </w:r>
    </w:p>
    <w:p w14:paraId="03676A7B" w14:textId="5CD09348" w:rsidR="009E7E73" w:rsidRDefault="00461D94" w:rsidP="00B30D73">
      <w:pPr>
        <w:pStyle w:val="LabStepNumberedLevel2"/>
        <w:numPr>
          <w:ilvl w:val="1"/>
          <w:numId w:val="25"/>
        </w:numPr>
      </w:pPr>
      <w:r>
        <w:t xml:space="preserve">Add the following method named </w:t>
      </w:r>
      <w:proofErr w:type="spellStart"/>
      <w:r w:rsidRPr="00461D94">
        <w:rPr>
          <w:b/>
          <w:bCs/>
        </w:rPr>
        <w:t>GetEmbeddedViewModel</w:t>
      </w:r>
      <w:proofErr w:type="spellEnd"/>
      <w:r>
        <w:t xml:space="preserve"> to the end of </w:t>
      </w:r>
      <w:proofErr w:type="spellStart"/>
      <w:r w:rsidRPr="00461D94">
        <w:rPr>
          <w:b/>
          <w:bCs/>
        </w:rPr>
        <w:t>PowerBiServiceApi</w:t>
      </w:r>
      <w:proofErr w:type="spellEnd"/>
      <w:r>
        <w:t xml:space="preserve"> class.</w:t>
      </w:r>
    </w:p>
    <w:p w14:paraId="1A8C8AA3" w14:textId="331FAED7" w:rsidR="009E7E73" w:rsidRDefault="009E7E73" w:rsidP="009E7E73">
      <w:pPr>
        <w:pStyle w:val="LabStepCodeBlockLevel2"/>
      </w:pPr>
      <w:r>
        <w:t>public async Task&lt;string&gt; GetEmbeddedViewModel(string appWorkspaceId = "") {</w:t>
      </w:r>
    </w:p>
    <w:p w14:paraId="1CAF477D" w14:textId="77777777" w:rsidR="009E7E73" w:rsidRDefault="009E7E73" w:rsidP="009E7E73">
      <w:pPr>
        <w:pStyle w:val="LabStepCodeBlockLevel2"/>
      </w:pPr>
    </w:p>
    <w:p w14:paraId="0B5649B3" w14:textId="0B59BB2D" w:rsidR="009E7E73" w:rsidRDefault="009E7E73" w:rsidP="009E7E73">
      <w:pPr>
        <w:pStyle w:val="LabStepCodeBlockLevel2"/>
      </w:pPr>
      <w:r>
        <w:t xml:space="preserve">  var accessToken = this.tokenAcquisition.GetAccessTokenForUserAsync(RequiredScopes).Result;</w:t>
      </w:r>
    </w:p>
    <w:p w14:paraId="08560FDA" w14:textId="44F05EDA" w:rsidR="009E7E73" w:rsidRDefault="009E7E73" w:rsidP="009E7E73">
      <w:pPr>
        <w:pStyle w:val="LabStepCodeBlockLevel2"/>
      </w:pPr>
      <w:r>
        <w:t xml:space="preserve">  var tokenCredentials = new TokenCredentials (accessToken, "Bearer");</w:t>
      </w:r>
    </w:p>
    <w:p w14:paraId="68AADE08" w14:textId="74896909" w:rsidR="009E7E73" w:rsidRDefault="009E7E73" w:rsidP="009E7E73">
      <w:pPr>
        <w:pStyle w:val="LabStepCodeBlockLevel2"/>
      </w:pPr>
      <w:r>
        <w:t xml:space="preserve">  PowerBIClient pbiClient = new PowerBIClient (new Uri (urlPowerBiServiceApiRoot), tokenCredentials);</w:t>
      </w:r>
    </w:p>
    <w:p w14:paraId="7E14CFD0" w14:textId="77777777" w:rsidR="009E7E73" w:rsidRDefault="009E7E73" w:rsidP="009E7E73">
      <w:pPr>
        <w:pStyle w:val="LabStepCodeBlockLevel2"/>
      </w:pPr>
    </w:p>
    <w:p w14:paraId="7F7568E0" w14:textId="558FCC32" w:rsidR="009E7E73" w:rsidRDefault="009E7E73" w:rsidP="009E7E73">
      <w:pPr>
        <w:pStyle w:val="LabStepCodeBlockLevel2"/>
      </w:pPr>
      <w:r>
        <w:t xml:space="preserve">  Object viewModel;</w:t>
      </w:r>
    </w:p>
    <w:p w14:paraId="56456591" w14:textId="01F5BCB0" w:rsidR="009E7E73" w:rsidRDefault="009E7E73" w:rsidP="009E7E73">
      <w:pPr>
        <w:pStyle w:val="LabStepCodeBlockLevel2"/>
      </w:pPr>
      <w:r>
        <w:t xml:space="preserve">  if (string.IsNullOrEmpty (appWorkspaceId)) {</w:t>
      </w:r>
    </w:p>
    <w:p w14:paraId="3F563FD2" w14:textId="37BE3FC5" w:rsidR="009E7E73" w:rsidRDefault="009E7E73" w:rsidP="009E7E73">
      <w:pPr>
        <w:pStyle w:val="LabStepCodeBlockLevel2"/>
      </w:pPr>
      <w:r>
        <w:t xml:space="preserve">    viewModel = new {</w:t>
      </w:r>
    </w:p>
    <w:p w14:paraId="6ADB3474" w14:textId="23D0B73D" w:rsidR="009E7E73" w:rsidRDefault="009E7E73" w:rsidP="009E7E73">
      <w:pPr>
        <w:pStyle w:val="LabStepCodeBlockLevel2"/>
      </w:pPr>
      <w:r>
        <w:t xml:space="preserve">      currentWorkspace = "My Workspace",</w:t>
      </w:r>
    </w:p>
    <w:p w14:paraId="767825D2" w14:textId="0A1A2C83" w:rsidR="009E7E73" w:rsidRDefault="009E7E73" w:rsidP="009E7E73">
      <w:pPr>
        <w:pStyle w:val="LabStepCodeBlockLevel2"/>
      </w:pPr>
      <w:r>
        <w:t xml:space="preserve">      workspaces = (</w:t>
      </w:r>
      <w:r w:rsidR="009F4A66">
        <w:t xml:space="preserve"> </w:t>
      </w:r>
      <w:r>
        <w:t>await pbiClient.Groups.GetGroupsAsync()</w:t>
      </w:r>
      <w:r w:rsidR="009F4A66">
        <w:t xml:space="preserve"> </w:t>
      </w:r>
      <w:r>
        <w:t>).Value,</w:t>
      </w:r>
    </w:p>
    <w:p w14:paraId="7A4FE7D7" w14:textId="038F1C2D" w:rsidR="009E7E73" w:rsidRDefault="009E7E73" w:rsidP="009E7E73">
      <w:pPr>
        <w:pStyle w:val="LabStepCodeBlockLevel2"/>
      </w:pPr>
      <w:r>
        <w:t xml:space="preserve">      datasets = (</w:t>
      </w:r>
      <w:r w:rsidR="009F4A66">
        <w:t xml:space="preserve"> </w:t>
      </w:r>
      <w:r>
        <w:t>await pbiClient.Datasets.GetDatasetsAsync()</w:t>
      </w:r>
      <w:r w:rsidR="009F4A66">
        <w:t xml:space="preserve"> </w:t>
      </w:r>
      <w:r>
        <w:t>).Value,</w:t>
      </w:r>
    </w:p>
    <w:p w14:paraId="667E1B5D" w14:textId="2438967C" w:rsidR="009E7E73" w:rsidRDefault="009E7E73" w:rsidP="009E7E73">
      <w:pPr>
        <w:pStyle w:val="LabStepCodeBlockLevel2"/>
      </w:pPr>
      <w:r>
        <w:t xml:space="preserve">      reports = (</w:t>
      </w:r>
      <w:r w:rsidR="009F4A66">
        <w:t xml:space="preserve"> </w:t>
      </w:r>
      <w:r>
        <w:t>await pbiClient.Reports.GetReportsAsync()</w:t>
      </w:r>
      <w:r w:rsidR="009F4A66">
        <w:t xml:space="preserve"> </w:t>
      </w:r>
      <w:r>
        <w:t>).Value,</w:t>
      </w:r>
    </w:p>
    <w:p w14:paraId="0EECAD28" w14:textId="6883081F" w:rsidR="009E7E73" w:rsidRDefault="009E7E73" w:rsidP="009E7E73">
      <w:pPr>
        <w:pStyle w:val="LabStepCodeBlockLevel2"/>
      </w:pPr>
      <w:r>
        <w:t xml:space="preserve">      token = accessToken</w:t>
      </w:r>
    </w:p>
    <w:p w14:paraId="28BBA05D" w14:textId="399A6853" w:rsidR="009E7E73" w:rsidRDefault="009E7E73" w:rsidP="009E7E73">
      <w:pPr>
        <w:pStyle w:val="LabStepCodeBlockLevel2"/>
      </w:pPr>
      <w:r>
        <w:t xml:space="preserve">    };</w:t>
      </w:r>
    </w:p>
    <w:p w14:paraId="4103D88A" w14:textId="06A07EEA" w:rsidR="009E7E73" w:rsidRDefault="009E7E73" w:rsidP="009E7E73">
      <w:pPr>
        <w:pStyle w:val="LabStepCodeBlockLevel2"/>
      </w:pPr>
      <w:r>
        <w:t xml:space="preserve">  } else {</w:t>
      </w:r>
    </w:p>
    <w:p w14:paraId="4B970E48" w14:textId="03752DF6" w:rsidR="009E7E73" w:rsidRDefault="009E7E73" w:rsidP="009E7E73">
      <w:pPr>
        <w:pStyle w:val="LabStepCodeBlockLevel2"/>
      </w:pPr>
      <w:r>
        <w:t xml:space="preserve">    Guid workspaceId = new Guid (appWorkspaceId);</w:t>
      </w:r>
    </w:p>
    <w:p w14:paraId="7D0BCC6D" w14:textId="0D735280" w:rsidR="009E7E73" w:rsidRDefault="009E7E73" w:rsidP="009E7E73">
      <w:pPr>
        <w:pStyle w:val="LabStepCodeBlockLevel2"/>
      </w:pPr>
      <w:r>
        <w:t xml:space="preserve">    var workspaces = (await pbiClient.Groups.GetGroupsAsync ()).Value;</w:t>
      </w:r>
    </w:p>
    <w:p w14:paraId="48AE5D7F" w14:textId="4A13EDF9" w:rsidR="009E7E73" w:rsidRDefault="009E7E73" w:rsidP="009E7E73">
      <w:pPr>
        <w:pStyle w:val="LabStepCodeBlockLevel2"/>
      </w:pPr>
      <w:r>
        <w:t xml:space="preserve">    var currentWorkspace = workspaces.First ((workspace) =&gt; workspace.Id == workspaceId);</w:t>
      </w:r>
    </w:p>
    <w:p w14:paraId="64459A31" w14:textId="17FBCC32" w:rsidR="009E7E73" w:rsidRDefault="009E7E73" w:rsidP="009E7E73">
      <w:pPr>
        <w:pStyle w:val="LabStepCodeBlockLevel2"/>
      </w:pPr>
      <w:r>
        <w:t xml:space="preserve">    viewModel = new {</w:t>
      </w:r>
    </w:p>
    <w:p w14:paraId="5D392776" w14:textId="061C9649" w:rsidR="009E7E73" w:rsidRDefault="009E7E73" w:rsidP="009E7E73">
      <w:pPr>
        <w:pStyle w:val="LabStepCodeBlockLevel2"/>
      </w:pPr>
      <w:r>
        <w:t xml:space="preserve">      workspaces = workspaces,</w:t>
      </w:r>
    </w:p>
    <w:p w14:paraId="74ABB5A7" w14:textId="75988E84" w:rsidR="009E7E73" w:rsidRDefault="009E7E73" w:rsidP="009E7E73">
      <w:pPr>
        <w:pStyle w:val="LabStepCodeBlockLevel2"/>
      </w:pPr>
      <w:r>
        <w:t xml:space="preserve">        currentWorkspace = currentWorkspace.Name,</w:t>
      </w:r>
    </w:p>
    <w:p w14:paraId="7A64B50F" w14:textId="7C4D4634" w:rsidR="009E7E73" w:rsidRDefault="009E7E73" w:rsidP="009E7E73">
      <w:pPr>
        <w:pStyle w:val="LabStepCodeBlockLevel2"/>
      </w:pPr>
      <w:r>
        <w:t xml:space="preserve">        currentWorkspaceIsReadOnly = currentWorkspace.IsReadOnly,</w:t>
      </w:r>
    </w:p>
    <w:p w14:paraId="04830826" w14:textId="0D52E975" w:rsidR="009E7E73" w:rsidRDefault="009E7E73" w:rsidP="009E7E73">
      <w:pPr>
        <w:pStyle w:val="LabStepCodeBlockLevel2"/>
      </w:pPr>
      <w:r>
        <w:t xml:space="preserve">        datasets = (await pbiClient.Datasets.GetDatasetsInGroupAsync (workspaceId)).Value,</w:t>
      </w:r>
    </w:p>
    <w:p w14:paraId="31DC4B7C" w14:textId="2CB4A732" w:rsidR="009E7E73" w:rsidRDefault="009E7E73" w:rsidP="009E7E73">
      <w:pPr>
        <w:pStyle w:val="LabStepCodeBlockLevel2"/>
      </w:pPr>
      <w:r>
        <w:t xml:space="preserve">        reports = (await pbiClient.Reports.GetReportsInGroupAsync (workspaceId)).Value,</w:t>
      </w:r>
    </w:p>
    <w:p w14:paraId="6B4897EE" w14:textId="1AF9C911" w:rsidR="009E7E73" w:rsidRDefault="009E7E73" w:rsidP="009E7E73">
      <w:pPr>
        <w:pStyle w:val="LabStepCodeBlockLevel2"/>
      </w:pPr>
      <w:r>
        <w:t xml:space="preserve">        token = accessToken</w:t>
      </w:r>
    </w:p>
    <w:p w14:paraId="5AF97507" w14:textId="0498568D" w:rsidR="009E7E73" w:rsidRDefault="009E7E73" w:rsidP="009E7E73">
      <w:pPr>
        <w:pStyle w:val="LabStepCodeBlockLevel2"/>
      </w:pPr>
      <w:r>
        <w:t xml:space="preserve">    };</w:t>
      </w:r>
    </w:p>
    <w:p w14:paraId="2F0B7937" w14:textId="3B929CB6" w:rsidR="009E7E73" w:rsidRDefault="009E7E73" w:rsidP="009E7E73">
      <w:pPr>
        <w:pStyle w:val="LabStepCodeBlockLevel2"/>
      </w:pPr>
      <w:r>
        <w:t xml:space="preserve">  }</w:t>
      </w:r>
    </w:p>
    <w:p w14:paraId="66360D7E" w14:textId="77777777" w:rsidR="009E7E73" w:rsidRDefault="009E7E73" w:rsidP="009E7E73">
      <w:pPr>
        <w:pStyle w:val="LabStepCodeBlockLevel2"/>
      </w:pPr>
    </w:p>
    <w:p w14:paraId="42B084CC" w14:textId="0C6E5523" w:rsidR="009E7E73" w:rsidRDefault="009E7E73" w:rsidP="009E7E73">
      <w:pPr>
        <w:pStyle w:val="LabStepCodeBlockLevel2"/>
      </w:pPr>
      <w:r>
        <w:t xml:space="preserve">  return JsonConvert.SerializeObject(viewModel);</w:t>
      </w:r>
    </w:p>
    <w:p w14:paraId="208D5EBF" w14:textId="16045D88" w:rsidR="009E7E73" w:rsidRDefault="009E7E73" w:rsidP="009E7E73">
      <w:pPr>
        <w:pStyle w:val="LabStepCodeBlockLevel2"/>
      </w:pPr>
      <w:r>
        <w:t>}</w:t>
      </w:r>
    </w:p>
    <w:p w14:paraId="4084D677" w14:textId="77777777" w:rsidR="009E7E73" w:rsidRDefault="009E7E73" w:rsidP="009E7E73">
      <w:pPr>
        <w:pStyle w:val="LabStepCodeBlockLevel2"/>
      </w:pPr>
    </w:p>
    <w:p w14:paraId="357CE44D" w14:textId="2F948B6F" w:rsidR="00461D94" w:rsidRDefault="00F1413D" w:rsidP="00461D94">
      <w:pPr>
        <w:pStyle w:val="LabExerciseCallout"/>
      </w:pPr>
      <w:r>
        <w:t xml:space="preserve">The </w:t>
      </w:r>
      <w:proofErr w:type="spellStart"/>
      <w:r w:rsidRPr="009F4A66">
        <w:rPr>
          <w:b/>
          <w:bCs/>
        </w:rPr>
        <w:t>GetEmbeddedViewModel</w:t>
      </w:r>
      <w:proofErr w:type="spellEnd"/>
      <w:r>
        <w:t xml:space="preserve"> method accepts an </w:t>
      </w:r>
      <w:proofErr w:type="spellStart"/>
      <w:r w:rsidRPr="009F4A66">
        <w:rPr>
          <w:b/>
          <w:bCs/>
        </w:rPr>
        <w:t>appWorkspaceId</w:t>
      </w:r>
      <w:proofErr w:type="spellEnd"/>
      <w:r>
        <w:t xml:space="preserve"> parameter and returns a </w:t>
      </w:r>
      <w:r w:rsidR="004B50DD">
        <w:t xml:space="preserve">string value with </w:t>
      </w:r>
      <w:r>
        <w:t>JSON</w:t>
      </w:r>
      <w:r w:rsidR="004B50DD">
        <w:t>-formatted data</w:t>
      </w:r>
      <w:r>
        <w:t>.</w:t>
      </w:r>
      <w:r w:rsidR="009F4A66">
        <w:t xml:space="preserve"> If the </w:t>
      </w:r>
      <w:proofErr w:type="spellStart"/>
      <w:r w:rsidR="009F4A66" w:rsidRPr="009F4A66">
        <w:rPr>
          <w:b/>
          <w:bCs/>
        </w:rPr>
        <w:t>appWorkspaceId</w:t>
      </w:r>
      <w:proofErr w:type="spellEnd"/>
      <w:r w:rsidR="009F4A66">
        <w:t xml:space="preserve"> parameter is blank, the </w:t>
      </w:r>
      <w:proofErr w:type="spellStart"/>
      <w:r w:rsidR="009F4A66" w:rsidRPr="009F4A66">
        <w:rPr>
          <w:b/>
          <w:bCs/>
        </w:rPr>
        <w:t>GetEmbeddedViewModel</w:t>
      </w:r>
      <w:proofErr w:type="spellEnd"/>
      <w:r w:rsidR="009F4A66">
        <w:t xml:space="preserve"> method returns a view model for the current user's personal workspace. If the </w:t>
      </w:r>
      <w:proofErr w:type="spellStart"/>
      <w:r w:rsidR="009F4A66" w:rsidRPr="009F4A66">
        <w:rPr>
          <w:b/>
          <w:bCs/>
        </w:rPr>
        <w:t>appWorkspaceId</w:t>
      </w:r>
      <w:proofErr w:type="spellEnd"/>
      <w:r w:rsidR="009F4A66">
        <w:t xml:space="preserve"> parameter contains a GUID, the </w:t>
      </w:r>
      <w:proofErr w:type="spellStart"/>
      <w:r w:rsidR="009F4A66" w:rsidRPr="009F4A66">
        <w:rPr>
          <w:b/>
          <w:bCs/>
        </w:rPr>
        <w:t>GetEmbeddedViewModel</w:t>
      </w:r>
      <w:proofErr w:type="spellEnd"/>
      <w:r w:rsidR="009F4A66">
        <w:t xml:space="preserve"> method returns a view model for the app workspace associated with that GUID.</w:t>
      </w:r>
    </w:p>
    <w:p w14:paraId="71D89A49" w14:textId="3ADF8E49" w:rsidR="009F4A66" w:rsidRPr="00F1413D" w:rsidRDefault="009F4A66" w:rsidP="00461D94">
      <w:pPr>
        <w:pStyle w:val="LabExerciseCallout"/>
        <w:rPr>
          <w:b/>
          <w:bCs/>
        </w:rPr>
      </w:pPr>
      <w:r>
        <w:t>You can copy and paste th</w:t>
      </w:r>
      <w:r w:rsidR="001E4387">
        <w:t xml:space="preserve">is </w:t>
      </w:r>
      <w:r>
        <w:t xml:space="preserve">method from the </w:t>
      </w:r>
      <w:r w:rsidRPr="009F4A66">
        <w:rPr>
          <w:b/>
          <w:bCs/>
        </w:rPr>
        <w:t>Exercise 6 - PowerBiServiceApi.cs.txt</w:t>
      </w:r>
      <w:r>
        <w:t xml:space="preserve"> file in the </w:t>
      </w:r>
      <w:proofErr w:type="spellStart"/>
      <w:r w:rsidRPr="009F4A66">
        <w:rPr>
          <w:b/>
          <w:bCs/>
        </w:rPr>
        <w:t>StudentLabFiles</w:t>
      </w:r>
      <w:proofErr w:type="spellEnd"/>
      <w:r>
        <w:t xml:space="preserve"> folder.</w:t>
      </w:r>
    </w:p>
    <w:p w14:paraId="0BDFD757" w14:textId="7F9B13D1" w:rsidR="00F1413D" w:rsidRDefault="00FE4B76" w:rsidP="00461D94">
      <w:pPr>
        <w:pStyle w:val="LabStepNumberedLevel2"/>
        <w:numPr>
          <w:ilvl w:val="1"/>
          <w:numId w:val="25"/>
        </w:numPr>
      </w:pPr>
      <w:r>
        <w:t xml:space="preserve">To enhance your conceptual understanding, examine a sample </w:t>
      </w:r>
      <w:r w:rsidR="004B50DD">
        <w:t xml:space="preserve">of </w:t>
      </w:r>
      <w:r>
        <w:t xml:space="preserve">JSON returned by the </w:t>
      </w:r>
      <w:proofErr w:type="spellStart"/>
      <w:r w:rsidRPr="009F4A66">
        <w:rPr>
          <w:b/>
          <w:bCs/>
        </w:rPr>
        <w:t>GetEmbeddedViewModel</w:t>
      </w:r>
      <w:proofErr w:type="spellEnd"/>
      <w:r>
        <w:t xml:space="preserve"> method.</w:t>
      </w:r>
    </w:p>
    <w:p w14:paraId="12A40EAD" w14:textId="342364C4" w:rsidR="00F1413D" w:rsidRDefault="00F1413D" w:rsidP="00F1413D">
      <w:pPr>
        <w:pStyle w:val="LabStepScreenshotLevel2"/>
      </w:pPr>
      <w:r>
        <w:drawing>
          <wp:inline distT="0" distB="0" distL="0" distR="0" wp14:anchorId="7E782A1D" wp14:editId="483C1D1D">
            <wp:extent cx="3851723" cy="1631276"/>
            <wp:effectExtent l="19050" t="19050" r="15875" b="266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18101" cy="1659388"/>
                    </a:xfrm>
                    <a:prstGeom prst="rect">
                      <a:avLst/>
                    </a:prstGeom>
                    <a:noFill/>
                    <a:ln>
                      <a:solidFill>
                        <a:schemeClr val="tx1">
                          <a:lumMod val="50000"/>
                          <a:lumOff val="50000"/>
                        </a:schemeClr>
                      </a:solidFill>
                    </a:ln>
                  </pic:spPr>
                </pic:pic>
              </a:graphicData>
            </a:graphic>
          </wp:inline>
        </w:drawing>
      </w:r>
    </w:p>
    <w:p w14:paraId="0053B2A5" w14:textId="2EB5B4A5" w:rsidR="00461D94" w:rsidRDefault="00461D94" w:rsidP="00461D94">
      <w:pPr>
        <w:pStyle w:val="LabStepNumberedLevel2"/>
        <w:numPr>
          <w:ilvl w:val="1"/>
          <w:numId w:val="25"/>
        </w:numPr>
      </w:pPr>
      <w:r>
        <w:t xml:space="preserve">Save your work and close </w:t>
      </w:r>
      <w:proofErr w:type="spellStart"/>
      <w:r w:rsidRPr="00461D94">
        <w:rPr>
          <w:b/>
          <w:bCs/>
        </w:rPr>
        <w:t>PowerBiServiceApi.cs</w:t>
      </w:r>
      <w:proofErr w:type="spellEnd"/>
      <w:r>
        <w:t>.</w:t>
      </w:r>
    </w:p>
    <w:p w14:paraId="734CAEB1" w14:textId="7EB736AA" w:rsidR="00B30D73" w:rsidRDefault="00B30D73" w:rsidP="00B30D73">
      <w:pPr>
        <w:pStyle w:val="LabStepNumbered"/>
        <w:numPr>
          <w:ilvl w:val="0"/>
          <w:numId w:val="25"/>
        </w:numPr>
      </w:pPr>
      <w:r>
        <w:lastRenderedPageBreak/>
        <w:t xml:space="preserve">Modify </w:t>
      </w:r>
      <w:r w:rsidRPr="004B50DD">
        <w:rPr>
          <w:b/>
          <w:bCs/>
        </w:rPr>
        <w:t>Embed</w:t>
      </w:r>
      <w:r>
        <w:t xml:space="preserve"> method in </w:t>
      </w:r>
      <w:proofErr w:type="spellStart"/>
      <w:r w:rsidRPr="004B50DD">
        <w:rPr>
          <w:b/>
          <w:bCs/>
        </w:rPr>
        <w:t>HomeController</w:t>
      </w:r>
      <w:proofErr w:type="spellEnd"/>
      <w:r>
        <w:t xml:space="preserve"> to call </w:t>
      </w:r>
      <w:r w:rsidR="004B50DD">
        <w:t xml:space="preserve">the </w:t>
      </w:r>
      <w:proofErr w:type="spellStart"/>
      <w:r w:rsidR="004B50DD" w:rsidRPr="004B50DD">
        <w:rPr>
          <w:b/>
          <w:bCs/>
        </w:rPr>
        <w:t>GetEmbeddedViewModel</w:t>
      </w:r>
      <w:proofErr w:type="spellEnd"/>
      <w:r w:rsidR="004B50DD">
        <w:t xml:space="preserve"> </w:t>
      </w:r>
      <w:r>
        <w:t>method.</w:t>
      </w:r>
    </w:p>
    <w:p w14:paraId="47B4B500" w14:textId="29462E1B" w:rsidR="00983BBF" w:rsidRDefault="00983BBF" w:rsidP="00B30D73">
      <w:pPr>
        <w:pStyle w:val="LabStepNumberedLevel2"/>
        <w:numPr>
          <w:ilvl w:val="1"/>
          <w:numId w:val="25"/>
        </w:numPr>
      </w:pPr>
      <w:r>
        <w:t xml:space="preserve">Locate the </w:t>
      </w:r>
      <w:proofErr w:type="spellStart"/>
      <w:r w:rsidRPr="004B50DD">
        <w:rPr>
          <w:b/>
          <w:bCs/>
        </w:rPr>
        <w:t>HomeController.cs</w:t>
      </w:r>
      <w:proofErr w:type="spellEnd"/>
      <w:r>
        <w:t xml:space="preserve"> file and open it in an editor window.</w:t>
      </w:r>
    </w:p>
    <w:p w14:paraId="66A80792" w14:textId="335F3A3A" w:rsidR="00983BBF" w:rsidRDefault="00983BBF" w:rsidP="00B30D73">
      <w:pPr>
        <w:pStyle w:val="LabStepNumberedLevel2"/>
        <w:numPr>
          <w:ilvl w:val="1"/>
          <w:numId w:val="25"/>
        </w:numPr>
      </w:pPr>
      <w:r>
        <w:t xml:space="preserve">Locate the </w:t>
      </w:r>
      <w:r w:rsidRPr="004B50DD">
        <w:rPr>
          <w:b/>
          <w:bCs/>
        </w:rPr>
        <w:t>Embed</w:t>
      </w:r>
      <w:r>
        <w:t xml:space="preserve"> method which should currently match this </w:t>
      </w:r>
      <w:r w:rsidRPr="00983BBF">
        <w:rPr>
          <w:b/>
          <w:bCs/>
        </w:rPr>
        <w:t>Embed</w:t>
      </w:r>
      <w:r>
        <w:t xml:space="preserve"> method implementation.</w:t>
      </w:r>
    </w:p>
    <w:p w14:paraId="2F146398" w14:textId="58010807" w:rsidR="00983BBF" w:rsidRDefault="00983BBF" w:rsidP="00015FD8">
      <w:pPr>
        <w:pStyle w:val="LabStepCodeBlockLevel2"/>
      </w:pPr>
      <w:r>
        <w:t>public async Task&lt;IActionResult&gt; Embed() {</w:t>
      </w:r>
    </w:p>
    <w:p w14:paraId="3C3D9330" w14:textId="77777777" w:rsidR="00983BBF" w:rsidRDefault="00983BBF" w:rsidP="00983BBF">
      <w:pPr>
        <w:pStyle w:val="LabStepCodeBlockLevel2"/>
      </w:pPr>
      <w:r>
        <w:t xml:space="preserve">  Guid workspaceId = new Guid("912f2b34-7daa-4589-83df-35c75944d864");</w:t>
      </w:r>
    </w:p>
    <w:p w14:paraId="21447188" w14:textId="77777777" w:rsidR="00983BBF" w:rsidRDefault="00983BBF" w:rsidP="00983BBF">
      <w:pPr>
        <w:pStyle w:val="LabStepCodeBlockLevel2"/>
      </w:pPr>
      <w:r>
        <w:t xml:space="preserve">  Guid reportId = new Guid("cd496c1c-8df0-48e7-8b92-e2932298743e");</w:t>
      </w:r>
    </w:p>
    <w:p w14:paraId="54298EB6" w14:textId="77777777" w:rsidR="00983BBF" w:rsidRDefault="00983BBF" w:rsidP="00983BBF">
      <w:pPr>
        <w:pStyle w:val="LabStepCodeBlockLevel2"/>
      </w:pPr>
      <w:r>
        <w:t xml:space="preserve">  var viewModel = await powerBiServiceApi.GetReport(workspaceId, reportId);</w:t>
      </w:r>
    </w:p>
    <w:p w14:paraId="5954CCF5" w14:textId="77777777" w:rsidR="00983BBF" w:rsidRDefault="00983BBF" w:rsidP="00983BBF">
      <w:pPr>
        <w:pStyle w:val="LabStepCodeBlockLevel2"/>
      </w:pPr>
      <w:r>
        <w:t xml:space="preserve">  return View(viewModel);</w:t>
      </w:r>
    </w:p>
    <w:p w14:paraId="2D625E03" w14:textId="4CE947AC" w:rsidR="00983BBF" w:rsidRDefault="00983BBF" w:rsidP="00983BBF">
      <w:pPr>
        <w:pStyle w:val="LabStepCodeBlockLevel2"/>
      </w:pPr>
      <w:r>
        <w:t>}</w:t>
      </w:r>
    </w:p>
    <w:p w14:paraId="310BC8AE" w14:textId="7FB0F4CA" w:rsidR="00B30D73" w:rsidRDefault="00983BBF" w:rsidP="00B30D73">
      <w:pPr>
        <w:pStyle w:val="LabStepNumberedLevel2"/>
        <w:numPr>
          <w:ilvl w:val="1"/>
          <w:numId w:val="25"/>
        </w:numPr>
      </w:pPr>
      <w:r>
        <w:t xml:space="preserve">Delete the </w:t>
      </w:r>
      <w:r w:rsidRPr="004B50DD">
        <w:rPr>
          <w:b/>
          <w:bCs/>
        </w:rPr>
        <w:t>Embed</w:t>
      </w:r>
      <w:r>
        <w:t xml:space="preserve"> method </w:t>
      </w:r>
      <w:r w:rsidR="004B50DD">
        <w:t xml:space="preserve">implementation </w:t>
      </w:r>
      <w:r>
        <w:t xml:space="preserve">and replace </w:t>
      </w:r>
      <w:r w:rsidR="004B50DD">
        <w:t xml:space="preserve">it </w:t>
      </w:r>
      <w:r>
        <w:t>the following code.</w:t>
      </w:r>
    </w:p>
    <w:p w14:paraId="2DB38705" w14:textId="77777777" w:rsidR="009E7E73" w:rsidRDefault="009E7E73" w:rsidP="009E7E73">
      <w:pPr>
        <w:pStyle w:val="LabStepCodeBlockLevel2"/>
      </w:pPr>
      <w:r>
        <w:t>public async Task&lt;IActionResult&gt; Embed(string workspaceId) {</w:t>
      </w:r>
    </w:p>
    <w:p w14:paraId="5B4F9DC3" w14:textId="77777777" w:rsidR="009E7E73" w:rsidRDefault="009E7E73" w:rsidP="009E7E73">
      <w:pPr>
        <w:pStyle w:val="LabStepCodeBlockLevel2"/>
      </w:pPr>
      <w:r>
        <w:t xml:space="preserve">  var viewModel = await powerBiServiceApi.</w:t>
      </w:r>
      <w:bookmarkStart w:id="0" w:name="_Hlk49182593"/>
      <w:r>
        <w:t>GetEmbeddedViewModel</w:t>
      </w:r>
      <w:bookmarkEnd w:id="0"/>
      <w:r>
        <w:t>(workspaceId);</w:t>
      </w:r>
    </w:p>
    <w:p w14:paraId="18641E9B" w14:textId="7C358E97" w:rsidR="009E7E73" w:rsidRPr="009E7E73" w:rsidRDefault="009E7E73" w:rsidP="009E7E73">
      <w:pPr>
        <w:pStyle w:val="LabStepCodeBlockLevel2"/>
        <w:rPr>
          <w:color w:val="7F7F7F" w:themeColor="text1" w:themeTint="80"/>
        </w:rPr>
      </w:pPr>
      <w:r w:rsidRPr="009E7E73">
        <w:rPr>
          <w:color w:val="7F7F7F" w:themeColor="text1" w:themeTint="80"/>
        </w:rPr>
        <w:t xml:space="preserve">  // cast string value to object type in order to pass string value as MVC view model </w:t>
      </w:r>
    </w:p>
    <w:p w14:paraId="53F6CED7" w14:textId="77777777" w:rsidR="009E7E73" w:rsidRDefault="009E7E73" w:rsidP="009E7E73">
      <w:pPr>
        <w:pStyle w:val="LabStepCodeBlockLevel2"/>
      </w:pPr>
      <w:r>
        <w:t xml:space="preserve">  return View(viewModel as object);</w:t>
      </w:r>
    </w:p>
    <w:p w14:paraId="3CAC5ADC" w14:textId="7E883DA2" w:rsidR="009E7E73" w:rsidRDefault="009E7E73" w:rsidP="009E7E73">
      <w:pPr>
        <w:pStyle w:val="LabStepCodeBlockLevel2"/>
      </w:pPr>
      <w:r>
        <w:t>}</w:t>
      </w:r>
    </w:p>
    <w:p w14:paraId="4BB16B55" w14:textId="05B72212" w:rsidR="001473E0" w:rsidRDefault="001473E0" w:rsidP="001473E0">
      <w:pPr>
        <w:pStyle w:val="LabStepNumberedLevel2"/>
      </w:pPr>
      <w:r>
        <w:t xml:space="preserve">Save your work and close </w:t>
      </w:r>
      <w:proofErr w:type="spellStart"/>
      <w:r w:rsidRPr="001473E0">
        <w:rPr>
          <w:b/>
          <w:bCs/>
        </w:rPr>
        <w:t>HomeController.cs</w:t>
      </w:r>
      <w:proofErr w:type="spellEnd"/>
      <w:r>
        <w:t>.</w:t>
      </w:r>
    </w:p>
    <w:p w14:paraId="75CA7B28" w14:textId="79F2B632" w:rsidR="00983BBF" w:rsidRDefault="00983BBF" w:rsidP="00983BBF">
      <w:pPr>
        <w:pStyle w:val="LabExerciseCallout"/>
      </w:pPr>
      <w:r>
        <w:t xml:space="preserve">There are a few things to note about the new implementation of the </w:t>
      </w:r>
      <w:r w:rsidRPr="00983BBF">
        <w:rPr>
          <w:b/>
          <w:bCs/>
        </w:rPr>
        <w:t>Embed</w:t>
      </w:r>
      <w:r>
        <w:t xml:space="preserve"> controller action method. First, the method now takes a string parameter named </w:t>
      </w:r>
      <w:proofErr w:type="spellStart"/>
      <w:r w:rsidRPr="00983BBF">
        <w:rPr>
          <w:b/>
          <w:bCs/>
        </w:rPr>
        <w:t>workspaceId</w:t>
      </w:r>
      <w:proofErr w:type="spellEnd"/>
      <w:r>
        <w:t xml:space="preserve">. When this controller method is passed a workspace ID in the </w:t>
      </w:r>
      <w:proofErr w:type="spellStart"/>
      <w:r w:rsidRPr="001473E0">
        <w:rPr>
          <w:b/>
          <w:bCs/>
        </w:rPr>
        <w:t>workspaceId</w:t>
      </w:r>
      <w:proofErr w:type="spellEnd"/>
      <w:r>
        <w:t xml:space="preserve"> query string parameter, it passes that workspace ID along to the </w:t>
      </w:r>
      <w:proofErr w:type="spellStart"/>
      <w:r w:rsidRPr="001473E0">
        <w:rPr>
          <w:b/>
          <w:bCs/>
        </w:rPr>
        <w:t>PowerBiServiceApi</w:t>
      </w:r>
      <w:proofErr w:type="spellEnd"/>
      <w:r>
        <w:t xml:space="preserve"> class when it calls the </w:t>
      </w:r>
      <w:proofErr w:type="spellStart"/>
      <w:r w:rsidRPr="00983BBF">
        <w:rPr>
          <w:b/>
          <w:bCs/>
        </w:rPr>
        <w:t>GetEmbeddedViewModel</w:t>
      </w:r>
      <w:proofErr w:type="spellEnd"/>
      <w:r>
        <w:t xml:space="preserve"> method.</w:t>
      </w:r>
    </w:p>
    <w:p w14:paraId="6F44A774" w14:textId="24A7ABFF" w:rsidR="00983BBF" w:rsidRDefault="00983BBF" w:rsidP="00983BBF">
      <w:pPr>
        <w:pStyle w:val="LabExerciseCallout"/>
      </w:pPr>
      <w:r>
        <w:t xml:space="preserve">The second thing to note about this example if that the string-based </w:t>
      </w:r>
      <w:proofErr w:type="spellStart"/>
      <w:r w:rsidRPr="00983BBF">
        <w:rPr>
          <w:b/>
          <w:bCs/>
        </w:rPr>
        <w:t>viewModel</w:t>
      </w:r>
      <w:proofErr w:type="spellEnd"/>
      <w:r>
        <w:t xml:space="preserve"> variable is cast to a type of </w:t>
      </w:r>
      <w:r w:rsidRPr="00983BBF">
        <w:rPr>
          <w:b/>
          <w:bCs/>
        </w:rPr>
        <w:t>object</w:t>
      </w:r>
      <w:r>
        <w:t xml:space="preserve"> in the </w:t>
      </w:r>
      <w:r w:rsidRPr="00983BBF">
        <w:rPr>
          <w:b/>
          <w:bCs/>
        </w:rPr>
        <w:t>return</w:t>
      </w:r>
      <w:r>
        <w:t xml:space="preserve"> statement using the syntax </w:t>
      </w:r>
      <w:r w:rsidRPr="00983BBF">
        <w:rPr>
          <w:b/>
          <w:bCs/>
        </w:rPr>
        <w:t>View(</w:t>
      </w:r>
      <w:proofErr w:type="spellStart"/>
      <w:r w:rsidRPr="00983BBF">
        <w:rPr>
          <w:b/>
          <w:bCs/>
        </w:rPr>
        <w:t>viewModel</w:t>
      </w:r>
      <w:proofErr w:type="spellEnd"/>
      <w:r w:rsidRPr="00983BBF">
        <w:rPr>
          <w:b/>
          <w:bCs/>
        </w:rPr>
        <w:t xml:space="preserve"> as object)</w:t>
      </w:r>
      <w:r>
        <w:t xml:space="preserve">. This is a </w:t>
      </w:r>
      <w:r w:rsidR="001473E0">
        <w:t xml:space="preserve">required </w:t>
      </w:r>
      <w:r>
        <w:t xml:space="preserve">workaround because passing a string parameter to </w:t>
      </w:r>
      <w:r w:rsidRPr="00983BBF">
        <w:rPr>
          <w:b/>
          <w:bCs/>
        </w:rPr>
        <w:t>View()</w:t>
      </w:r>
      <w:r>
        <w:t xml:space="preserve"> would fail because the string value would be treated as </w:t>
      </w:r>
      <w:r w:rsidR="001473E0">
        <w:t xml:space="preserve">a view </w:t>
      </w:r>
      <w:r>
        <w:t xml:space="preserve">name instead of </w:t>
      </w:r>
      <w:r w:rsidR="001473E0">
        <w:t>a view model being passed to the underlying view.</w:t>
      </w:r>
    </w:p>
    <w:p w14:paraId="78470DF7" w14:textId="294D9445" w:rsidR="00D606B8" w:rsidRDefault="001473E0" w:rsidP="00D606B8">
      <w:pPr>
        <w:pStyle w:val="LabStepNumbered"/>
      </w:pPr>
      <w:r>
        <w:t xml:space="preserve">Replace the code in </w:t>
      </w:r>
      <w:proofErr w:type="spellStart"/>
      <w:r w:rsidR="00B30D73" w:rsidRPr="001473E0">
        <w:rPr>
          <w:b/>
          <w:bCs/>
        </w:rPr>
        <w:t>Embed.cshtml</w:t>
      </w:r>
      <w:proofErr w:type="spellEnd"/>
      <w:r>
        <w:t xml:space="preserve"> with a better implementation.</w:t>
      </w:r>
    </w:p>
    <w:p w14:paraId="33E5300A" w14:textId="71365FB0" w:rsidR="001473E0" w:rsidRDefault="001473E0" w:rsidP="001473E0">
      <w:pPr>
        <w:pStyle w:val="LabStepNumberedLevel2"/>
      </w:pPr>
      <w:r>
        <w:t xml:space="preserve">Locate </w:t>
      </w:r>
      <w:proofErr w:type="spellStart"/>
      <w:r w:rsidRPr="001473E0">
        <w:rPr>
          <w:b/>
          <w:bCs/>
        </w:rPr>
        <w:t>Embed.cshtml</w:t>
      </w:r>
      <w:proofErr w:type="spellEnd"/>
      <w:r>
        <w:t xml:space="preserve"> file in the </w:t>
      </w:r>
      <w:r w:rsidRPr="001473E0">
        <w:rPr>
          <w:b/>
          <w:bCs/>
        </w:rPr>
        <w:t>Views &gt; Home</w:t>
      </w:r>
      <w:r>
        <w:t xml:space="preserve"> folder</w:t>
      </w:r>
      <w:r w:rsidR="00015FD8">
        <w:t xml:space="preserve">, </w:t>
      </w:r>
      <w:r>
        <w:t>open it in an editor window</w:t>
      </w:r>
      <w:r w:rsidR="00015FD8">
        <w:t xml:space="preserve"> and delete all the content inside</w:t>
      </w:r>
      <w:r>
        <w:t>.</w:t>
      </w:r>
    </w:p>
    <w:p w14:paraId="77652EE8" w14:textId="7A927652" w:rsidR="001473E0" w:rsidRDefault="001473E0" w:rsidP="001473E0">
      <w:pPr>
        <w:pStyle w:val="LabStepNumberedLevel2"/>
      </w:pPr>
      <w:r>
        <w:t xml:space="preserve">In Windows Explorer, locate the </w:t>
      </w:r>
      <w:r w:rsidRPr="001473E0">
        <w:rPr>
          <w:b/>
          <w:bCs/>
        </w:rPr>
        <w:t>Exercise 6 - Embed.cshtml.txt</w:t>
      </w:r>
      <w:r>
        <w:t xml:space="preserve"> file in the </w:t>
      </w:r>
      <w:proofErr w:type="spellStart"/>
      <w:r w:rsidRPr="001473E0">
        <w:rPr>
          <w:b/>
          <w:bCs/>
        </w:rPr>
        <w:t>StudentLabFiles</w:t>
      </w:r>
      <w:proofErr w:type="spellEnd"/>
      <w:r>
        <w:t xml:space="preserve"> folder.</w:t>
      </w:r>
    </w:p>
    <w:p w14:paraId="5FD2213F" w14:textId="28FB36B6" w:rsidR="001473E0" w:rsidRDefault="001473E0" w:rsidP="001473E0">
      <w:pPr>
        <w:pStyle w:val="LabStepNumberedLevel2"/>
      </w:pPr>
      <w:r>
        <w:t xml:space="preserve">Open </w:t>
      </w:r>
      <w:r w:rsidRPr="001473E0">
        <w:rPr>
          <w:b/>
          <w:bCs/>
        </w:rPr>
        <w:t>Exercise 6 - Embed.cshtml.txt</w:t>
      </w:r>
      <w:r>
        <w:t xml:space="preserve"> in a text editor such as Notepad and copy all its contents to the Windows clipboard.</w:t>
      </w:r>
    </w:p>
    <w:p w14:paraId="176A6636" w14:textId="16689E36" w:rsidR="001473E0" w:rsidRPr="001473E0" w:rsidRDefault="001473E0" w:rsidP="0018695F">
      <w:pPr>
        <w:pStyle w:val="LabStepNumberedLevel2"/>
      </w:pPr>
      <w:r>
        <w:t xml:space="preserve">Return to Visual Studio Code and </w:t>
      </w:r>
      <w:r w:rsidR="00015FD8">
        <w:t>p</w:t>
      </w:r>
      <w:r>
        <w:t xml:space="preserve">aste the content of </w:t>
      </w:r>
      <w:r w:rsidRPr="00015FD8">
        <w:rPr>
          <w:b/>
          <w:bCs/>
        </w:rPr>
        <w:t>Exercise 6 - Embed.cshtml.txt</w:t>
      </w:r>
      <w:r w:rsidRPr="001473E0">
        <w:t xml:space="preserve"> into </w:t>
      </w:r>
      <w:proofErr w:type="spellStart"/>
      <w:r w:rsidRPr="00015FD8">
        <w:rPr>
          <w:b/>
          <w:bCs/>
        </w:rPr>
        <w:t>Embed.cshtml</w:t>
      </w:r>
      <w:proofErr w:type="spellEnd"/>
      <w:r w:rsidRPr="00015FD8">
        <w:rPr>
          <w:b/>
          <w:bCs/>
        </w:rPr>
        <w:t>.</w:t>
      </w:r>
    </w:p>
    <w:p w14:paraId="23690FA8" w14:textId="4AB41916" w:rsidR="001473E0" w:rsidRDefault="00E8443E" w:rsidP="001473E0">
      <w:pPr>
        <w:pStyle w:val="LabStepScreenshotLevel2"/>
      </w:pPr>
      <w:r>
        <w:drawing>
          <wp:inline distT="0" distB="0" distL="0" distR="0" wp14:anchorId="242B467F" wp14:editId="2DB96D17">
            <wp:extent cx="3006861" cy="980898"/>
            <wp:effectExtent l="19050" t="19050" r="22225" b="1016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15197" cy="983617"/>
                    </a:xfrm>
                    <a:prstGeom prst="rect">
                      <a:avLst/>
                    </a:prstGeom>
                    <a:noFill/>
                    <a:ln>
                      <a:solidFill>
                        <a:schemeClr val="tx1">
                          <a:lumMod val="50000"/>
                          <a:lumOff val="50000"/>
                        </a:schemeClr>
                      </a:solidFill>
                    </a:ln>
                  </pic:spPr>
                </pic:pic>
              </a:graphicData>
            </a:graphic>
          </wp:inline>
        </w:drawing>
      </w:r>
    </w:p>
    <w:p w14:paraId="45953416" w14:textId="1B082B12"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6E4D73F1" w14:textId="24702CF3" w:rsidR="001473E0" w:rsidRDefault="001473E0" w:rsidP="001473E0">
      <w:pPr>
        <w:pStyle w:val="LabStepNumbered"/>
      </w:pPr>
      <w:r>
        <w:t xml:space="preserve">Replace the code in </w:t>
      </w:r>
      <w:proofErr w:type="spellStart"/>
      <w:r w:rsidRPr="001473E0">
        <w:rPr>
          <w:b/>
          <w:bCs/>
        </w:rPr>
        <w:t>Embed.</w:t>
      </w:r>
      <w:r>
        <w:rPr>
          <w:b/>
          <w:bCs/>
        </w:rPr>
        <w:t>ts</w:t>
      </w:r>
      <w:proofErr w:type="spellEnd"/>
      <w:r>
        <w:t xml:space="preserve"> with a better implementation.</w:t>
      </w:r>
    </w:p>
    <w:p w14:paraId="2C65C6DC" w14:textId="3C0347C8" w:rsidR="001473E0" w:rsidRDefault="001473E0" w:rsidP="001473E0">
      <w:pPr>
        <w:pStyle w:val="LabStepNumberedLevel2"/>
      </w:pPr>
      <w:r>
        <w:t xml:space="preserve">Locate </w:t>
      </w:r>
      <w:proofErr w:type="spellStart"/>
      <w:r w:rsidRPr="001473E0">
        <w:rPr>
          <w:b/>
          <w:bCs/>
        </w:rPr>
        <w:t>Embed.</w:t>
      </w:r>
      <w:r>
        <w:rPr>
          <w:b/>
          <w:bCs/>
        </w:rPr>
        <w:t>ts</w:t>
      </w:r>
      <w:proofErr w:type="spellEnd"/>
      <w:r>
        <w:t xml:space="preserve"> file in the </w:t>
      </w:r>
      <w:r>
        <w:rPr>
          <w:b/>
          <w:bCs/>
        </w:rPr>
        <w:t xml:space="preserve">Scripts </w:t>
      </w:r>
      <w:r>
        <w:t>folder</w:t>
      </w:r>
      <w:r w:rsidR="00015FD8">
        <w:t xml:space="preserve">, </w:t>
      </w:r>
      <w:r>
        <w:t>open it in an editor window</w:t>
      </w:r>
      <w:r w:rsidR="00015FD8">
        <w:t xml:space="preserve"> and delete all the content inside</w:t>
      </w:r>
      <w:r>
        <w:t>.</w:t>
      </w:r>
    </w:p>
    <w:p w14:paraId="578AA563" w14:textId="6E13951F" w:rsidR="001473E0" w:rsidRDefault="001473E0" w:rsidP="001473E0">
      <w:pPr>
        <w:pStyle w:val="LabStepNumberedLevel2"/>
      </w:pPr>
      <w:r>
        <w:t xml:space="preserve">In Windows Explorer, locate the </w:t>
      </w:r>
      <w:r w:rsidRPr="001473E0">
        <w:rPr>
          <w:b/>
          <w:bCs/>
        </w:rPr>
        <w:t>Exercise 6 - Embed.</w:t>
      </w:r>
      <w:r w:rsidR="00015FD8">
        <w:rPr>
          <w:b/>
          <w:bCs/>
        </w:rPr>
        <w:t>ts</w:t>
      </w:r>
      <w:r w:rsidRPr="001473E0">
        <w:rPr>
          <w:b/>
          <w:bCs/>
        </w:rPr>
        <w:t>.txt</w:t>
      </w:r>
      <w:r>
        <w:t xml:space="preserve"> file in the </w:t>
      </w:r>
      <w:proofErr w:type="spellStart"/>
      <w:r w:rsidRPr="001473E0">
        <w:rPr>
          <w:b/>
          <w:bCs/>
        </w:rPr>
        <w:t>StudentLabFiles</w:t>
      </w:r>
      <w:proofErr w:type="spellEnd"/>
      <w:r>
        <w:t xml:space="preserve"> folder.</w:t>
      </w:r>
    </w:p>
    <w:p w14:paraId="7CF79B08" w14:textId="7E5FAACC" w:rsidR="001473E0" w:rsidRDefault="001473E0" w:rsidP="001473E0">
      <w:pPr>
        <w:pStyle w:val="LabStepNumberedLevel2"/>
      </w:pPr>
      <w:r>
        <w:t xml:space="preserve">Open </w:t>
      </w:r>
      <w:r w:rsidRPr="001473E0">
        <w:rPr>
          <w:b/>
          <w:bCs/>
        </w:rPr>
        <w:t>Exercise 6 - Embed.</w:t>
      </w:r>
      <w:r w:rsidR="00015FD8">
        <w:rPr>
          <w:b/>
          <w:bCs/>
        </w:rPr>
        <w:t>ts</w:t>
      </w:r>
      <w:r w:rsidRPr="001473E0">
        <w:rPr>
          <w:b/>
          <w:bCs/>
        </w:rPr>
        <w:t>.txt</w:t>
      </w:r>
      <w:r>
        <w:t xml:space="preserve"> in a text editor such as Notepad and copy all its contents to the Windows clipboard.</w:t>
      </w:r>
    </w:p>
    <w:p w14:paraId="1A7E0B1D" w14:textId="7C4548D6" w:rsidR="001473E0" w:rsidRPr="001473E0" w:rsidRDefault="001473E0" w:rsidP="0018695F">
      <w:pPr>
        <w:pStyle w:val="LabStepNumberedLevel2"/>
      </w:pPr>
      <w:r>
        <w:t xml:space="preserve">Return to Visual Studio Code and </w:t>
      </w:r>
      <w:r w:rsidR="00015FD8">
        <w:t xml:space="preserve">paste </w:t>
      </w:r>
      <w:r>
        <w:t xml:space="preserve">the content of </w:t>
      </w:r>
      <w:r w:rsidRPr="00015FD8">
        <w:rPr>
          <w:b/>
          <w:bCs/>
        </w:rPr>
        <w:t>Exercise 6 - Embed.</w:t>
      </w:r>
      <w:r w:rsidR="00015FD8" w:rsidRPr="00015FD8">
        <w:rPr>
          <w:b/>
          <w:bCs/>
        </w:rPr>
        <w:t>ts</w:t>
      </w:r>
      <w:r w:rsidRPr="00015FD8">
        <w:rPr>
          <w:b/>
          <w:bCs/>
        </w:rPr>
        <w:t>.txt</w:t>
      </w:r>
      <w:r w:rsidRPr="001473E0">
        <w:t xml:space="preserve"> into </w:t>
      </w:r>
      <w:proofErr w:type="spellStart"/>
      <w:r w:rsidRPr="00015FD8">
        <w:rPr>
          <w:b/>
          <w:bCs/>
        </w:rPr>
        <w:t>Embed.</w:t>
      </w:r>
      <w:r w:rsidR="00015FD8" w:rsidRPr="00015FD8">
        <w:rPr>
          <w:b/>
          <w:bCs/>
        </w:rPr>
        <w:t>ts</w:t>
      </w:r>
      <w:proofErr w:type="spellEnd"/>
      <w:r w:rsidRPr="00015FD8">
        <w:rPr>
          <w:b/>
          <w:bCs/>
        </w:rPr>
        <w:t>.</w:t>
      </w:r>
    </w:p>
    <w:p w14:paraId="707D0FE1" w14:textId="4AED0F2C" w:rsidR="001473E0" w:rsidRDefault="00E8443E" w:rsidP="001473E0">
      <w:pPr>
        <w:pStyle w:val="LabStepScreenshotLevel2"/>
      </w:pPr>
      <w:r>
        <w:drawing>
          <wp:inline distT="0" distB="0" distL="0" distR="0" wp14:anchorId="1C2AAB5B" wp14:editId="6BB22A6D">
            <wp:extent cx="3574692" cy="1153401"/>
            <wp:effectExtent l="19050" t="19050" r="26035" b="279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11183"/>
                    <a:stretch/>
                  </pic:blipFill>
                  <pic:spPr bwMode="auto">
                    <a:xfrm>
                      <a:off x="0" y="0"/>
                      <a:ext cx="3614070" cy="116610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8D71B5C" w14:textId="77777777"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09BBA24D" w14:textId="77777777" w:rsidR="00015FD8" w:rsidRDefault="00015FD8" w:rsidP="00015FD8">
      <w:pPr>
        <w:pStyle w:val="LabStepNumbered"/>
      </w:pPr>
      <w:r>
        <w:lastRenderedPageBreak/>
        <w:t xml:space="preserve">Run the web application in the Visual Studio Code debugger to test your work on the </w:t>
      </w:r>
      <w:r w:rsidRPr="00B45B93">
        <w:rPr>
          <w:b/>
          <w:bCs/>
        </w:rPr>
        <w:t>Embed</w:t>
      </w:r>
      <w:r>
        <w:t xml:space="preserve"> page.</w:t>
      </w:r>
    </w:p>
    <w:p w14:paraId="7E4E1D84" w14:textId="77777777" w:rsidR="00015FD8" w:rsidRDefault="00015FD8" w:rsidP="00015FD8">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895E63" w14:textId="77777777" w:rsidR="00015FD8" w:rsidRDefault="00015FD8" w:rsidP="00015FD8">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12F6C925" w14:textId="1FE2386E" w:rsidR="00015FD8" w:rsidRDefault="00015FD8" w:rsidP="00015FD8">
      <w:pPr>
        <w:pStyle w:val="LabStepNumberedLevel2"/>
      </w:pPr>
      <w:r>
        <w:t xml:space="preserve">The </w:t>
      </w:r>
      <w:r w:rsidRPr="00C45B2B">
        <w:rPr>
          <w:b/>
          <w:bCs/>
        </w:rPr>
        <w:t>Embed</w:t>
      </w:r>
      <w:r>
        <w:t xml:space="preserve"> page should appear much differently than before as shown in the following screenshot.</w:t>
      </w:r>
    </w:p>
    <w:p w14:paraId="6C8AC347" w14:textId="41F0B505" w:rsidR="009E7E73" w:rsidRDefault="009E7E73" w:rsidP="009E7E73">
      <w:pPr>
        <w:pStyle w:val="LabStepScreenshotLevel2"/>
      </w:pPr>
      <w:r>
        <w:drawing>
          <wp:inline distT="0" distB="0" distL="0" distR="0" wp14:anchorId="69E98EDB" wp14:editId="1337260C">
            <wp:extent cx="4391139" cy="1224534"/>
            <wp:effectExtent l="19050" t="19050" r="9525"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76632" cy="1248375"/>
                    </a:xfrm>
                    <a:prstGeom prst="rect">
                      <a:avLst/>
                    </a:prstGeom>
                    <a:noFill/>
                    <a:ln>
                      <a:solidFill>
                        <a:schemeClr val="tx1">
                          <a:lumMod val="50000"/>
                          <a:lumOff val="50000"/>
                        </a:schemeClr>
                      </a:solidFill>
                    </a:ln>
                  </pic:spPr>
                </pic:pic>
              </a:graphicData>
            </a:graphic>
          </wp:inline>
        </w:drawing>
      </w:r>
    </w:p>
    <w:p w14:paraId="4A5D63CC" w14:textId="50E34012" w:rsidR="00CA348D" w:rsidRDefault="00015FD8" w:rsidP="00015FD8">
      <w:pPr>
        <w:pStyle w:val="LabExerciseCallout"/>
      </w:pPr>
      <w:r>
        <w:t xml:space="preserve">Note there is a dropdown list for the </w:t>
      </w:r>
      <w:r w:rsidRPr="00015FD8">
        <w:rPr>
          <w:b/>
          <w:bCs/>
        </w:rPr>
        <w:t>Current Workspace</w:t>
      </w:r>
      <w:r>
        <w:t xml:space="preserve"> that you can use to navigate across workspaces.</w:t>
      </w:r>
    </w:p>
    <w:p w14:paraId="391DD5D2" w14:textId="7908653C" w:rsidR="00015FD8" w:rsidRDefault="00015FD8" w:rsidP="00CA348D">
      <w:pPr>
        <w:pStyle w:val="LabStepNumberedLevel2"/>
      </w:pPr>
      <w:r>
        <w:t>Navigate to the workspace you created earlier in this lab.</w:t>
      </w:r>
    </w:p>
    <w:p w14:paraId="34FCDF46" w14:textId="45BB5A20" w:rsidR="00F83265" w:rsidRDefault="00F83265" w:rsidP="009E7E73">
      <w:pPr>
        <w:pStyle w:val="LabStepScreenshotLevel2"/>
      </w:pPr>
      <w:r>
        <w:drawing>
          <wp:inline distT="0" distB="0" distL="0" distR="0" wp14:anchorId="11FAF161" wp14:editId="79E93F48">
            <wp:extent cx="3146447" cy="1031035"/>
            <wp:effectExtent l="19050" t="19050" r="15875"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25645" cy="1056987"/>
                    </a:xfrm>
                    <a:prstGeom prst="rect">
                      <a:avLst/>
                    </a:prstGeom>
                    <a:noFill/>
                    <a:ln>
                      <a:solidFill>
                        <a:schemeClr val="tx1">
                          <a:lumMod val="50000"/>
                          <a:lumOff val="50000"/>
                        </a:schemeClr>
                      </a:solidFill>
                    </a:ln>
                  </pic:spPr>
                </pic:pic>
              </a:graphicData>
            </a:graphic>
          </wp:inline>
        </w:drawing>
      </w:r>
    </w:p>
    <w:p w14:paraId="3F7D4734" w14:textId="38C0A267" w:rsidR="00CA348D" w:rsidRDefault="00015FD8" w:rsidP="00CA348D">
      <w:pPr>
        <w:pStyle w:val="LabStepNumberedLevel2"/>
      </w:pPr>
      <w:r>
        <w:t xml:space="preserve">Click on a report in the </w:t>
      </w:r>
      <w:r w:rsidRPr="00015FD8">
        <w:rPr>
          <w:b/>
          <w:bCs/>
        </w:rPr>
        <w:t>Open Report</w:t>
      </w:r>
      <w:r>
        <w:t xml:space="preserve"> section.</w:t>
      </w:r>
    </w:p>
    <w:p w14:paraId="1CC89BAE" w14:textId="676C7EDA" w:rsidR="009E7E73" w:rsidRDefault="00F83265" w:rsidP="009E7E73">
      <w:pPr>
        <w:pStyle w:val="LabStepScreenshotLevel2"/>
      </w:pPr>
      <w:r>
        <w:drawing>
          <wp:inline distT="0" distB="0" distL="0" distR="0" wp14:anchorId="09AC6FBF" wp14:editId="6ADA7342">
            <wp:extent cx="3591355" cy="942922"/>
            <wp:effectExtent l="19050" t="19050" r="9525" b="1016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96717" cy="970585"/>
                    </a:xfrm>
                    <a:prstGeom prst="rect">
                      <a:avLst/>
                    </a:prstGeom>
                    <a:noFill/>
                    <a:ln>
                      <a:solidFill>
                        <a:schemeClr val="tx1">
                          <a:lumMod val="50000"/>
                          <a:lumOff val="50000"/>
                        </a:schemeClr>
                      </a:solidFill>
                    </a:ln>
                  </pic:spPr>
                </pic:pic>
              </a:graphicData>
            </a:graphic>
          </wp:inline>
        </w:drawing>
      </w:r>
    </w:p>
    <w:p w14:paraId="484B6423" w14:textId="3C600168" w:rsidR="00CA348D" w:rsidRDefault="00015FD8" w:rsidP="00CA348D">
      <w:pPr>
        <w:pStyle w:val="LabStepNumberedLevel2"/>
      </w:pPr>
      <w:r>
        <w:t>The report should open in read-only mode.</w:t>
      </w:r>
    </w:p>
    <w:p w14:paraId="7C575DCA" w14:textId="1D1A95FF" w:rsidR="00F83265" w:rsidRDefault="00F83265" w:rsidP="009E7E73">
      <w:pPr>
        <w:pStyle w:val="LabStepScreenshotLevel2"/>
      </w:pPr>
      <w:r>
        <w:drawing>
          <wp:inline distT="0" distB="0" distL="0" distR="0" wp14:anchorId="06E8F1D0" wp14:editId="21F802C1">
            <wp:extent cx="4301338" cy="1179939"/>
            <wp:effectExtent l="19050" t="19050" r="23495" b="203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49156" cy="1193056"/>
                    </a:xfrm>
                    <a:prstGeom prst="rect">
                      <a:avLst/>
                    </a:prstGeom>
                    <a:noFill/>
                    <a:ln>
                      <a:solidFill>
                        <a:schemeClr val="tx1">
                          <a:lumMod val="50000"/>
                          <a:lumOff val="50000"/>
                        </a:schemeClr>
                      </a:solidFill>
                    </a:ln>
                  </pic:spPr>
                </pic:pic>
              </a:graphicData>
            </a:graphic>
          </wp:inline>
        </w:drawing>
      </w:r>
    </w:p>
    <w:p w14:paraId="1FF91FDF" w14:textId="194508FD" w:rsidR="00CA348D" w:rsidRDefault="00015FD8" w:rsidP="00CA348D">
      <w:pPr>
        <w:pStyle w:val="LabStepNumberedLevel2"/>
      </w:pPr>
      <w:r>
        <w:t xml:space="preserve">Click the </w:t>
      </w:r>
      <w:r w:rsidRPr="00015FD8">
        <w:rPr>
          <w:b/>
          <w:bCs/>
        </w:rPr>
        <w:t>Toggle Edit Mode</w:t>
      </w:r>
      <w:r>
        <w:t xml:space="preserve"> button to move the report into edit mode.</w:t>
      </w:r>
    </w:p>
    <w:p w14:paraId="13F92272" w14:textId="66B499B4" w:rsidR="009E7E73" w:rsidRDefault="00F83265" w:rsidP="009E7E73">
      <w:pPr>
        <w:pStyle w:val="LabStepScreenshotLevel2"/>
      </w:pPr>
      <w:r>
        <w:drawing>
          <wp:inline distT="0" distB="0" distL="0" distR="0" wp14:anchorId="15D04EE9" wp14:editId="3EAAD3BB">
            <wp:extent cx="2652107" cy="1036934"/>
            <wp:effectExtent l="19050" t="19050" r="15240" b="1143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06576" cy="1058231"/>
                    </a:xfrm>
                    <a:prstGeom prst="rect">
                      <a:avLst/>
                    </a:prstGeom>
                    <a:noFill/>
                    <a:ln>
                      <a:solidFill>
                        <a:schemeClr val="tx1">
                          <a:lumMod val="50000"/>
                          <a:lumOff val="50000"/>
                        </a:schemeClr>
                      </a:solidFill>
                    </a:ln>
                  </pic:spPr>
                </pic:pic>
              </a:graphicData>
            </a:graphic>
          </wp:inline>
        </w:drawing>
      </w:r>
    </w:p>
    <w:p w14:paraId="39797186" w14:textId="58A9C775" w:rsidR="00CA348D" w:rsidRDefault="00015FD8" w:rsidP="00CA348D">
      <w:pPr>
        <w:pStyle w:val="LabStepNumberedLevel2"/>
      </w:pPr>
      <w:r>
        <w:lastRenderedPageBreak/>
        <w:t>Note that when the report goes into edit mode, there isn't much space to work on the report while editing.</w:t>
      </w:r>
    </w:p>
    <w:p w14:paraId="7AA51A59" w14:textId="05488144" w:rsidR="00F83265" w:rsidRDefault="00F83265" w:rsidP="009E7E73">
      <w:pPr>
        <w:pStyle w:val="LabStepScreenshotLevel2"/>
      </w:pPr>
      <w:r>
        <w:drawing>
          <wp:inline distT="0" distB="0" distL="0" distR="0" wp14:anchorId="79FFF397" wp14:editId="4EAA70EE">
            <wp:extent cx="2790324" cy="1275998"/>
            <wp:effectExtent l="19050" t="19050" r="10160" b="196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15779" cy="1287639"/>
                    </a:xfrm>
                    <a:prstGeom prst="rect">
                      <a:avLst/>
                    </a:prstGeom>
                    <a:noFill/>
                    <a:ln>
                      <a:solidFill>
                        <a:schemeClr val="tx1">
                          <a:lumMod val="50000"/>
                          <a:lumOff val="50000"/>
                        </a:schemeClr>
                      </a:solidFill>
                    </a:ln>
                  </pic:spPr>
                </pic:pic>
              </a:graphicData>
            </a:graphic>
          </wp:inline>
        </w:drawing>
      </w:r>
    </w:p>
    <w:p w14:paraId="4993B56A" w14:textId="34440307" w:rsidR="00CA348D" w:rsidRDefault="00015FD8" w:rsidP="00CA348D">
      <w:pPr>
        <w:pStyle w:val="LabStepNumberedLevel2"/>
      </w:pPr>
      <w:r>
        <w:t xml:space="preserve">Click the Full Screen </w:t>
      </w:r>
      <w:r w:rsidR="00092316">
        <w:t>button to enter full screen mode</w:t>
      </w:r>
    </w:p>
    <w:p w14:paraId="311714C7" w14:textId="680F2B40" w:rsidR="00F83265" w:rsidRDefault="00F83265" w:rsidP="009E7E73">
      <w:pPr>
        <w:pStyle w:val="LabStepScreenshotLevel2"/>
      </w:pPr>
      <w:r>
        <w:drawing>
          <wp:inline distT="0" distB="0" distL="0" distR="0" wp14:anchorId="75B375D3" wp14:editId="6B782131">
            <wp:extent cx="2623861" cy="678996"/>
            <wp:effectExtent l="19050" t="19050" r="24130" b="260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8">
                      <a:extLst>
                        <a:ext uri="{28A0092B-C50C-407E-A947-70E740481C1C}">
                          <a14:useLocalDpi xmlns:a14="http://schemas.microsoft.com/office/drawing/2010/main" val="0"/>
                        </a:ext>
                      </a:extLst>
                    </a:blip>
                    <a:srcRect t="16157" b="16151"/>
                    <a:stretch/>
                  </pic:blipFill>
                  <pic:spPr bwMode="auto">
                    <a:xfrm>
                      <a:off x="0" y="0"/>
                      <a:ext cx="2744557" cy="71022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6F5313" w14:textId="6C9A768B" w:rsidR="006B596E" w:rsidRDefault="006B596E" w:rsidP="006B596E">
      <w:pPr>
        <w:pStyle w:val="LabExerciseCallout"/>
      </w:pPr>
      <w:r>
        <w:t xml:space="preserve">You can invoke the </w:t>
      </w:r>
      <w:r w:rsidRPr="006B596E">
        <w:rPr>
          <w:b/>
          <w:bCs/>
        </w:rPr>
        <w:t>File &gt; Save</w:t>
      </w:r>
      <w:r>
        <w:t xml:space="preserve"> command in a report that is in edit mode to save your changes.</w:t>
      </w:r>
    </w:p>
    <w:p w14:paraId="28FB242C" w14:textId="2BB3D140" w:rsidR="00CA348D" w:rsidRDefault="00092316" w:rsidP="00CA348D">
      <w:pPr>
        <w:pStyle w:val="LabStepNumberedLevel2"/>
      </w:pPr>
      <w:r>
        <w:t xml:space="preserve">Press the </w:t>
      </w:r>
      <w:r w:rsidRPr="00092316">
        <w:rPr>
          <w:b/>
          <w:bCs/>
        </w:rPr>
        <w:t>Esc</w:t>
      </w:r>
      <w:r>
        <w:t xml:space="preserve"> key in the keyboard to exit full screen mode.</w:t>
      </w:r>
    </w:p>
    <w:p w14:paraId="6A17865B" w14:textId="4AF86456" w:rsidR="00092316" w:rsidRDefault="00092316" w:rsidP="00CA348D">
      <w:pPr>
        <w:pStyle w:val="LabStepNumberedLevel2"/>
      </w:pPr>
      <w:r>
        <w:t xml:space="preserve">Click on a second report in the </w:t>
      </w:r>
      <w:r w:rsidRPr="00092316">
        <w:rPr>
          <w:b/>
          <w:bCs/>
        </w:rPr>
        <w:t>Open Report</w:t>
      </w:r>
      <w:r>
        <w:t xml:space="preserve"> section to navigate between reports.</w:t>
      </w:r>
    </w:p>
    <w:p w14:paraId="285D0731" w14:textId="1A7DD89A" w:rsidR="00F83265" w:rsidRDefault="00F83265" w:rsidP="009E7E73">
      <w:pPr>
        <w:pStyle w:val="LabStepScreenshotLevel2"/>
      </w:pPr>
      <w:r>
        <w:drawing>
          <wp:inline distT="0" distB="0" distL="0" distR="0" wp14:anchorId="50F75D86" wp14:editId="4A90DF6B">
            <wp:extent cx="3157287" cy="1106500"/>
            <wp:effectExtent l="19050" t="19050" r="24130" b="1778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197702" cy="1120664"/>
                    </a:xfrm>
                    <a:prstGeom prst="rect">
                      <a:avLst/>
                    </a:prstGeom>
                    <a:noFill/>
                    <a:ln>
                      <a:solidFill>
                        <a:schemeClr val="tx1">
                          <a:lumMod val="50000"/>
                          <a:lumOff val="50000"/>
                        </a:schemeClr>
                      </a:solidFill>
                    </a:ln>
                  </pic:spPr>
                </pic:pic>
              </a:graphicData>
            </a:graphic>
          </wp:inline>
        </w:drawing>
      </w:r>
    </w:p>
    <w:p w14:paraId="28622072" w14:textId="75E7049C" w:rsidR="009E7E73" w:rsidRDefault="00092316" w:rsidP="009E7E73">
      <w:pPr>
        <w:pStyle w:val="LabStepNumberedLevel2"/>
      </w:pPr>
      <w:r>
        <w:t xml:space="preserve">Create a new report by clicking on a dataset name in the </w:t>
      </w:r>
      <w:r w:rsidRPr="006B596E">
        <w:rPr>
          <w:b/>
          <w:bCs/>
        </w:rPr>
        <w:t>New Report</w:t>
      </w:r>
      <w:r>
        <w:t xml:space="preserve"> section.</w:t>
      </w:r>
    </w:p>
    <w:p w14:paraId="6E1B2EA0" w14:textId="5A188C19" w:rsidR="00CA348D" w:rsidRDefault="00CA348D" w:rsidP="00CA348D">
      <w:pPr>
        <w:pStyle w:val="LabStepScreenshotLevel2"/>
      </w:pPr>
      <w:r>
        <w:drawing>
          <wp:inline distT="0" distB="0" distL="0" distR="0" wp14:anchorId="28A5FB9F" wp14:editId="7C1257DC">
            <wp:extent cx="3791933" cy="1072519"/>
            <wp:effectExtent l="19050" t="19050" r="18415" b="133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42605" cy="1086851"/>
                    </a:xfrm>
                    <a:prstGeom prst="rect">
                      <a:avLst/>
                    </a:prstGeom>
                    <a:noFill/>
                    <a:ln>
                      <a:solidFill>
                        <a:schemeClr val="tx1">
                          <a:lumMod val="50000"/>
                          <a:lumOff val="50000"/>
                        </a:schemeClr>
                      </a:solidFill>
                    </a:ln>
                  </pic:spPr>
                </pic:pic>
              </a:graphicData>
            </a:graphic>
          </wp:inline>
        </w:drawing>
      </w:r>
    </w:p>
    <w:p w14:paraId="29FC286F" w14:textId="414C12B3" w:rsidR="00CA348D" w:rsidRDefault="00092316" w:rsidP="009E7E73">
      <w:pPr>
        <w:pStyle w:val="LabStepNumberedLevel2"/>
      </w:pPr>
      <w:r>
        <w:t>Add a simple visual of any type to the new report.</w:t>
      </w:r>
    </w:p>
    <w:p w14:paraId="6195929F" w14:textId="3E62F33B" w:rsidR="00CA348D" w:rsidRDefault="00CA348D" w:rsidP="00A27B35">
      <w:pPr>
        <w:pStyle w:val="LabStepScreenshotLevel2"/>
      </w:pPr>
      <w:r>
        <w:drawing>
          <wp:inline distT="0" distB="0" distL="0" distR="0" wp14:anchorId="360F5F3C" wp14:editId="1AD5C17B">
            <wp:extent cx="4570097" cy="1668166"/>
            <wp:effectExtent l="19050" t="19050" r="20955" b="273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57488" cy="1700065"/>
                    </a:xfrm>
                    <a:prstGeom prst="rect">
                      <a:avLst/>
                    </a:prstGeom>
                    <a:noFill/>
                    <a:ln>
                      <a:solidFill>
                        <a:schemeClr val="tx1">
                          <a:lumMod val="50000"/>
                          <a:lumOff val="50000"/>
                        </a:schemeClr>
                      </a:solidFill>
                    </a:ln>
                  </pic:spPr>
                </pic:pic>
              </a:graphicData>
            </a:graphic>
          </wp:inline>
        </w:drawing>
      </w:r>
    </w:p>
    <w:p w14:paraId="7519F007" w14:textId="27AE07CE" w:rsidR="00A27B35" w:rsidRDefault="00092316" w:rsidP="00A27B35">
      <w:pPr>
        <w:pStyle w:val="LabStepNumberedLevel2"/>
      </w:pPr>
      <w:r>
        <w:lastRenderedPageBreak/>
        <w:t xml:space="preserve">Save the new report using the </w:t>
      </w:r>
      <w:r w:rsidRPr="00092316">
        <w:rPr>
          <w:b/>
          <w:bCs/>
        </w:rPr>
        <w:t>File &gt; Save as</w:t>
      </w:r>
      <w:r>
        <w:t xml:space="preserve"> menu command.</w:t>
      </w:r>
    </w:p>
    <w:p w14:paraId="2CD5DDB8" w14:textId="30A3DFFE" w:rsidR="00CA348D" w:rsidRDefault="00CA348D" w:rsidP="00A27B35">
      <w:pPr>
        <w:pStyle w:val="LabStepScreenshotLevel2"/>
      </w:pPr>
      <w:r>
        <w:drawing>
          <wp:inline distT="0" distB="0" distL="0" distR="0" wp14:anchorId="23E237EC" wp14:editId="0399A0B6">
            <wp:extent cx="2982829" cy="989553"/>
            <wp:effectExtent l="19050" t="19050" r="27305" b="203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33770" cy="1006453"/>
                    </a:xfrm>
                    <a:prstGeom prst="rect">
                      <a:avLst/>
                    </a:prstGeom>
                    <a:noFill/>
                    <a:ln>
                      <a:solidFill>
                        <a:schemeClr val="tx1">
                          <a:lumMod val="50000"/>
                          <a:lumOff val="50000"/>
                        </a:schemeClr>
                      </a:solidFill>
                    </a:ln>
                  </pic:spPr>
                </pic:pic>
              </a:graphicData>
            </a:graphic>
          </wp:inline>
        </w:drawing>
      </w:r>
    </w:p>
    <w:p w14:paraId="19D4E64C" w14:textId="1E0FB12F" w:rsidR="00A27B35" w:rsidRDefault="00092316" w:rsidP="00A27B35">
      <w:pPr>
        <w:pStyle w:val="LabStepNumberedLevel2"/>
      </w:pPr>
      <w:r>
        <w:t>Give your new report a name.</w:t>
      </w:r>
    </w:p>
    <w:p w14:paraId="77C53594" w14:textId="3DF67219" w:rsidR="00CA348D" w:rsidRDefault="00CA348D" w:rsidP="00A27B35">
      <w:pPr>
        <w:pStyle w:val="LabStepScreenshotLevel2"/>
      </w:pPr>
      <w:r>
        <w:drawing>
          <wp:inline distT="0" distB="0" distL="0" distR="0" wp14:anchorId="0DA30FF3" wp14:editId="13F85278">
            <wp:extent cx="2549692" cy="714213"/>
            <wp:effectExtent l="19050" t="19050" r="22225" b="1016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09289" cy="730907"/>
                    </a:xfrm>
                    <a:prstGeom prst="rect">
                      <a:avLst/>
                    </a:prstGeom>
                    <a:noFill/>
                    <a:ln>
                      <a:solidFill>
                        <a:schemeClr val="tx1">
                          <a:lumMod val="50000"/>
                          <a:lumOff val="50000"/>
                        </a:schemeClr>
                      </a:solidFill>
                    </a:ln>
                  </pic:spPr>
                </pic:pic>
              </a:graphicData>
            </a:graphic>
          </wp:inline>
        </w:drawing>
      </w:r>
    </w:p>
    <w:p w14:paraId="3283FBBB" w14:textId="1CBB3AD3" w:rsidR="00A27B35" w:rsidRDefault="00092316" w:rsidP="00A27B35">
      <w:pPr>
        <w:pStyle w:val="LabStepNumberedLevel2"/>
      </w:pPr>
      <w:r>
        <w:t>After you click save, the new report should show up in the Open Report section and be displayed in read-only mode.</w:t>
      </w:r>
    </w:p>
    <w:p w14:paraId="7CD131B5" w14:textId="2D9DE56A" w:rsidR="00A27B35" w:rsidRDefault="00A27B35" w:rsidP="00A27B35">
      <w:pPr>
        <w:pStyle w:val="LabStepScreenshotLevel2"/>
      </w:pPr>
      <w:r>
        <w:drawing>
          <wp:inline distT="0" distB="0" distL="0" distR="0" wp14:anchorId="30737191" wp14:editId="6589BDCE">
            <wp:extent cx="5135270" cy="2718448"/>
            <wp:effectExtent l="19050" t="19050" r="27305" b="2476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55767" cy="2729299"/>
                    </a:xfrm>
                    <a:prstGeom prst="rect">
                      <a:avLst/>
                    </a:prstGeom>
                    <a:noFill/>
                    <a:ln>
                      <a:solidFill>
                        <a:schemeClr val="tx1">
                          <a:lumMod val="50000"/>
                          <a:lumOff val="50000"/>
                        </a:schemeClr>
                      </a:solidFill>
                    </a:ln>
                  </pic:spPr>
                </pic:pic>
              </a:graphicData>
            </a:graphic>
          </wp:inline>
        </w:drawing>
      </w:r>
    </w:p>
    <w:p w14:paraId="00D4E8F8" w14:textId="7E5DE72C" w:rsidR="00FC2BB4" w:rsidRDefault="00C56C15" w:rsidP="00E4142A">
      <w:pPr>
        <w:pStyle w:val="LabStepNumberedLevel2"/>
      </w:pPr>
      <w:r>
        <w:t>When you're done testing, close the browser, return to Visual Studio Code and stop the debug session.</w:t>
      </w:r>
    </w:p>
    <w:sectPr w:rsidR="00FC2BB4" w:rsidSect="00487314">
      <w:headerReference w:type="default" r:id="rId115"/>
      <w:footerReference w:type="default" r:id="rId116"/>
      <w:headerReference w:type="first" r:id="rId117"/>
      <w:footerReference w:type="first" r:id="rId118"/>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F46248" w14:textId="77777777" w:rsidR="00463831" w:rsidRDefault="00463831" w:rsidP="005F53BE">
      <w:pPr>
        <w:spacing w:before="0" w:after="0"/>
      </w:pPr>
      <w:r>
        <w:separator/>
      </w:r>
    </w:p>
  </w:endnote>
  <w:endnote w:type="continuationSeparator" w:id="0">
    <w:p w14:paraId="041D0085" w14:textId="77777777" w:rsidR="00463831" w:rsidRDefault="00463831"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AA96B" w14:textId="222AB2E7" w:rsidR="00015D0B" w:rsidRPr="00487314" w:rsidRDefault="00015D0B"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229EA0" w14:textId="66E50993" w:rsidR="00015D0B" w:rsidRPr="00487314" w:rsidRDefault="00015D0B"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5D7834" w14:textId="77777777" w:rsidR="00463831" w:rsidRDefault="00463831" w:rsidP="005F53BE">
      <w:pPr>
        <w:spacing w:before="0" w:after="0"/>
      </w:pPr>
      <w:r>
        <w:separator/>
      </w:r>
    </w:p>
  </w:footnote>
  <w:footnote w:type="continuationSeparator" w:id="0">
    <w:p w14:paraId="7059D14C" w14:textId="77777777" w:rsidR="00463831" w:rsidRDefault="00463831"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70944" w14:textId="44ACE605" w:rsidR="00015D0B" w:rsidRPr="009F40E8" w:rsidRDefault="00015D0B" w:rsidP="009F40E8">
    <w:pPr>
      <w:pStyle w:val="Header"/>
      <w:pBdr>
        <w:bottom w:val="single" w:sz="4" w:space="0" w:color="auto"/>
      </w:pBdr>
      <w:spacing w:before="240"/>
    </w:pPr>
    <w:r>
      <w:t xml:space="preserve">Power BI Dev Camp Tutorial: </w:t>
    </w:r>
    <w:r w:rsidRPr="00B25BDB">
      <w:t xml:space="preserve">Developing for Power BI using .NET </w:t>
    </w:r>
    <w:r>
      <w:t>5</w:t>
    </w:r>
    <w:r>
      <w:tab/>
    </w:r>
    <w:r>
      <w:tab/>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9F6876">
      <w:rPr>
        <w:rFonts w:cs="Arial"/>
        <w:noProof/>
      </w:rPr>
      <w:t>Dec 4, 2020</w:t>
    </w:r>
    <w:r>
      <w:rPr>
        <w:rFonts w:cs="Aria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CFCB7" w14:textId="77777777" w:rsidR="00015D0B" w:rsidRDefault="00015D0B"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F26250C6"/>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F028CADC"/>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4E1ABA5C"/>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18A86DA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D0D4FFFA"/>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35"/>
  </w:num>
  <w:num w:numId="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num>
  <w:num w:numId="5">
    <w:abstractNumId w:val="26"/>
  </w:num>
  <w:num w:numId="6">
    <w:abstractNumId w:val="29"/>
  </w:num>
  <w:num w:numId="7">
    <w:abstractNumId w:val="35"/>
  </w:num>
  <w:num w:numId="8">
    <w:abstractNumId w:val="17"/>
  </w:num>
  <w:num w:numId="9">
    <w:abstractNumId w:val="23"/>
  </w:num>
  <w:num w:numId="10">
    <w:abstractNumId w:val="18"/>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6"/>
  <w:proofState w:spelling="clean"/>
  <w:attachedTemplate r:id="rId1"/>
  <w:linkStyles/>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0A3A"/>
    <w:rsid w:val="00001E05"/>
    <w:rsid w:val="000046EA"/>
    <w:rsid w:val="000071BB"/>
    <w:rsid w:val="00007933"/>
    <w:rsid w:val="00011631"/>
    <w:rsid w:val="000127E2"/>
    <w:rsid w:val="0001363B"/>
    <w:rsid w:val="000155FA"/>
    <w:rsid w:val="00015D0B"/>
    <w:rsid w:val="00015FD8"/>
    <w:rsid w:val="00016A83"/>
    <w:rsid w:val="00022C91"/>
    <w:rsid w:val="00023505"/>
    <w:rsid w:val="0002473A"/>
    <w:rsid w:val="00024F61"/>
    <w:rsid w:val="0002542B"/>
    <w:rsid w:val="00030B2B"/>
    <w:rsid w:val="000328AA"/>
    <w:rsid w:val="00032D30"/>
    <w:rsid w:val="000336A3"/>
    <w:rsid w:val="00033C08"/>
    <w:rsid w:val="00033C7B"/>
    <w:rsid w:val="00034C21"/>
    <w:rsid w:val="00034CA2"/>
    <w:rsid w:val="000350AF"/>
    <w:rsid w:val="00036AE4"/>
    <w:rsid w:val="00045945"/>
    <w:rsid w:val="00046935"/>
    <w:rsid w:val="00047510"/>
    <w:rsid w:val="0005217D"/>
    <w:rsid w:val="0005266B"/>
    <w:rsid w:val="00053A7D"/>
    <w:rsid w:val="00054009"/>
    <w:rsid w:val="000548FF"/>
    <w:rsid w:val="00054B68"/>
    <w:rsid w:val="000554CF"/>
    <w:rsid w:val="000558F2"/>
    <w:rsid w:val="00056E53"/>
    <w:rsid w:val="00060030"/>
    <w:rsid w:val="0006039A"/>
    <w:rsid w:val="00060B64"/>
    <w:rsid w:val="000617E1"/>
    <w:rsid w:val="00061EB5"/>
    <w:rsid w:val="00062BA2"/>
    <w:rsid w:val="00067C20"/>
    <w:rsid w:val="00072406"/>
    <w:rsid w:val="00073006"/>
    <w:rsid w:val="0007718C"/>
    <w:rsid w:val="000777A2"/>
    <w:rsid w:val="00080722"/>
    <w:rsid w:val="000814F2"/>
    <w:rsid w:val="000849A0"/>
    <w:rsid w:val="00084C25"/>
    <w:rsid w:val="00085203"/>
    <w:rsid w:val="000873D6"/>
    <w:rsid w:val="00090743"/>
    <w:rsid w:val="00090F46"/>
    <w:rsid w:val="00092316"/>
    <w:rsid w:val="00092B50"/>
    <w:rsid w:val="00092D8E"/>
    <w:rsid w:val="00093501"/>
    <w:rsid w:val="00095774"/>
    <w:rsid w:val="000972E3"/>
    <w:rsid w:val="000A14CA"/>
    <w:rsid w:val="000A1E92"/>
    <w:rsid w:val="000A2C85"/>
    <w:rsid w:val="000A2E37"/>
    <w:rsid w:val="000A7C85"/>
    <w:rsid w:val="000B135B"/>
    <w:rsid w:val="000B28AF"/>
    <w:rsid w:val="000B35FE"/>
    <w:rsid w:val="000B484D"/>
    <w:rsid w:val="000B5799"/>
    <w:rsid w:val="000B7129"/>
    <w:rsid w:val="000C0156"/>
    <w:rsid w:val="000C0A10"/>
    <w:rsid w:val="000C21BC"/>
    <w:rsid w:val="000C2397"/>
    <w:rsid w:val="000C3850"/>
    <w:rsid w:val="000C6384"/>
    <w:rsid w:val="000C781C"/>
    <w:rsid w:val="000C7F80"/>
    <w:rsid w:val="000D1A3F"/>
    <w:rsid w:val="000D24B0"/>
    <w:rsid w:val="000D3453"/>
    <w:rsid w:val="000D495D"/>
    <w:rsid w:val="000E0626"/>
    <w:rsid w:val="000E3CB1"/>
    <w:rsid w:val="000E688E"/>
    <w:rsid w:val="000F1017"/>
    <w:rsid w:val="000F18E2"/>
    <w:rsid w:val="000F1DBF"/>
    <w:rsid w:val="000F29D6"/>
    <w:rsid w:val="000F2A10"/>
    <w:rsid w:val="000F45CB"/>
    <w:rsid w:val="000F578F"/>
    <w:rsid w:val="000F5EF5"/>
    <w:rsid w:val="000F6015"/>
    <w:rsid w:val="000F7037"/>
    <w:rsid w:val="00100933"/>
    <w:rsid w:val="00102BA7"/>
    <w:rsid w:val="00103AAE"/>
    <w:rsid w:val="00106234"/>
    <w:rsid w:val="0010781C"/>
    <w:rsid w:val="00107C4A"/>
    <w:rsid w:val="00110435"/>
    <w:rsid w:val="00112856"/>
    <w:rsid w:val="00114352"/>
    <w:rsid w:val="00116815"/>
    <w:rsid w:val="00116A77"/>
    <w:rsid w:val="001170EA"/>
    <w:rsid w:val="00120A8D"/>
    <w:rsid w:val="00120F21"/>
    <w:rsid w:val="00121624"/>
    <w:rsid w:val="0012178F"/>
    <w:rsid w:val="00121A18"/>
    <w:rsid w:val="00123058"/>
    <w:rsid w:val="00125E3E"/>
    <w:rsid w:val="00125F2B"/>
    <w:rsid w:val="00127F8F"/>
    <w:rsid w:val="00131331"/>
    <w:rsid w:val="00132AFF"/>
    <w:rsid w:val="00132F2A"/>
    <w:rsid w:val="001330ED"/>
    <w:rsid w:val="00133DF4"/>
    <w:rsid w:val="00134B8A"/>
    <w:rsid w:val="00135C06"/>
    <w:rsid w:val="00135C15"/>
    <w:rsid w:val="00136B0C"/>
    <w:rsid w:val="0013748F"/>
    <w:rsid w:val="0013779A"/>
    <w:rsid w:val="00140E17"/>
    <w:rsid w:val="00141075"/>
    <w:rsid w:val="001421FC"/>
    <w:rsid w:val="00145170"/>
    <w:rsid w:val="00145F55"/>
    <w:rsid w:val="001473E0"/>
    <w:rsid w:val="00150C7F"/>
    <w:rsid w:val="0015183C"/>
    <w:rsid w:val="00152126"/>
    <w:rsid w:val="001532CD"/>
    <w:rsid w:val="00154292"/>
    <w:rsid w:val="00155501"/>
    <w:rsid w:val="00155E9B"/>
    <w:rsid w:val="00156018"/>
    <w:rsid w:val="00157C36"/>
    <w:rsid w:val="00163E32"/>
    <w:rsid w:val="001649A6"/>
    <w:rsid w:val="00171F76"/>
    <w:rsid w:val="00172050"/>
    <w:rsid w:val="00172E71"/>
    <w:rsid w:val="00174AC7"/>
    <w:rsid w:val="00177880"/>
    <w:rsid w:val="00180351"/>
    <w:rsid w:val="00180979"/>
    <w:rsid w:val="00180AF2"/>
    <w:rsid w:val="00181625"/>
    <w:rsid w:val="001827DD"/>
    <w:rsid w:val="00183FF0"/>
    <w:rsid w:val="0018695F"/>
    <w:rsid w:val="001869FD"/>
    <w:rsid w:val="00186D19"/>
    <w:rsid w:val="001874CD"/>
    <w:rsid w:val="00187809"/>
    <w:rsid w:val="0019043E"/>
    <w:rsid w:val="001908A7"/>
    <w:rsid w:val="0019184F"/>
    <w:rsid w:val="0019351B"/>
    <w:rsid w:val="00193CD0"/>
    <w:rsid w:val="001940C9"/>
    <w:rsid w:val="00194359"/>
    <w:rsid w:val="00194663"/>
    <w:rsid w:val="00195940"/>
    <w:rsid w:val="001A07AE"/>
    <w:rsid w:val="001A1FF3"/>
    <w:rsid w:val="001A2086"/>
    <w:rsid w:val="001A3B6F"/>
    <w:rsid w:val="001A3D76"/>
    <w:rsid w:val="001A56A0"/>
    <w:rsid w:val="001A5B4D"/>
    <w:rsid w:val="001A669D"/>
    <w:rsid w:val="001B1613"/>
    <w:rsid w:val="001B1F8C"/>
    <w:rsid w:val="001B4A5E"/>
    <w:rsid w:val="001B585F"/>
    <w:rsid w:val="001B64BC"/>
    <w:rsid w:val="001B6FED"/>
    <w:rsid w:val="001C003E"/>
    <w:rsid w:val="001C0233"/>
    <w:rsid w:val="001C040C"/>
    <w:rsid w:val="001C0BF6"/>
    <w:rsid w:val="001C292C"/>
    <w:rsid w:val="001C2F6C"/>
    <w:rsid w:val="001C3120"/>
    <w:rsid w:val="001C3196"/>
    <w:rsid w:val="001C3615"/>
    <w:rsid w:val="001C4505"/>
    <w:rsid w:val="001C585C"/>
    <w:rsid w:val="001C5908"/>
    <w:rsid w:val="001C66E3"/>
    <w:rsid w:val="001C6B59"/>
    <w:rsid w:val="001C6BB7"/>
    <w:rsid w:val="001C6D49"/>
    <w:rsid w:val="001C7007"/>
    <w:rsid w:val="001C7FE3"/>
    <w:rsid w:val="001D0853"/>
    <w:rsid w:val="001D116E"/>
    <w:rsid w:val="001D2760"/>
    <w:rsid w:val="001D68FA"/>
    <w:rsid w:val="001E22AC"/>
    <w:rsid w:val="001E2C1E"/>
    <w:rsid w:val="001E3210"/>
    <w:rsid w:val="001E4387"/>
    <w:rsid w:val="001E46D2"/>
    <w:rsid w:val="001F0216"/>
    <w:rsid w:val="001F0932"/>
    <w:rsid w:val="001F10BC"/>
    <w:rsid w:val="001F46E0"/>
    <w:rsid w:val="001F57CF"/>
    <w:rsid w:val="00200530"/>
    <w:rsid w:val="00201CFB"/>
    <w:rsid w:val="0020234B"/>
    <w:rsid w:val="00205752"/>
    <w:rsid w:val="00206E85"/>
    <w:rsid w:val="002072F2"/>
    <w:rsid w:val="002123ED"/>
    <w:rsid w:val="00213635"/>
    <w:rsid w:val="002149E1"/>
    <w:rsid w:val="00215AE7"/>
    <w:rsid w:val="00216742"/>
    <w:rsid w:val="00217810"/>
    <w:rsid w:val="002179FD"/>
    <w:rsid w:val="00221D58"/>
    <w:rsid w:val="00223129"/>
    <w:rsid w:val="00223644"/>
    <w:rsid w:val="00223B5C"/>
    <w:rsid w:val="00225499"/>
    <w:rsid w:val="00226DAD"/>
    <w:rsid w:val="00227DA7"/>
    <w:rsid w:val="0023169D"/>
    <w:rsid w:val="00232405"/>
    <w:rsid w:val="00232687"/>
    <w:rsid w:val="00233079"/>
    <w:rsid w:val="00234E10"/>
    <w:rsid w:val="0023566E"/>
    <w:rsid w:val="00236C7E"/>
    <w:rsid w:val="002373DB"/>
    <w:rsid w:val="00242233"/>
    <w:rsid w:val="00242F0F"/>
    <w:rsid w:val="00244A11"/>
    <w:rsid w:val="002536F0"/>
    <w:rsid w:val="002545EB"/>
    <w:rsid w:val="002608D8"/>
    <w:rsid w:val="00261713"/>
    <w:rsid w:val="00261AC0"/>
    <w:rsid w:val="00262CC6"/>
    <w:rsid w:val="00262DBD"/>
    <w:rsid w:val="00263049"/>
    <w:rsid w:val="00264608"/>
    <w:rsid w:val="00265616"/>
    <w:rsid w:val="00265C94"/>
    <w:rsid w:val="00266969"/>
    <w:rsid w:val="0026702F"/>
    <w:rsid w:val="002673D6"/>
    <w:rsid w:val="00267792"/>
    <w:rsid w:val="00271B7A"/>
    <w:rsid w:val="00272913"/>
    <w:rsid w:val="00274354"/>
    <w:rsid w:val="002745E8"/>
    <w:rsid w:val="002748A7"/>
    <w:rsid w:val="00274B27"/>
    <w:rsid w:val="00280CA3"/>
    <w:rsid w:val="00281406"/>
    <w:rsid w:val="00281845"/>
    <w:rsid w:val="00284833"/>
    <w:rsid w:val="00285084"/>
    <w:rsid w:val="00286C3A"/>
    <w:rsid w:val="002876CA"/>
    <w:rsid w:val="00291296"/>
    <w:rsid w:val="002926CB"/>
    <w:rsid w:val="00293D68"/>
    <w:rsid w:val="00294F7F"/>
    <w:rsid w:val="002958A2"/>
    <w:rsid w:val="0029599F"/>
    <w:rsid w:val="002A23F7"/>
    <w:rsid w:val="002A3000"/>
    <w:rsid w:val="002A3258"/>
    <w:rsid w:val="002A491E"/>
    <w:rsid w:val="002A7B29"/>
    <w:rsid w:val="002B0096"/>
    <w:rsid w:val="002B117A"/>
    <w:rsid w:val="002B2627"/>
    <w:rsid w:val="002B38E0"/>
    <w:rsid w:val="002B3BE7"/>
    <w:rsid w:val="002B4C29"/>
    <w:rsid w:val="002B69D8"/>
    <w:rsid w:val="002B6BAD"/>
    <w:rsid w:val="002B6CF5"/>
    <w:rsid w:val="002C045F"/>
    <w:rsid w:val="002C133F"/>
    <w:rsid w:val="002C1AA2"/>
    <w:rsid w:val="002C1BA1"/>
    <w:rsid w:val="002C25FF"/>
    <w:rsid w:val="002C2EA8"/>
    <w:rsid w:val="002C3A88"/>
    <w:rsid w:val="002C4182"/>
    <w:rsid w:val="002C4E4B"/>
    <w:rsid w:val="002C60D6"/>
    <w:rsid w:val="002D0086"/>
    <w:rsid w:val="002D0804"/>
    <w:rsid w:val="002D0C4B"/>
    <w:rsid w:val="002D1008"/>
    <w:rsid w:val="002D2FBA"/>
    <w:rsid w:val="002D3A63"/>
    <w:rsid w:val="002E1583"/>
    <w:rsid w:val="002E16E5"/>
    <w:rsid w:val="002E1D2C"/>
    <w:rsid w:val="002E1E3E"/>
    <w:rsid w:val="002E2503"/>
    <w:rsid w:val="002E252E"/>
    <w:rsid w:val="002E4299"/>
    <w:rsid w:val="002E5A9E"/>
    <w:rsid w:val="002E7027"/>
    <w:rsid w:val="002F12D8"/>
    <w:rsid w:val="002F5169"/>
    <w:rsid w:val="002F736D"/>
    <w:rsid w:val="00300A8E"/>
    <w:rsid w:val="00303323"/>
    <w:rsid w:val="00305662"/>
    <w:rsid w:val="00305C45"/>
    <w:rsid w:val="0030672C"/>
    <w:rsid w:val="00307E96"/>
    <w:rsid w:val="00312488"/>
    <w:rsid w:val="00313023"/>
    <w:rsid w:val="00313146"/>
    <w:rsid w:val="00313866"/>
    <w:rsid w:val="003159F1"/>
    <w:rsid w:val="00320B47"/>
    <w:rsid w:val="00321356"/>
    <w:rsid w:val="00321DB1"/>
    <w:rsid w:val="003220EC"/>
    <w:rsid w:val="0032496A"/>
    <w:rsid w:val="00333C3E"/>
    <w:rsid w:val="00334FC6"/>
    <w:rsid w:val="00335471"/>
    <w:rsid w:val="003354D5"/>
    <w:rsid w:val="003354EC"/>
    <w:rsid w:val="00337507"/>
    <w:rsid w:val="00337DF2"/>
    <w:rsid w:val="00337E40"/>
    <w:rsid w:val="003400C0"/>
    <w:rsid w:val="00340322"/>
    <w:rsid w:val="00341252"/>
    <w:rsid w:val="003416BE"/>
    <w:rsid w:val="003419B7"/>
    <w:rsid w:val="00341DDF"/>
    <w:rsid w:val="00342D61"/>
    <w:rsid w:val="00342E8B"/>
    <w:rsid w:val="0034381F"/>
    <w:rsid w:val="00344B71"/>
    <w:rsid w:val="003470CE"/>
    <w:rsid w:val="0035010A"/>
    <w:rsid w:val="00352060"/>
    <w:rsid w:val="00352D30"/>
    <w:rsid w:val="0035409F"/>
    <w:rsid w:val="003558AA"/>
    <w:rsid w:val="00357410"/>
    <w:rsid w:val="003602CE"/>
    <w:rsid w:val="00360F68"/>
    <w:rsid w:val="00361F14"/>
    <w:rsid w:val="003634F5"/>
    <w:rsid w:val="00364F73"/>
    <w:rsid w:val="00366AE0"/>
    <w:rsid w:val="00370147"/>
    <w:rsid w:val="00371551"/>
    <w:rsid w:val="003727D9"/>
    <w:rsid w:val="00374BC2"/>
    <w:rsid w:val="003770A6"/>
    <w:rsid w:val="0038066B"/>
    <w:rsid w:val="00381C23"/>
    <w:rsid w:val="0038219D"/>
    <w:rsid w:val="00383A65"/>
    <w:rsid w:val="00387BAE"/>
    <w:rsid w:val="003900AE"/>
    <w:rsid w:val="003911B8"/>
    <w:rsid w:val="00391900"/>
    <w:rsid w:val="003920DE"/>
    <w:rsid w:val="0039236A"/>
    <w:rsid w:val="00393265"/>
    <w:rsid w:val="003937D2"/>
    <w:rsid w:val="0039562B"/>
    <w:rsid w:val="00395D25"/>
    <w:rsid w:val="003A04A1"/>
    <w:rsid w:val="003A0D6C"/>
    <w:rsid w:val="003A0E6B"/>
    <w:rsid w:val="003A214A"/>
    <w:rsid w:val="003A2FEB"/>
    <w:rsid w:val="003A304E"/>
    <w:rsid w:val="003A47B7"/>
    <w:rsid w:val="003A5062"/>
    <w:rsid w:val="003A5E89"/>
    <w:rsid w:val="003A72DC"/>
    <w:rsid w:val="003B05E5"/>
    <w:rsid w:val="003B10B6"/>
    <w:rsid w:val="003B1E26"/>
    <w:rsid w:val="003B212D"/>
    <w:rsid w:val="003B399A"/>
    <w:rsid w:val="003B4897"/>
    <w:rsid w:val="003B57CB"/>
    <w:rsid w:val="003B6764"/>
    <w:rsid w:val="003C0138"/>
    <w:rsid w:val="003C0BB4"/>
    <w:rsid w:val="003C1022"/>
    <w:rsid w:val="003C3D7C"/>
    <w:rsid w:val="003C6081"/>
    <w:rsid w:val="003C6367"/>
    <w:rsid w:val="003C675A"/>
    <w:rsid w:val="003C6DDF"/>
    <w:rsid w:val="003D255D"/>
    <w:rsid w:val="003D263C"/>
    <w:rsid w:val="003D29F1"/>
    <w:rsid w:val="003D5448"/>
    <w:rsid w:val="003D5E90"/>
    <w:rsid w:val="003D6ED3"/>
    <w:rsid w:val="003D7129"/>
    <w:rsid w:val="003E19F8"/>
    <w:rsid w:val="003E2516"/>
    <w:rsid w:val="003E2F99"/>
    <w:rsid w:val="003E3577"/>
    <w:rsid w:val="003E3F8A"/>
    <w:rsid w:val="003E592A"/>
    <w:rsid w:val="003E595B"/>
    <w:rsid w:val="003E65C4"/>
    <w:rsid w:val="003E721A"/>
    <w:rsid w:val="003E77A9"/>
    <w:rsid w:val="003F27F8"/>
    <w:rsid w:val="003F39EF"/>
    <w:rsid w:val="003F3C48"/>
    <w:rsid w:val="003F41C1"/>
    <w:rsid w:val="003F4456"/>
    <w:rsid w:val="003F5A08"/>
    <w:rsid w:val="003F5DDF"/>
    <w:rsid w:val="003F604C"/>
    <w:rsid w:val="0040057E"/>
    <w:rsid w:val="0040139B"/>
    <w:rsid w:val="00401495"/>
    <w:rsid w:val="00404A89"/>
    <w:rsid w:val="00407F37"/>
    <w:rsid w:val="00410299"/>
    <w:rsid w:val="0041058B"/>
    <w:rsid w:val="004118CE"/>
    <w:rsid w:val="00413348"/>
    <w:rsid w:val="00415448"/>
    <w:rsid w:val="0042254E"/>
    <w:rsid w:val="00424690"/>
    <w:rsid w:val="00424721"/>
    <w:rsid w:val="0042643C"/>
    <w:rsid w:val="00427863"/>
    <w:rsid w:val="00427912"/>
    <w:rsid w:val="00430229"/>
    <w:rsid w:val="00431623"/>
    <w:rsid w:val="004333F9"/>
    <w:rsid w:val="004346F3"/>
    <w:rsid w:val="004420A7"/>
    <w:rsid w:val="00444CF0"/>
    <w:rsid w:val="004462EA"/>
    <w:rsid w:val="00446CE4"/>
    <w:rsid w:val="004518D8"/>
    <w:rsid w:val="00452607"/>
    <w:rsid w:val="004566A1"/>
    <w:rsid w:val="00456D01"/>
    <w:rsid w:val="00457FB5"/>
    <w:rsid w:val="00461D94"/>
    <w:rsid w:val="00463831"/>
    <w:rsid w:val="00464FC5"/>
    <w:rsid w:val="0046775D"/>
    <w:rsid w:val="004715FC"/>
    <w:rsid w:val="004758E3"/>
    <w:rsid w:val="00476005"/>
    <w:rsid w:val="00477185"/>
    <w:rsid w:val="0048025F"/>
    <w:rsid w:val="00480CF4"/>
    <w:rsid w:val="00482A9B"/>
    <w:rsid w:val="00483215"/>
    <w:rsid w:val="00487314"/>
    <w:rsid w:val="0048783D"/>
    <w:rsid w:val="0049135E"/>
    <w:rsid w:val="00491F98"/>
    <w:rsid w:val="00492638"/>
    <w:rsid w:val="004943C6"/>
    <w:rsid w:val="0049493B"/>
    <w:rsid w:val="004951A6"/>
    <w:rsid w:val="004965C8"/>
    <w:rsid w:val="0049713D"/>
    <w:rsid w:val="004976B0"/>
    <w:rsid w:val="004A225A"/>
    <w:rsid w:val="004A226E"/>
    <w:rsid w:val="004A2310"/>
    <w:rsid w:val="004A2CB8"/>
    <w:rsid w:val="004A4DC4"/>
    <w:rsid w:val="004A53A4"/>
    <w:rsid w:val="004A5451"/>
    <w:rsid w:val="004A5505"/>
    <w:rsid w:val="004A6095"/>
    <w:rsid w:val="004A71F8"/>
    <w:rsid w:val="004A7251"/>
    <w:rsid w:val="004A7A93"/>
    <w:rsid w:val="004B10B1"/>
    <w:rsid w:val="004B3E8C"/>
    <w:rsid w:val="004B452F"/>
    <w:rsid w:val="004B50DD"/>
    <w:rsid w:val="004B58CE"/>
    <w:rsid w:val="004B5AAA"/>
    <w:rsid w:val="004B6486"/>
    <w:rsid w:val="004B6910"/>
    <w:rsid w:val="004C031C"/>
    <w:rsid w:val="004C054C"/>
    <w:rsid w:val="004C058A"/>
    <w:rsid w:val="004C0D88"/>
    <w:rsid w:val="004C14ED"/>
    <w:rsid w:val="004C274C"/>
    <w:rsid w:val="004C42B6"/>
    <w:rsid w:val="004C602C"/>
    <w:rsid w:val="004C7C0D"/>
    <w:rsid w:val="004D229E"/>
    <w:rsid w:val="004D23C6"/>
    <w:rsid w:val="004D42AC"/>
    <w:rsid w:val="004D4396"/>
    <w:rsid w:val="004D453C"/>
    <w:rsid w:val="004D4832"/>
    <w:rsid w:val="004D49FC"/>
    <w:rsid w:val="004D525D"/>
    <w:rsid w:val="004D5326"/>
    <w:rsid w:val="004D5975"/>
    <w:rsid w:val="004E550D"/>
    <w:rsid w:val="004E6FAB"/>
    <w:rsid w:val="004F0A01"/>
    <w:rsid w:val="004F2A46"/>
    <w:rsid w:val="004F5378"/>
    <w:rsid w:val="004F7861"/>
    <w:rsid w:val="004F795A"/>
    <w:rsid w:val="00504F6D"/>
    <w:rsid w:val="00505D3E"/>
    <w:rsid w:val="005079D8"/>
    <w:rsid w:val="00510744"/>
    <w:rsid w:val="00511CE6"/>
    <w:rsid w:val="005125ED"/>
    <w:rsid w:val="00512CF9"/>
    <w:rsid w:val="00514459"/>
    <w:rsid w:val="00514D6E"/>
    <w:rsid w:val="0051627F"/>
    <w:rsid w:val="0052080C"/>
    <w:rsid w:val="00524DE3"/>
    <w:rsid w:val="00526656"/>
    <w:rsid w:val="0052735E"/>
    <w:rsid w:val="00527FD2"/>
    <w:rsid w:val="0053286E"/>
    <w:rsid w:val="00533C13"/>
    <w:rsid w:val="00534E61"/>
    <w:rsid w:val="00535066"/>
    <w:rsid w:val="005357C4"/>
    <w:rsid w:val="00537FB3"/>
    <w:rsid w:val="00540A26"/>
    <w:rsid w:val="005410FB"/>
    <w:rsid w:val="00542F57"/>
    <w:rsid w:val="00543D4D"/>
    <w:rsid w:val="00544073"/>
    <w:rsid w:val="00544824"/>
    <w:rsid w:val="005474DB"/>
    <w:rsid w:val="005513B6"/>
    <w:rsid w:val="0055229A"/>
    <w:rsid w:val="00552E79"/>
    <w:rsid w:val="00554146"/>
    <w:rsid w:val="005553D6"/>
    <w:rsid w:val="00556CA9"/>
    <w:rsid w:val="00561AA4"/>
    <w:rsid w:val="0056217D"/>
    <w:rsid w:val="00562ED5"/>
    <w:rsid w:val="00564002"/>
    <w:rsid w:val="005654D4"/>
    <w:rsid w:val="00566C83"/>
    <w:rsid w:val="00566CE8"/>
    <w:rsid w:val="00566D5D"/>
    <w:rsid w:val="0057121D"/>
    <w:rsid w:val="00571F27"/>
    <w:rsid w:val="00572EEC"/>
    <w:rsid w:val="005736E5"/>
    <w:rsid w:val="00573BC2"/>
    <w:rsid w:val="00573CF1"/>
    <w:rsid w:val="00575E20"/>
    <w:rsid w:val="005767DA"/>
    <w:rsid w:val="0057720F"/>
    <w:rsid w:val="005804DC"/>
    <w:rsid w:val="005806B9"/>
    <w:rsid w:val="0058110E"/>
    <w:rsid w:val="0058212D"/>
    <w:rsid w:val="005826EE"/>
    <w:rsid w:val="00582C7B"/>
    <w:rsid w:val="00585FFF"/>
    <w:rsid w:val="00587247"/>
    <w:rsid w:val="005913A6"/>
    <w:rsid w:val="00592CFB"/>
    <w:rsid w:val="005937AA"/>
    <w:rsid w:val="005946B4"/>
    <w:rsid w:val="00594FE8"/>
    <w:rsid w:val="00596425"/>
    <w:rsid w:val="00596959"/>
    <w:rsid w:val="005A1F36"/>
    <w:rsid w:val="005A358D"/>
    <w:rsid w:val="005A426B"/>
    <w:rsid w:val="005A79E2"/>
    <w:rsid w:val="005B07AE"/>
    <w:rsid w:val="005B1D0B"/>
    <w:rsid w:val="005B292E"/>
    <w:rsid w:val="005B372E"/>
    <w:rsid w:val="005B51DA"/>
    <w:rsid w:val="005B5B4C"/>
    <w:rsid w:val="005B5E87"/>
    <w:rsid w:val="005B7E10"/>
    <w:rsid w:val="005C074B"/>
    <w:rsid w:val="005C1F02"/>
    <w:rsid w:val="005C2328"/>
    <w:rsid w:val="005C24AC"/>
    <w:rsid w:val="005C2C8B"/>
    <w:rsid w:val="005C37BE"/>
    <w:rsid w:val="005C492E"/>
    <w:rsid w:val="005C4F79"/>
    <w:rsid w:val="005C5473"/>
    <w:rsid w:val="005D0755"/>
    <w:rsid w:val="005D0D9F"/>
    <w:rsid w:val="005D1312"/>
    <w:rsid w:val="005D15BD"/>
    <w:rsid w:val="005D1F67"/>
    <w:rsid w:val="005D288F"/>
    <w:rsid w:val="005D46D7"/>
    <w:rsid w:val="005E0394"/>
    <w:rsid w:val="005E06BA"/>
    <w:rsid w:val="005E08D4"/>
    <w:rsid w:val="005E3C23"/>
    <w:rsid w:val="005E5442"/>
    <w:rsid w:val="005E66A7"/>
    <w:rsid w:val="005E7662"/>
    <w:rsid w:val="005F2A87"/>
    <w:rsid w:val="005F398B"/>
    <w:rsid w:val="005F3F71"/>
    <w:rsid w:val="005F53BE"/>
    <w:rsid w:val="005F7030"/>
    <w:rsid w:val="00600B73"/>
    <w:rsid w:val="00601B22"/>
    <w:rsid w:val="00602D73"/>
    <w:rsid w:val="00603BDC"/>
    <w:rsid w:val="00604136"/>
    <w:rsid w:val="0060682E"/>
    <w:rsid w:val="00611AA8"/>
    <w:rsid w:val="00611EEC"/>
    <w:rsid w:val="0061366A"/>
    <w:rsid w:val="00613EF6"/>
    <w:rsid w:val="00614166"/>
    <w:rsid w:val="006153AC"/>
    <w:rsid w:val="00615E52"/>
    <w:rsid w:val="0061711A"/>
    <w:rsid w:val="00620A11"/>
    <w:rsid w:val="00621D7C"/>
    <w:rsid w:val="0062297B"/>
    <w:rsid w:val="006233C7"/>
    <w:rsid w:val="00624612"/>
    <w:rsid w:val="006251F8"/>
    <w:rsid w:val="00627F7E"/>
    <w:rsid w:val="006302A1"/>
    <w:rsid w:val="00631716"/>
    <w:rsid w:val="00633D7F"/>
    <w:rsid w:val="006376CB"/>
    <w:rsid w:val="00637FD1"/>
    <w:rsid w:val="006419C5"/>
    <w:rsid w:val="006426DE"/>
    <w:rsid w:val="006473C7"/>
    <w:rsid w:val="0064762A"/>
    <w:rsid w:val="00647EF1"/>
    <w:rsid w:val="006511DF"/>
    <w:rsid w:val="00651204"/>
    <w:rsid w:val="00651B0E"/>
    <w:rsid w:val="00652FD7"/>
    <w:rsid w:val="00653B16"/>
    <w:rsid w:val="00653B6E"/>
    <w:rsid w:val="00654B1B"/>
    <w:rsid w:val="006556A5"/>
    <w:rsid w:val="00656106"/>
    <w:rsid w:val="00661895"/>
    <w:rsid w:val="00664283"/>
    <w:rsid w:val="00664DDB"/>
    <w:rsid w:val="00670C8B"/>
    <w:rsid w:val="00671C51"/>
    <w:rsid w:val="00671D5B"/>
    <w:rsid w:val="00671E13"/>
    <w:rsid w:val="00671F0E"/>
    <w:rsid w:val="00674E89"/>
    <w:rsid w:val="006761EB"/>
    <w:rsid w:val="00676BA6"/>
    <w:rsid w:val="00681131"/>
    <w:rsid w:val="0068346C"/>
    <w:rsid w:val="00683536"/>
    <w:rsid w:val="006848AC"/>
    <w:rsid w:val="00684902"/>
    <w:rsid w:val="00684F70"/>
    <w:rsid w:val="00685781"/>
    <w:rsid w:val="00686BCB"/>
    <w:rsid w:val="00686E09"/>
    <w:rsid w:val="0068727A"/>
    <w:rsid w:val="00690272"/>
    <w:rsid w:val="00690605"/>
    <w:rsid w:val="00690794"/>
    <w:rsid w:val="00690D66"/>
    <w:rsid w:val="00691D35"/>
    <w:rsid w:val="006927D7"/>
    <w:rsid w:val="00692BE6"/>
    <w:rsid w:val="0069419C"/>
    <w:rsid w:val="00694AA6"/>
    <w:rsid w:val="00695206"/>
    <w:rsid w:val="00695A9A"/>
    <w:rsid w:val="00696DBB"/>
    <w:rsid w:val="00697B5E"/>
    <w:rsid w:val="00697EBD"/>
    <w:rsid w:val="006A0DC8"/>
    <w:rsid w:val="006A2726"/>
    <w:rsid w:val="006A27BA"/>
    <w:rsid w:val="006A2F8D"/>
    <w:rsid w:val="006A3474"/>
    <w:rsid w:val="006A62DF"/>
    <w:rsid w:val="006A6C98"/>
    <w:rsid w:val="006B0E74"/>
    <w:rsid w:val="006B188E"/>
    <w:rsid w:val="006B1D21"/>
    <w:rsid w:val="006B2FE5"/>
    <w:rsid w:val="006B41E3"/>
    <w:rsid w:val="006B596E"/>
    <w:rsid w:val="006B6476"/>
    <w:rsid w:val="006C009D"/>
    <w:rsid w:val="006C27A9"/>
    <w:rsid w:val="006C2A77"/>
    <w:rsid w:val="006C3DC5"/>
    <w:rsid w:val="006C3E7D"/>
    <w:rsid w:val="006C4EC7"/>
    <w:rsid w:val="006C59C4"/>
    <w:rsid w:val="006C6182"/>
    <w:rsid w:val="006C6FCB"/>
    <w:rsid w:val="006C742C"/>
    <w:rsid w:val="006D0366"/>
    <w:rsid w:val="006D0B80"/>
    <w:rsid w:val="006D2617"/>
    <w:rsid w:val="006D394F"/>
    <w:rsid w:val="006D3ED6"/>
    <w:rsid w:val="006D4530"/>
    <w:rsid w:val="006D7EC8"/>
    <w:rsid w:val="006E0D86"/>
    <w:rsid w:val="006E113F"/>
    <w:rsid w:val="006E43B7"/>
    <w:rsid w:val="006E5628"/>
    <w:rsid w:val="006E61AB"/>
    <w:rsid w:val="006E643C"/>
    <w:rsid w:val="006E786F"/>
    <w:rsid w:val="006E7FA5"/>
    <w:rsid w:val="006F14C1"/>
    <w:rsid w:val="006F23B4"/>
    <w:rsid w:val="006F41C1"/>
    <w:rsid w:val="006F495F"/>
    <w:rsid w:val="006F5164"/>
    <w:rsid w:val="00700FB8"/>
    <w:rsid w:val="00703148"/>
    <w:rsid w:val="007054EE"/>
    <w:rsid w:val="00705D38"/>
    <w:rsid w:val="00706D1A"/>
    <w:rsid w:val="00706E9B"/>
    <w:rsid w:val="00707322"/>
    <w:rsid w:val="007075F7"/>
    <w:rsid w:val="00707872"/>
    <w:rsid w:val="00710C60"/>
    <w:rsid w:val="0071280F"/>
    <w:rsid w:val="00714771"/>
    <w:rsid w:val="00714A65"/>
    <w:rsid w:val="00714C03"/>
    <w:rsid w:val="00714CFB"/>
    <w:rsid w:val="00714F25"/>
    <w:rsid w:val="0071563D"/>
    <w:rsid w:val="00717A4B"/>
    <w:rsid w:val="00722920"/>
    <w:rsid w:val="0072499F"/>
    <w:rsid w:val="00724A5A"/>
    <w:rsid w:val="00724DF6"/>
    <w:rsid w:val="0072510D"/>
    <w:rsid w:val="00727842"/>
    <w:rsid w:val="00727FD1"/>
    <w:rsid w:val="00730022"/>
    <w:rsid w:val="00734884"/>
    <w:rsid w:val="007359F3"/>
    <w:rsid w:val="00737D63"/>
    <w:rsid w:val="007419C0"/>
    <w:rsid w:val="007421CF"/>
    <w:rsid w:val="007424B9"/>
    <w:rsid w:val="00742591"/>
    <w:rsid w:val="007435B9"/>
    <w:rsid w:val="00745BD4"/>
    <w:rsid w:val="0074666B"/>
    <w:rsid w:val="00746C08"/>
    <w:rsid w:val="00750344"/>
    <w:rsid w:val="00750661"/>
    <w:rsid w:val="00750CE5"/>
    <w:rsid w:val="00751738"/>
    <w:rsid w:val="00752304"/>
    <w:rsid w:val="0075281F"/>
    <w:rsid w:val="007554B0"/>
    <w:rsid w:val="00756673"/>
    <w:rsid w:val="00756FD0"/>
    <w:rsid w:val="007578AE"/>
    <w:rsid w:val="00757E25"/>
    <w:rsid w:val="0076175F"/>
    <w:rsid w:val="00764CA8"/>
    <w:rsid w:val="00764F70"/>
    <w:rsid w:val="00766573"/>
    <w:rsid w:val="00766EE8"/>
    <w:rsid w:val="00767123"/>
    <w:rsid w:val="0076740C"/>
    <w:rsid w:val="0077004A"/>
    <w:rsid w:val="00770269"/>
    <w:rsid w:val="00771621"/>
    <w:rsid w:val="007728D7"/>
    <w:rsid w:val="007778F1"/>
    <w:rsid w:val="00777BC3"/>
    <w:rsid w:val="00777CDC"/>
    <w:rsid w:val="00780AA3"/>
    <w:rsid w:val="00783E2E"/>
    <w:rsid w:val="00786A72"/>
    <w:rsid w:val="00791837"/>
    <w:rsid w:val="00791D58"/>
    <w:rsid w:val="00795368"/>
    <w:rsid w:val="00795BC4"/>
    <w:rsid w:val="00795CF3"/>
    <w:rsid w:val="007A083A"/>
    <w:rsid w:val="007A19FA"/>
    <w:rsid w:val="007A45C3"/>
    <w:rsid w:val="007A6741"/>
    <w:rsid w:val="007A71FC"/>
    <w:rsid w:val="007A72B0"/>
    <w:rsid w:val="007B25CE"/>
    <w:rsid w:val="007B5281"/>
    <w:rsid w:val="007B55A7"/>
    <w:rsid w:val="007B6215"/>
    <w:rsid w:val="007C02C9"/>
    <w:rsid w:val="007C02F6"/>
    <w:rsid w:val="007C1527"/>
    <w:rsid w:val="007C2F47"/>
    <w:rsid w:val="007C3A9A"/>
    <w:rsid w:val="007C3C97"/>
    <w:rsid w:val="007C3E75"/>
    <w:rsid w:val="007C4692"/>
    <w:rsid w:val="007C6964"/>
    <w:rsid w:val="007C6F58"/>
    <w:rsid w:val="007C7BAB"/>
    <w:rsid w:val="007D118A"/>
    <w:rsid w:val="007D2CE8"/>
    <w:rsid w:val="007D4F50"/>
    <w:rsid w:val="007D6214"/>
    <w:rsid w:val="007D7C6B"/>
    <w:rsid w:val="007E111E"/>
    <w:rsid w:val="007E1446"/>
    <w:rsid w:val="007E3B2D"/>
    <w:rsid w:val="007E534A"/>
    <w:rsid w:val="007E6A79"/>
    <w:rsid w:val="007E72F5"/>
    <w:rsid w:val="007F254C"/>
    <w:rsid w:val="007F4913"/>
    <w:rsid w:val="007F5884"/>
    <w:rsid w:val="007F59EF"/>
    <w:rsid w:val="00800758"/>
    <w:rsid w:val="008018D6"/>
    <w:rsid w:val="00801C24"/>
    <w:rsid w:val="008028B6"/>
    <w:rsid w:val="00803027"/>
    <w:rsid w:val="008032ED"/>
    <w:rsid w:val="00803369"/>
    <w:rsid w:val="00803A9E"/>
    <w:rsid w:val="008052A1"/>
    <w:rsid w:val="00806127"/>
    <w:rsid w:val="00807097"/>
    <w:rsid w:val="0080788B"/>
    <w:rsid w:val="008105B2"/>
    <w:rsid w:val="0081191A"/>
    <w:rsid w:val="00815F54"/>
    <w:rsid w:val="00816034"/>
    <w:rsid w:val="0082030D"/>
    <w:rsid w:val="008211E3"/>
    <w:rsid w:val="00824E6E"/>
    <w:rsid w:val="008264D6"/>
    <w:rsid w:val="008278B9"/>
    <w:rsid w:val="00830F8E"/>
    <w:rsid w:val="00835BBC"/>
    <w:rsid w:val="0084111F"/>
    <w:rsid w:val="008416CE"/>
    <w:rsid w:val="00841EA9"/>
    <w:rsid w:val="00844D91"/>
    <w:rsid w:val="00844FD4"/>
    <w:rsid w:val="00845747"/>
    <w:rsid w:val="0084585C"/>
    <w:rsid w:val="00845C19"/>
    <w:rsid w:val="00847871"/>
    <w:rsid w:val="00850022"/>
    <w:rsid w:val="0085274C"/>
    <w:rsid w:val="008535D6"/>
    <w:rsid w:val="00854CE1"/>
    <w:rsid w:val="00856C38"/>
    <w:rsid w:val="00860911"/>
    <w:rsid w:val="00862D04"/>
    <w:rsid w:val="00872180"/>
    <w:rsid w:val="008727A1"/>
    <w:rsid w:val="00873202"/>
    <w:rsid w:val="0087384C"/>
    <w:rsid w:val="00873BB2"/>
    <w:rsid w:val="008767A4"/>
    <w:rsid w:val="00877A0C"/>
    <w:rsid w:val="0088017D"/>
    <w:rsid w:val="00880A5C"/>
    <w:rsid w:val="0088119A"/>
    <w:rsid w:val="00882229"/>
    <w:rsid w:val="00882615"/>
    <w:rsid w:val="00882D6B"/>
    <w:rsid w:val="00883EFB"/>
    <w:rsid w:val="0088428D"/>
    <w:rsid w:val="008846B9"/>
    <w:rsid w:val="00884805"/>
    <w:rsid w:val="00885572"/>
    <w:rsid w:val="0088585D"/>
    <w:rsid w:val="00886D11"/>
    <w:rsid w:val="00887813"/>
    <w:rsid w:val="00887A0C"/>
    <w:rsid w:val="00890445"/>
    <w:rsid w:val="00891BE6"/>
    <w:rsid w:val="00896B48"/>
    <w:rsid w:val="00896E49"/>
    <w:rsid w:val="008A1067"/>
    <w:rsid w:val="008A2DD5"/>
    <w:rsid w:val="008A397D"/>
    <w:rsid w:val="008A3EF1"/>
    <w:rsid w:val="008A5115"/>
    <w:rsid w:val="008A5477"/>
    <w:rsid w:val="008A621D"/>
    <w:rsid w:val="008A7B98"/>
    <w:rsid w:val="008B148F"/>
    <w:rsid w:val="008B18CF"/>
    <w:rsid w:val="008B1F28"/>
    <w:rsid w:val="008B2388"/>
    <w:rsid w:val="008B4A63"/>
    <w:rsid w:val="008B74D6"/>
    <w:rsid w:val="008C2444"/>
    <w:rsid w:val="008C3ADB"/>
    <w:rsid w:val="008C3AFC"/>
    <w:rsid w:val="008C4422"/>
    <w:rsid w:val="008C51A0"/>
    <w:rsid w:val="008C5C8B"/>
    <w:rsid w:val="008C78F5"/>
    <w:rsid w:val="008D1233"/>
    <w:rsid w:val="008D2506"/>
    <w:rsid w:val="008D2C8B"/>
    <w:rsid w:val="008D2F7E"/>
    <w:rsid w:val="008D482E"/>
    <w:rsid w:val="008D4F43"/>
    <w:rsid w:val="008D4FF2"/>
    <w:rsid w:val="008D73FE"/>
    <w:rsid w:val="008E78CF"/>
    <w:rsid w:val="008E78DC"/>
    <w:rsid w:val="008F13C6"/>
    <w:rsid w:val="008F277E"/>
    <w:rsid w:val="008F5BD6"/>
    <w:rsid w:val="008F711C"/>
    <w:rsid w:val="008F7F45"/>
    <w:rsid w:val="00900F55"/>
    <w:rsid w:val="009016F2"/>
    <w:rsid w:val="00902B7A"/>
    <w:rsid w:val="00902E46"/>
    <w:rsid w:val="009030F0"/>
    <w:rsid w:val="0091086E"/>
    <w:rsid w:val="00917794"/>
    <w:rsid w:val="00921453"/>
    <w:rsid w:val="00921CE4"/>
    <w:rsid w:val="00923045"/>
    <w:rsid w:val="0092329D"/>
    <w:rsid w:val="00924652"/>
    <w:rsid w:val="00925B9E"/>
    <w:rsid w:val="00926A5C"/>
    <w:rsid w:val="00932C25"/>
    <w:rsid w:val="0093380E"/>
    <w:rsid w:val="0093401C"/>
    <w:rsid w:val="00934039"/>
    <w:rsid w:val="00935A31"/>
    <w:rsid w:val="00936A8E"/>
    <w:rsid w:val="0094092C"/>
    <w:rsid w:val="00941D1D"/>
    <w:rsid w:val="0094230C"/>
    <w:rsid w:val="00942CF3"/>
    <w:rsid w:val="009440BE"/>
    <w:rsid w:val="009456D9"/>
    <w:rsid w:val="00945E83"/>
    <w:rsid w:val="00945FF7"/>
    <w:rsid w:val="00946AC2"/>
    <w:rsid w:val="00954BC2"/>
    <w:rsid w:val="00954CD4"/>
    <w:rsid w:val="00956A2E"/>
    <w:rsid w:val="0096127C"/>
    <w:rsid w:val="00962B51"/>
    <w:rsid w:val="00962EC3"/>
    <w:rsid w:val="00967216"/>
    <w:rsid w:val="009708AA"/>
    <w:rsid w:val="009729FC"/>
    <w:rsid w:val="009735A9"/>
    <w:rsid w:val="009742DC"/>
    <w:rsid w:val="009802C4"/>
    <w:rsid w:val="00980DD9"/>
    <w:rsid w:val="009813EE"/>
    <w:rsid w:val="0098141C"/>
    <w:rsid w:val="00981493"/>
    <w:rsid w:val="009815E9"/>
    <w:rsid w:val="0098381C"/>
    <w:rsid w:val="009838AA"/>
    <w:rsid w:val="00983BBF"/>
    <w:rsid w:val="0098432A"/>
    <w:rsid w:val="00985C7A"/>
    <w:rsid w:val="0098624C"/>
    <w:rsid w:val="00986AC4"/>
    <w:rsid w:val="00990A38"/>
    <w:rsid w:val="00991700"/>
    <w:rsid w:val="00992034"/>
    <w:rsid w:val="00995329"/>
    <w:rsid w:val="00995967"/>
    <w:rsid w:val="00995F3E"/>
    <w:rsid w:val="0099735E"/>
    <w:rsid w:val="009A123F"/>
    <w:rsid w:val="009A42C1"/>
    <w:rsid w:val="009A687A"/>
    <w:rsid w:val="009A71F2"/>
    <w:rsid w:val="009B082E"/>
    <w:rsid w:val="009B137C"/>
    <w:rsid w:val="009B1844"/>
    <w:rsid w:val="009B4684"/>
    <w:rsid w:val="009B587E"/>
    <w:rsid w:val="009B6009"/>
    <w:rsid w:val="009B6955"/>
    <w:rsid w:val="009B731E"/>
    <w:rsid w:val="009C1FB0"/>
    <w:rsid w:val="009C2D07"/>
    <w:rsid w:val="009C39D7"/>
    <w:rsid w:val="009C41E8"/>
    <w:rsid w:val="009C438B"/>
    <w:rsid w:val="009C4EF6"/>
    <w:rsid w:val="009C55D6"/>
    <w:rsid w:val="009C5967"/>
    <w:rsid w:val="009C7268"/>
    <w:rsid w:val="009D0150"/>
    <w:rsid w:val="009D1617"/>
    <w:rsid w:val="009D63AB"/>
    <w:rsid w:val="009E0561"/>
    <w:rsid w:val="009E569E"/>
    <w:rsid w:val="009E6071"/>
    <w:rsid w:val="009E65AB"/>
    <w:rsid w:val="009E6BCD"/>
    <w:rsid w:val="009E6D1A"/>
    <w:rsid w:val="009E713C"/>
    <w:rsid w:val="009E7E73"/>
    <w:rsid w:val="009F118E"/>
    <w:rsid w:val="009F1965"/>
    <w:rsid w:val="009F1EF0"/>
    <w:rsid w:val="009F3DD2"/>
    <w:rsid w:val="009F40E8"/>
    <w:rsid w:val="009F4A66"/>
    <w:rsid w:val="009F4D25"/>
    <w:rsid w:val="009F6004"/>
    <w:rsid w:val="009F6054"/>
    <w:rsid w:val="009F6876"/>
    <w:rsid w:val="00A0019C"/>
    <w:rsid w:val="00A002E7"/>
    <w:rsid w:val="00A00E53"/>
    <w:rsid w:val="00A01BC1"/>
    <w:rsid w:val="00A0240F"/>
    <w:rsid w:val="00A02934"/>
    <w:rsid w:val="00A052D2"/>
    <w:rsid w:val="00A05721"/>
    <w:rsid w:val="00A06A50"/>
    <w:rsid w:val="00A1005D"/>
    <w:rsid w:val="00A11E74"/>
    <w:rsid w:val="00A1360A"/>
    <w:rsid w:val="00A1402C"/>
    <w:rsid w:val="00A1447F"/>
    <w:rsid w:val="00A15228"/>
    <w:rsid w:val="00A1673C"/>
    <w:rsid w:val="00A16BB6"/>
    <w:rsid w:val="00A16D54"/>
    <w:rsid w:val="00A16DB0"/>
    <w:rsid w:val="00A1700E"/>
    <w:rsid w:val="00A236AE"/>
    <w:rsid w:val="00A239DD"/>
    <w:rsid w:val="00A244CC"/>
    <w:rsid w:val="00A246B6"/>
    <w:rsid w:val="00A266D5"/>
    <w:rsid w:val="00A272EF"/>
    <w:rsid w:val="00A27AF9"/>
    <w:rsid w:val="00A27B35"/>
    <w:rsid w:val="00A32200"/>
    <w:rsid w:val="00A3679A"/>
    <w:rsid w:val="00A417FF"/>
    <w:rsid w:val="00A43512"/>
    <w:rsid w:val="00A435CE"/>
    <w:rsid w:val="00A4378B"/>
    <w:rsid w:val="00A44D5B"/>
    <w:rsid w:val="00A45974"/>
    <w:rsid w:val="00A462B2"/>
    <w:rsid w:val="00A52083"/>
    <w:rsid w:val="00A52343"/>
    <w:rsid w:val="00A533AA"/>
    <w:rsid w:val="00A534E5"/>
    <w:rsid w:val="00A539C7"/>
    <w:rsid w:val="00A541C4"/>
    <w:rsid w:val="00A5449F"/>
    <w:rsid w:val="00A54CBA"/>
    <w:rsid w:val="00A626A5"/>
    <w:rsid w:val="00A628DB"/>
    <w:rsid w:val="00A6375A"/>
    <w:rsid w:val="00A63C3C"/>
    <w:rsid w:val="00A65494"/>
    <w:rsid w:val="00A7196F"/>
    <w:rsid w:val="00A75558"/>
    <w:rsid w:val="00A76F51"/>
    <w:rsid w:val="00A7726D"/>
    <w:rsid w:val="00A811EF"/>
    <w:rsid w:val="00A81205"/>
    <w:rsid w:val="00A812E4"/>
    <w:rsid w:val="00A81FA4"/>
    <w:rsid w:val="00A83749"/>
    <w:rsid w:val="00A838BA"/>
    <w:rsid w:val="00A8479D"/>
    <w:rsid w:val="00A8591E"/>
    <w:rsid w:val="00A860ED"/>
    <w:rsid w:val="00A86A3B"/>
    <w:rsid w:val="00A8714E"/>
    <w:rsid w:val="00A87667"/>
    <w:rsid w:val="00A87E93"/>
    <w:rsid w:val="00A90923"/>
    <w:rsid w:val="00A91B4C"/>
    <w:rsid w:val="00A92128"/>
    <w:rsid w:val="00A9245A"/>
    <w:rsid w:val="00A93C13"/>
    <w:rsid w:val="00A94BF6"/>
    <w:rsid w:val="00A97805"/>
    <w:rsid w:val="00AA0FAB"/>
    <w:rsid w:val="00AA2D18"/>
    <w:rsid w:val="00AA2DBB"/>
    <w:rsid w:val="00AA300E"/>
    <w:rsid w:val="00AA37DB"/>
    <w:rsid w:val="00AA3A76"/>
    <w:rsid w:val="00AA5535"/>
    <w:rsid w:val="00AA588E"/>
    <w:rsid w:val="00AA5D4C"/>
    <w:rsid w:val="00AA632A"/>
    <w:rsid w:val="00AA770F"/>
    <w:rsid w:val="00AA7E4A"/>
    <w:rsid w:val="00AB2120"/>
    <w:rsid w:val="00AB6937"/>
    <w:rsid w:val="00AC0C28"/>
    <w:rsid w:val="00AC181F"/>
    <w:rsid w:val="00AC4780"/>
    <w:rsid w:val="00AC54E7"/>
    <w:rsid w:val="00AC590D"/>
    <w:rsid w:val="00AD44AF"/>
    <w:rsid w:val="00AD4706"/>
    <w:rsid w:val="00AD519E"/>
    <w:rsid w:val="00AD59C8"/>
    <w:rsid w:val="00AD7C87"/>
    <w:rsid w:val="00AE07AC"/>
    <w:rsid w:val="00AE10EF"/>
    <w:rsid w:val="00AE17B8"/>
    <w:rsid w:val="00AE2114"/>
    <w:rsid w:val="00AE2D3F"/>
    <w:rsid w:val="00AE3EE8"/>
    <w:rsid w:val="00AE4F3E"/>
    <w:rsid w:val="00AE5DBB"/>
    <w:rsid w:val="00AE666A"/>
    <w:rsid w:val="00AF05F5"/>
    <w:rsid w:val="00AF1269"/>
    <w:rsid w:val="00AF25B3"/>
    <w:rsid w:val="00B004FB"/>
    <w:rsid w:val="00B00A48"/>
    <w:rsid w:val="00B01039"/>
    <w:rsid w:val="00B01999"/>
    <w:rsid w:val="00B02BF0"/>
    <w:rsid w:val="00B02D63"/>
    <w:rsid w:val="00B03588"/>
    <w:rsid w:val="00B03CE6"/>
    <w:rsid w:val="00B04F1C"/>
    <w:rsid w:val="00B052CD"/>
    <w:rsid w:val="00B05CFA"/>
    <w:rsid w:val="00B05F0D"/>
    <w:rsid w:val="00B062D6"/>
    <w:rsid w:val="00B072B3"/>
    <w:rsid w:val="00B1004A"/>
    <w:rsid w:val="00B11DDF"/>
    <w:rsid w:val="00B226F9"/>
    <w:rsid w:val="00B231D0"/>
    <w:rsid w:val="00B253DD"/>
    <w:rsid w:val="00B253E0"/>
    <w:rsid w:val="00B25BDB"/>
    <w:rsid w:val="00B269A2"/>
    <w:rsid w:val="00B26EA0"/>
    <w:rsid w:val="00B27149"/>
    <w:rsid w:val="00B27A95"/>
    <w:rsid w:val="00B27D5F"/>
    <w:rsid w:val="00B30D73"/>
    <w:rsid w:val="00B31762"/>
    <w:rsid w:val="00B32B66"/>
    <w:rsid w:val="00B32E04"/>
    <w:rsid w:val="00B3325F"/>
    <w:rsid w:val="00B362F3"/>
    <w:rsid w:val="00B435CD"/>
    <w:rsid w:val="00B45B93"/>
    <w:rsid w:val="00B4666E"/>
    <w:rsid w:val="00B47E34"/>
    <w:rsid w:val="00B500BA"/>
    <w:rsid w:val="00B51F26"/>
    <w:rsid w:val="00B54539"/>
    <w:rsid w:val="00B54D65"/>
    <w:rsid w:val="00B55D9C"/>
    <w:rsid w:val="00B613FD"/>
    <w:rsid w:val="00B614DA"/>
    <w:rsid w:val="00B61B3D"/>
    <w:rsid w:val="00B6638D"/>
    <w:rsid w:val="00B7099D"/>
    <w:rsid w:val="00B7272F"/>
    <w:rsid w:val="00B74766"/>
    <w:rsid w:val="00B754CF"/>
    <w:rsid w:val="00B76F13"/>
    <w:rsid w:val="00B83776"/>
    <w:rsid w:val="00B83990"/>
    <w:rsid w:val="00B83FCF"/>
    <w:rsid w:val="00B861B3"/>
    <w:rsid w:val="00B86997"/>
    <w:rsid w:val="00B963E6"/>
    <w:rsid w:val="00B964EC"/>
    <w:rsid w:val="00BA1BDA"/>
    <w:rsid w:val="00BA297B"/>
    <w:rsid w:val="00BA4B45"/>
    <w:rsid w:val="00BA5551"/>
    <w:rsid w:val="00BA728A"/>
    <w:rsid w:val="00BB1243"/>
    <w:rsid w:val="00BB34B5"/>
    <w:rsid w:val="00BB4431"/>
    <w:rsid w:val="00BB719D"/>
    <w:rsid w:val="00BB7551"/>
    <w:rsid w:val="00BB7C89"/>
    <w:rsid w:val="00BC436F"/>
    <w:rsid w:val="00BC45FF"/>
    <w:rsid w:val="00BC537F"/>
    <w:rsid w:val="00BC546C"/>
    <w:rsid w:val="00BC6FBE"/>
    <w:rsid w:val="00BC77E7"/>
    <w:rsid w:val="00BD20D7"/>
    <w:rsid w:val="00BD2F4E"/>
    <w:rsid w:val="00BD4D8B"/>
    <w:rsid w:val="00BD5D2B"/>
    <w:rsid w:val="00BD6B1C"/>
    <w:rsid w:val="00BD7DEA"/>
    <w:rsid w:val="00BE0090"/>
    <w:rsid w:val="00BE0952"/>
    <w:rsid w:val="00BE1AA0"/>
    <w:rsid w:val="00BE25E5"/>
    <w:rsid w:val="00BE2647"/>
    <w:rsid w:val="00BE367F"/>
    <w:rsid w:val="00BE48C8"/>
    <w:rsid w:val="00BE4E45"/>
    <w:rsid w:val="00BE5884"/>
    <w:rsid w:val="00BF081B"/>
    <w:rsid w:val="00BF3DC1"/>
    <w:rsid w:val="00BF4EEE"/>
    <w:rsid w:val="00BF4FEB"/>
    <w:rsid w:val="00BF5664"/>
    <w:rsid w:val="00BF6846"/>
    <w:rsid w:val="00C00CE5"/>
    <w:rsid w:val="00C01010"/>
    <w:rsid w:val="00C01E1E"/>
    <w:rsid w:val="00C03D37"/>
    <w:rsid w:val="00C046BC"/>
    <w:rsid w:val="00C04B85"/>
    <w:rsid w:val="00C11845"/>
    <w:rsid w:val="00C11F15"/>
    <w:rsid w:val="00C122FA"/>
    <w:rsid w:val="00C12693"/>
    <w:rsid w:val="00C14D16"/>
    <w:rsid w:val="00C14DE2"/>
    <w:rsid w:val="00C1644B"/>
    <w:rsid w:val="00C20379"/>
    <w:rsid w:val="00C203A9"/>
    <w:rsid w:val="00C2078D"/>
    <w:rsid w:val="00C21D8C"/>
    <w:rsid w:val="00C24050"/>
    <w:rsid w:val="00C24619"/>
    <w:rsid w:val="00C26E77"/>
    <w:rsid w:val="00C3166A"/>
    <w:rsid w:val="00C31EE1"/>
    <w:rsid w:val="00C320AB"/>
    <w:rsid w:val="00C3262C"/>
    <w:rsid w:val="00C32917"/>
    <w:rsid w:val="00C33F87"/>
    <w:rsid w:val="00C348B6"/>
    <w:rsid w:val="00C3499A"/>
    <w:rsid w:val="00C37218"/>
    <w:rsid w:val="00C40E78"/>
    <w:rsid w:val="00C42F93"/>
    <w:rsid w:val="00C43024"/>
    <w:rsid w:val="00C43F70"/>
    <w:rsid w:val="00C44C47"/>
    <w:rsid w:val="00C44D29"/>
    <w:rsid w:val="00C45B2B"/>
    <w:rsid w:val="00C4606E"/>
    <w:rsid w:val="00C47A4F"/>
    <w:rsid w:val="00C507D9"/>
    <w:rsid w:val="00C508C3"/>
    <w:rsid w:val="00C5165E"/>
    <w:rsid w:val="00C51BC8"/>
    <w:rsid w:val="00C52033"/>
    <w:rsid w:val="00C535BF"/>
    <w:rsid w:val="00C53E02"/>
    <w:rsid w:val="00C54451"/>
    <w:rsid w:val="00C551DD"/>
    <w:rsid w:val="00C56C15"/>
    <w:rsid w:val="00C57A4F"/>
    <w:rsid w:val="00C62F04"/>
    <w:rsid w:val="00C63C28"/>
    <w:rsid w:val="00C64088"/>
    <w:rsid w:val="00C64275"/>
    <w:rsid w:val="00C64AF4"/>
    <w:rsid w:val="00C64CE6"/>
    <w:rsid w:val="00C65025"/>
    <w:rsid w:val="00C66D15"/>
    <w:rsid w:val="00C67756"/>
    <w:rsid w:val="00C72227"/>
    <w:rsid w:val="00C72D83"/>
    <w:rsid w:val="00C73B63"/>
    <w:rsid w:val="00C74145"/>
    <w:rsid w:val="00C75758"/>
    <w:rsid w:val="00C770B6"/>
    <w:rsid w:val="00C77AA3"/>
    <w:rsid w:val="00C8167D"/>
    <w:rsid w:val="00C82806"/>
    <w:rsid w:val="00C855A6"/>
    <w:rsid w:val="00C86851"/>
    <w:rsid w:val="00C86B06"/>
    <w:rsid w:val="00C8734D"/>
    <w:rsid w:val="00C90D96"/>
    <w:rsid w:val="00C90F38"/>
    <w:rsid w:val="00C9192A"/>
    <w:rsid w:val="00C91AF0"/>
    <w:rsid w:val="00C935C3"/>
    <w:rsid w:val="00C939F8"/>
    <w:rsid w:val="00C93BEB"/>
    <w:rsid w:val="00C95C9F"/>
    <w:rsid w:val="00C9792D"/>
    <w:rsid w:val="00CA03C2"/>
    <w:rsid w:val="00CA0668"/>
    <w:rsid w:val="00CA348D"/>
    <w:rsid w:val="00CA3EAA"/>
    <w:rsid w:val="00CA46A6"/>
    <w:rsid w:val="00CA4FD3"/>
    <w:rsid w:val="00CA56E4"/>
    <w:rsid w:val="00CA5C95"/>
    <w:rsid w:val="00CB0AD9"/>
    <w:rsid w:val="00CB2691"/>
    <w:rsid w:val="00CB27F0"/>
    <w:rsid w:val="00CB42C2"/>
    <w:rsid w:val="00CB4743"/>
    <w:rsid w:val="00CB55C7"/>
    <w:rsid w:val="00CB6F25"/>
    <w:rsid w:val="00CC11E1"/>
    <w:rsid w:val="00CC1574"/>
    <w:rsid w:val="00CC16C7"/>
    <w:rsid w:val="00CC1FF8"/>
    <w:rsid w:val="00CC2612"/>
    <w:rsid w:val="00CC30B3"/>
    <w:rsid w:val="00CC364C"/>
    <w:rsid w:val="00CC3B91"/>
    <w:rsid w:val="00CC51A5"/>
    <w:rsid w:val="00CC5B87"/>
    <w:rsid w:val="00CD2956"/>
    <w:rsid w:val="00CD5B2E"/>
    <w:rsid w:val="00CD7FF5"/>
    <w:rsid w:val="00CE1286"/>
    <w:rsid w:val="00CE1692"/>
    <w:rsid w:val="00CE28B8"/>
    <w:rsid w:val="00CE3E2F"/>
    <w:rsid w:val="00CE6682"/>
    <w:rsid w:val="00CE69D8"/>
    <w:rsid w:val="00CF1D04"/>
    <w:rsid w:val="00CF1E9F"/>
    <w:rsid w:val="00CF2607"/>
    <w:rsid w:val="00CF2CF7"/>
    <w:rsid w:val="00CF4F2C"/>
    <w:rsid w:val="00CF5F58"/>
    <w:rsid w:val="00CF60CB"/>
    <w:rsid w:val="00CF6248"/>
    <w:rsid w:val="00CF6EB4"/>
    <w:rsid w:val="00D001FB"/>
    <w:rsid w:val="00D049BB"/>
    <w:rsid w:val="00D05261"/>
    <w:rsid w:val="00D0590E"/>
    <w:rsid w:val="00D05AF6"/>
    <w:rsid w:val="00D0678E"/>
    <w:rsid w:val="00D07FA1"/>
    <w:rsid w:val="00D1120E"/>
    <w:rsid w:val="00D13F3B"/>
    <w:rsid w:val="00D14693"/>
    <w:rsid w:val="00D15069"/>
    <w:rsid w:val="00D16E42"/>
    <w:rsid w:val="00D1731C"/>
    <w:rsid w:val="00D209AD"/>
    <w:rsid w:val="00D237FB"/>
    <w:rsid w:val="00D23A4F"/>
    <w:rsid w:val="00D267DD"/>
    <w:rsid w:val="00D30A2E"/>
    <w:rsid w:val="00D30B09"/>
    <w:rsid w:val="00D32E4A"/>
    <w:rsid w:val="00D33D19"/>
    <w:rsid w:val="00D342C0"/>
    <w:rsid w:val="00D3653C"/>
    <w:rsid w:val="00D37391"/>
    <w:rsid w:val="00D413B6"/>
    <w:rsid w:val="00D41647"/>
    <w:rsid w:val="00D43642"/>
    <w:rsid w:val="00D445E7"/>
    <w:rsid w:val="00D44DCC"/>
    <w:rsid w:val="00D45219"/>
    <w:rsid w:val="00D453AA"/>
    <w:rsid w:val="00D459B5"/>
    <w:rsid w:val="00D45D4E"/>
    <w:rsid w:val="00D46C36"/>
    <w:rsid w:val="00D47C7C"/>
    <w:rsid w:val="00D517B6"/>
    <w:rsid w:val="00D5207B"/>
    <w:rsid w:val="00D606B8"/>
    <w:rsid w:val="00D61386"/>
    <w:rsid w:val="00D6161E"/>
    <w:rsid w:val="00D61877"/>
    <w:rsid w:val="00D62C0E"/>
    <w:rsid w:val="00D64C42"/>
    <w:rsid w:val="00D675CA"/>
    <w:rsid w:val="00D7091C"/>
    <w:rsid w:val="00D70FE2"/>
    <w:rsid w:val="00D7199D"/>
    <w:rsid w:val="00D72595"/>
    <w:rsid w:val="00D73447"/>
    <w:rsid w:val="00D75B79"/>
    <w:rsid w:val="00D76FCB"/>
    <w:rsid w:val="00D8278D"/>
    <w:rsid w:val="00D83015"/>
    <w:rsid w:val="00D83D04"/>
    <w:rsid w:val="00D8651B"/>
    <w:rsid w:val="00D91164"/>
    <w:rsid w:val="00D91A79"/>
    <w:rsid w:val="00D93B52"/>
    <w:rsid w:val="00D95327"/>
    <w:rsid w:val="00D97197"/>
    <w:rsid w:val="00D971EC"/>
    <w:rsid w:val="00D97AA9"/>
    <w:rsid w:val="00DA0760"/>
    <w:rsid w:val="00DA0795"/>
    <w:rsid w:val="00DA1CB6"/>
    <w:rsid w:val="00DA2E4F"/>
    <w:rsid w:val="00DA354D"/>
    <w:rsid w:val="00DA386E"/>
    <w:rsid w:val="00DA4C32"/>
    <w:rsid w:val="00DB10A1"/>
    <w:rsid w:val="00DB1ACC"/>
    <w:rsid w:val="00DB2302"/>
    <w:rsid w:val="00DB26A7"/>
    <w:rsid w:val="00DB3A0D"/>
    <w:rsid w:val="00DB509B"/>
    <w:rsid w:val="00DB5602"/>
    <w:rsid w:val="00DB57D7"/>
    <w:rsid w:val="00DB5BD2"/>
    <w:rsid w:val="00DC0B98"/>
    <w:rsid w:val="00DC27C3"/>
    <w:rsid w:val="00DC358B"/>
    <w:rsid w:val="00DC4DB6"/>
    <w:rsid w:val="00DC5AB5"/>
    <w:rsid w:val="00DC645C"/>
    <w:rsid w:val="00DD1DC2"/>
    <w:rsid w:val="00DD340F"/>
    <w:rsid w:val="00DD472B"/>
    <w:rsid w:val="00DD51ED"/>
    <w:rsid w:val="00DD52E5"/>
    <w:rsid w:val="00DD5AD0"/>
    <w:rsid w:val="00DD79F6"/>
    <w:rsid w:val="00DD7B4F"/>
    <w:rsid w:val="00DE082D"/>
    <w:rsid w:val="00DE1732"/>
    <w:rsid w:val="00DE3D9E"/>
    <w:rsid w:val="00DE4A99"/>
    <w:rsid w:val="00DE4AF1"/>
    <w:rsid w:val="00DF027E"/>
    <w:rsid w:val="00DF11EE"/>
    <w:rsid w:val="00DF2F7D"/>
    <w:rsid w:val="00DF6F2B"/>
    <w:rsid w:val="00DF6FB7"/>
    <w:rsid w:val="00E00875"/>
    <w:rsid w:val="00E04912"/>
    <w:rsid w:val="00E04F9D"/>
    <w:rsid w:val="00E07604"/>
    <w:rsid w:val="00E11FDA"/>
    <w:rsid w:val="00E14DF1"/>
    <w:rsid w:val="00E15DE1"/>
    <w:rsid w:val="00E16102"/>
    <w:rsid w:val="00E162FC"/>
    <w:rsid w:val="00E16FA3"/>
    <w:rsid w:val="00E175B9"/>
    <w:rsid w:val="00E176BE"/>
    <w:rsid w:val="00E17923"/>
    <w:rsid w:val="00E204E3"/>
    <w:rsid w:val="00E20A4B"/>
    <w:rsid w:val="00E215B1"/>
    <w:rsid w:val="00E23695"/>
    <w:rsid w:val="00E23E94"/>
    <w:rsid w:val="00E243D4"/>
    <w:rsid w:val="00E24CDB"/>
    <w:rsid w:val="00E272F3"/>
    <w:rsid w:val="00E3047C"/>
    <w:rsid w:val="00E32FDC"/>
    <w:rsid w:val="00E35E64"/>
    <w:rsid w:val="00E37770"/>
    <w:rsid w:val="00E4142A"/>
    <w:rsid w:val="00E43235"/>
    <w:rsid w:val="00E44A9A"/>
    <w:rsid w:val="00E44FC1"/>
    <w:rsid w:val="00E45BF7"/>
    <w:rsid w:val="00E45EB2"/>
    <w:rsid w:val="00E4606F"/>
    <w:rsid w:val="00E46F12"/>
    <w:rsid w:val="00E47373"/>
    <w:rsid w:val="00E4752E"/>
    <w:rsid w:val="00E502B4"/>
    <w:rsid w:val="00E50B6F"/>
    <w:rsid w:val="00E50FC2"/>
    <w:rsid w:val="00E530A6"/>
    <w:rsid w:val="00E5445C"/>
    <w:rsid w:val="00E569D2"/>
    <w:rsid w:val="00E576E3"/>
    <w:rsid w:val="00E60848"/>
    <w:rsid w:val="00E622B6"/>
    <w:rsid w:val="00E63E30"/>
    <w:rsid w:val="00E64347"/>
    <w:rsid w:val="00E6537E"/>
    <w:rsid w:val="00E6553B"/>
    <w:rsid w:val="00E65B9C"/>
    <w:rsid w:val="00E66009"/>
    <w:rsid w:val="00E66AD7"/>
    <w:rsid w:val="00E66D0E"/>
    <w:rsid w:val="00E70172"/>
    <w:rsid w:val="00E71635"/>
    <w:rsid w:val="00E71F8A"/>
    <w:rsid w:val="00E727CE"/>
    <w:rsid w:val="00E74191"/>
    <w:rsid w:val="00E749E2"/>
    <w:rsid w:val="00E75EDD"/>
    <w:rsid w:val="00E76202"/>
    <w:rsid w:val="00E77A53"/>
    <w:rsid w:val="00E807BF"/>
    <w:rsid w:val="00E81BDA"/>
    <w:rsid w:val="00E83114"/>
    <w:rsid w:val="00E834BD"/>
    <w:rsid w:val="00E84255"/>
    <w:rsid w:val="00E8443E"/>
    <w:rsid w:val="00E84777"/>
    <w:rsid w:val="00E86E23"/>
    <w:rsid w:val="00E91320"/>
    <w:rsid w:val="00E91C74"/>
    <w:rsid w:val="00E91CFC"/>
    <w:rsid w:val="00E92109"/>
    <w:rsid w:val="00E92846"/>
    <w:rsid w:val="00E935FD"/>
    <w:rsid w:val="00E94D4B"/>
    <w:rsid w:val="00EA088F"/>
    <w:rsid w:val="00EA2EFF"/>
    <w:rsid w:val="00EA55D1"/>
    <w:rsid w:val="00EA5D72"/>
    <w:rsid w:val="00EA6619"/>
    <w:rsid w:val="00EA7148"/>
    <w:rsid w:val="00EA77D4"/>
    <w:rsid w:val="00EA7F11"/>
    <w:rsid w:val="00EB1ADF"/>
    <w:rsid w:val="00EB204A"/>
    <w:rsid w:val="00EB474F"/>
    <w:rsid w:val="00EB5790"/>
    <w:rsid w:val="00EB613B"/>
    <w:rsid w:val="00EB68B0"/>
    <w:rsid w:val="00EC012B"/>
    <w:rsid w:val="00EC0A91"/>
    <w:rsid w:val="00EC1276"/>
    <w:rsid w:val="00EC71F1"/>
    <w:rsid w:val="00ED09FB"/>
    <w:rsid w:val="00ED1C1C"/>
    <w:rsid w:val="00ED1D43"/>
    <w:rsid w:val="00ED1ECC"/>
    <w:rsid w:val="00ED43E0"/>
    <w:rsid w:val="00ED4742"/>
    <w:rsid w:val="00ED58DC"/>
    <w:rsid w:val="00ED5BEC"/>
    <w:rsid w:val="00ED6D8B"/>
    <w:rsid w:val="00EE0123"/>
    <w:rsid w:val="00EE0AC2"/>
    <w:rsid w:val="00EE11D5"/>
    <w:rsid w:val="00EE4EB7"/>
    <w:rsid w:val="00EE527C"/>
    <w:rsid w:val="00EE5356"/>
    <w:rsid w:val="00EE6F2C"/>
    <w:rsid w:val="00EE7112"/>
    <w:rsid w:val="00EE7D78"/>
    <w:rsid w:val="00EF0008"/>
    <w:rsid w:val="00EF0AC5"/>
    <w:rsid w:val="00EF1356"/>
    <w:rsid w:val="00EF1DE5"/>
    <w:rsid w:val="00EF2A67"/>
    <w:rsid w:val="00EF3093"/>
    <w:rsid w:val="00EF4EED"/>
    <w:rsid w:val="00EF4F85"/>
    <w:rsid w:val="00EF5FD2"/>
    <w:rsid w:val="00F014FE"/>
    <w:rsid w:val="00F01AE5"/>
    <w:rsid w:val="00F03EAE"/>
    <w:rsid w:val="00F04271"/>
    <w:rsid w:val="00F043F4"/>
    <w:rsid w:val="00F0629B"/>
    <w:rsid w:val="00F06C01"/>
    <w:rsid w:val="00F06F79"/>
    <w:rsid w:val="00F07D19"/>
    <w:rsid w:val="00F10111"/>
    <w:rsid w:val="00F113A0"/>
    <w:rsid w:val="00F13931"/>
    <w:rsid w:val="00F1413D"/>
    <w:rsid w:val="00F14A4D"/>
    <w:rsid w:val="00F16693"/>
    <w:rsid w:val="00F167A6"/>
    <w:rsid w:val="00F1739B"/>
    <w:rsid w:val="00F178AB"/>
    <w:rsid w:val="00F17A8C"/>
    <w:rsid w:val="00F257EC"/>
    <w:rsid w:val="00F30537"/>
    <w:rsid w:val="00F3438F"/>
    <w:rsid w:val="00F429E1"/>
    <w:rsid w:val="00F44239"/>
    <w:rsid w:val="00F44874"/>
    <w:rsid w:val="00F4641B"/>
    <w:rsid w:val="00F46611"/>
    <w:rsid w:val="00F46C5D"/>
    <w:rsid w:val="00F47CFB"/>
    <w:rsid w:val="00F50BC5"/>
    <w:rsid w:val="00F5336B"/>
    <w:rsid w:val="00F54524"/>
    <w:rsid w:val="00F55271"/>
    <w:rsid w:val="00F55488"/>
    <w:rsid w:val="00F569D7"/>
    <w:rsid w:val="00F56DEE"/>
    <w:rsid w:val="00F57CA3"/>
    <w:rsid w:val="00F60050"/>
    <w:rsid w:val="00F627B7"/>
    <w:rsid w:val="00F63DE5"/>
    <w:rsid w:val="00F641E7"/>
    <w:rsid w:val="00F651A9"/>
    <w:rsid w:val="00F65AAF"/>
    <w:rsid w:val="00F66C97"/>
    <w:rsid w:val="00F66EDC"/>
    <w:rsid w:val="00F77042"/>
    <w:rsid w:val="00F778A9"/>
    <w:rsid w:val="00F81080"/>
    <w:rsid w:val="00F81601"/>
    <w:rsid w:val="00F81A2D"/>
    <w:rsid w:val="00F82289"/>
    <w:rsid w:val="00F828EC"/>
    <w:rsid w:val="00F82A54"/>
    <w:rsid w:val="00F83265"/>
    <w:rsid w:val="00F85D6A"/>
    <w:rsid w:val="00F85F25"/>
    <w:rsid w:val="00F942C6"/>
    <w:rsid w:val="00F951FE"/>
    <w:rsid w:val="00F97D51"/>
    <w:rsid w:val="00FA27DF"/>
    <w:rsid w:val="00FA76AF"/>
    <w:rsid w:val="00FA7997"/>
    <w:rsid w:val="00FB08B8"/>
    <w:rsid w:val="00FB0D31"/>
    <w:rsid w:val="00FB26FA"/>
    <w:rsid w:val="00FB54DC"/>
    <w:rsid w:val="00FC2BB4"/>
    <w:rsid w:val="00FC3A5D"/>
    <w:rsid w:val="00FC5497"/>
    <w:rsid w:val="00FC5912"/>
    <w:rsid w:val="00FC605A"/>
    <w:rsid w:val="00FC62CA"/>
    <w:rsid w:val="00FD02B7"/>
    <w:rsid w:val="00FE0DB0"/>
    <w:rsid w:val="00FE1443"/>
    <w:rsid w:val="00FE157E"/>
    <w:rsid w:val="00FE1777"/>
    <w:rsid w:val="00FE2D37"/>
    <w:rsid w:val="00FE4B76"/>
    <w:rsid w:val="00FE62B1"/>
    <w:rsid w:val="00FE6DBD"/>
    <w:rsid w:val="00FF11B8"/>
    <w:rsid w:val="00FF3864"/>
    <w:rsid w:val="00FF3E52"/>
    <w:rsid w:val="00FF40B6"/>
    <w:rsid w:val="00FF6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9F8"/>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3E19F8"/>
    <w:pPr>
      <w:pBdr>
        <w:bottom w:val="single" w:sz="18" w:space="1" w:color="000000" w:themeColor="text1"/>
      </w:pBdr>
      <w:shd w:val="clear" w:color="F2F2F2" w:themeColor="background1" w:themeShade="F2" w:fill="auto"/>
      <w:spacing w:before="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C203A9"/>
    <w:pPr>
      <w:keepNext/>
      <w:pBdr>
        <w:bottom w:val="single" w:sz="2" w:space="1" w:color="969696"/>
      </w:pBdr>
      <w:spacing w:before="240" w:after="0"/>
      <w:outlineLvl w:val="1"/>
    </w:pPr>
    <w:rPr>
      <w:rFonts w:ascii="Arial Black" w:hAnsi="Arial Black"/>
      <w:color w:val="auto"/>
      <w:sz w:val="36"/>
    </w:rPr>
  </w:style>
  <w:style w:type="paragraph" w:styleId="Heading3">
    <w:name w:val="heading 3"/>
    <w:basedOn w:val="Normal"/>
    <w:next w:val="Normal"/>
    <w:link w:val="Heading3Char"/>
    <w:qFormat/>
    <w:rsid w:val="003E19F8"/>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3E19F8"/>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3E19F8"/>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9F8"/>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C203A9"/>
    <w:rPr>
      <w:rFonts w:ascii="Arial Black" w:hAnsi="Arial Black"/>
      <w:sz w:val="36"/>
    </w:rPr>
  </w:style>
  <w:style w:type="character" w:customStyle="1" w:styleId="Heading3Char">
    <w:name w:val="Heading 3 Char"/>
    <w:basedOn w:val="DefaultParagraphFont"/>
    <w:link w:val="Heading3"/>
    <w:rsid w:val="003E19F8"/>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3E19F8"/>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3E19F8"/>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3E19F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9F8"/>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3E19F8"/>
    <w:pPr>
      <w:tabs>
        <w:tab w:val="right" w:leader="dot" w:pos="10786"/>
      </w:tabs>
      <w:spacing w:before="80" w:after="0"/>
      <w:ind w:left="144"/>
    </w:pPr>
    <w:rPr>
      <w:b/>
    </w:rPr>
  </w:style>
  <w:style w:type="paragraph" w:styleId="TOC2">
    <w:name w:val="toc 2"/>
    <w:basedOn w:val="Normal"/>
    <w:next w:val="Normal"/>
    <w:autoRedefine/>
    <w:uiPriority w:val="39"/>
    <w:unhideWhenUsed/>
    <w:rsid w:val="003E19F8"/>
    <w:pPr>
      <w:tabs>
        <w:tab w:val="right" w:leader="dot" w:pos="10790"/>
      </w:tabs>
      <w:spacing w:before="40" w:after="40"/>
      <w:ind w:left="288"/>
    </w:pPr>
    <w:rPr>
      <w:sz w:val="18"/>
    </w:rPr>
  </w:style>
  <w:style w:type="character" w:styleId="Hyperlink">
    <w:name w:val="Hyperlink"/>
    <w:basedOn w:val="DefaultParagraphFont"/>
    <w:uiPriority w:val="99"/>
    <w:unhideWhenUsed/>
    <w:rsid w:val="003E19F8"/>
    <w:rPr>
      <w:color w:val="0000FF" w:themeColor="hyperlink"/>
      <w:u w:val="single"/>
    </w:rPr>
  </w:style>
  <w:style w:type="character" w:styleId="BookTitle">
    <w:name w:val="Book Title"/>
    <w:basedOn w:val="DefaultParagraphFont"/>
    <w:uiPriority w:val="33"/>
    <w:rsid w:val="003E19F8"/>
    <w:rPr>
      <w:b/>
      <w:bCs/>
      <w:smallCaps/>
      <w:spacing w:val="5"/>
      <w:sz w:val="48"/>
    </w:rPr>
  </w:style>
  <w:style w:type="paragraph" w:styleId="Title">
    <w:name w:val="Title"/>
    <w:basedOn w:val="Normal"/>
    <w:next w:val="Normal"/>
    <w:link w:val="TitleChar"/>
    <w:uiPriority w:val="10"/>
    <w:unhideWhenUsed/>
    <w:rsid w:val="003E19F8"/>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3E19F8"/>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3E19F8"/>
    <w:pPr>
      <w:spacing w:after="0" w:line="240" w:lineRule="auto"/>
    </w:pPr>
    <w:rPr>
      <w:rFonts w:eastAsiaTheme="minorEastAsia"/>
    </w:rPr>
  </w:style>
  <w:style w:type="character" w:customStyle="1" w:styleId="NoSpacingChar">
    <w:name w:val="No Spacing Char"/>
    <w:basedOn w:val="DefaultParagraphFont"/>
    <w:link w:val="NoSpacing"/>
    <w:uiPriority w:val="4"/>
    <w:rsid w:val="003E19F8"/>
    <w:rPr>
      <w:rFonts w:eastAsiaTheme="minorEastAsia"/>
    </w:rPr>
  </w:style>
  <w:style w:type="paragraph" w:styleId="Header">
    <w:name w:val="header"/>
    <w:basedOn w:val="Normal"/>
    <w:link w:val="HeaderChar"/>
    <w:uiPriority w:val="99"/>
    <w:unhideWhenUsed/>
    <w:rsid w:val="003E19F8"/>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3E19F8"/>
    <w:rPr>
      <w:rFonts w:ascii="Arial" w:hAnsi="Arial"/>
      <w:color w:val="292929"/>
      <w:sz w:val="16"/>
    </w:rPr>
  </w:style>
  <w:style w:type="paragraph" w:styleId="Footer">
    <w:name w:val="footer"/>
    <w:basedOn w:val="Normal"/>
    <w:link w:val="FooterChar"/>
    <w:uiPriority w:val="99"/>
    <w:unhideWhenUsed/>
    <w:rsid w:val="003E19F8"/>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3E19F8"/>
    <w:rPr>
      <w:rFonts w:ascii="Arial" w:hAnsi="Arial"/>
      <w:color w:val="292929"/>
      <w:sz w:val="16"/>
    </w:rPr>
  </w:style>
  <w:style w:type="paragraph" w:customStyle="1" w:styleId="LabExercise">
    <w:name w:val="Lab Exercise"/>
    <w:basedOn w:val="Normal"/>
    <w:next w:val="Normal"/>
    <w:qFormat/>
    <w:rsid w:val="003E19F8"/>
    <w:pPr>
      <w:spacing w:before="0" w:after="200" w:line="276" w:lineRule="auto"/>
    </w:pPr>
    <w:rPr>
      <w:b/>
    </w:rPr>
  </w:style>
  <w:style w:type="paragraph" w:styleId="ListParagraph">
    <w:name w:val="List Paragraph"/>
    <w:basedOn w:val="Normal"/>
    <w:next w:val="Normal"/>
    <w:uiPriority w:val="34"/>
    <w:rsid w:val="003E19F8"/>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3E19F8"/>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3E19F8"/>
    <w:rPr>
      <w:rFonts w:ascii="Lucida Console" w:hAnsi="Lucida Console" w:cs="Courier New"/>
      <w:b/>
      <w:spacing w:val="-6"/>
      <w:sz w:val="18"/>
    </w:rPr>
  </w:style>
  <w:style w:type="paragraph" w:customStyle="1" w:styleId="NumberedBullet">
    <w:name w:val="Numbered Bullet"/>
    <w:basedOn w:val="ListParagraph"/>
    <w:uiPriority w:val="5"/>
    <w:unhideWhenUsed/>
    <w:rsid w:val="003E19F8"/>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3E19F8"/>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3E19F8"/>
    <w:pPr>
      <w:spacing w:before="0" w:after="0"/>
    </w:pPr>
    <w:rPr>
      <w:szCs w:val="20"/>
    </w:rPr>
  </w:style>
  <w:style w:type="character" w:customStyle="1" w:styleId="FootnoteTextChar">
    <w:name w:val="Footnote Text Char"/>
    <w:basedOn w:val="DefaultParagraphFont"/>
    <w:link w:val="FootnoteText"/>
    <w:uiPriority w:val="99"/>
    <w:semiHidden/>
    <w:rsid w:val="003E19F8"/>
    <w:rPr>
      <w:rFonts w:ascii="Arial" w:hAnsi="Arial"/>
      <w:color w:val="262626" w:themeColor="text1" w:themeTint="D9"/>
      <w:sz w:val="20"/>
      <w:szCs w:val="20"/>
    </w:rPr>
  </w:style>
  <w:style w:type="table" w:styleId="LightShading-Accent4">
    <w:name w:val="Light Shading Accent 4"/>
    <w:basedOn w:val="TableNormal"/>
    <w:uiPriority w:val="60"/>
    <w:rsid w:val="003E19F8"/>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3E19F8"/>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3E19F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3E19F8"/>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3E19F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3E19F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3E19F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3E19F8"/>
    <w:pPr>
      <w:tabs>
        <w:tab w:val="num" w:pos="360"/>
      </w:tabs>
      <w:ind w:left="360" w:hanging="360"/>
      <w:contextualSpacing/>
    </w:pPr>
  </w:style>
  <w:style w:type="character" w:customStyle="1" w:styleId="InLineUrl">
    <w:name w:val="InLineUrl"/>
    <w:basedOn w:val="DefaultParagraphFont"/>
    <w:qFormat/>
    <w:rsid w:val="003E19F8"/>
    <w:rPr>
      <w:rFonts w:ascii="Arial" w:hAnsi="Arial"/>
      <w:b/>
      <w:sz w:val="18"/>
    </w:rPr>
  </w:style>
  <w:style w:type="paragraph" w:customStyle="1" w:styleId="LabStepNumbered">
    <w:name w:val="Lab Step Numbered"/>
    <w:link w:val="LabStepNumberedChar"/>
    <w:qFormat/>
    <w:rsid w:val="003E19F8"/>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3E19F8"/>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uiPriority w:val="2"/>
    <w:qFormat/>
    <w:rsid w:val="003E19F8"/>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3E19F8"/>
    <w:pPr>
      <w:numPr>
        <w:numId w:val="0"/>
      </w:numPr>
      <w:spacing w:before="40"/>
      <w:ind w:left="720"/>
    </w:pPr>
  </w:style>
  <w:style w:type="character" w:customStyle="1" w:styleId="LabStepScreenshotFrame">
    <w:name w:val="Lab Step Screenshot Frame"/>
    <w:basedOn w:val="DefaultParagraphFont"/>
    <w:uiPriority w:val="1"/>
    <w:qFormat/>
    <w:rsid w:val="003E19F8"/>
    <w:rPr>
      <w:noProof/>
      <w:bdr w:val="single" w:sz="2" w:space="0" w:color="DDDDDD"/>
    </w:rPr>
  </w:style>
  <w:style w:type="paragraph" w:customStyle="1" w:styleId="LabExerciseCallout">
    <w:name w:val="Lab Exercise Callout"/>
    <w:basedOn w:val="LabExerciseLeadIn"/>
    <w:qFormat/>
    <w:rsid w:val="00294F7F"/>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FFFFCC"/>
      <w:spacing w:before="120"/>
    </w:pPr>
    <w:rPr>
      <w:color w:val="333333"/>
    </w:rPr>
  </w:style>
  <w:style w:type="paragraph" w:customStyle="1" w:styleId="LabExerciseText">
    <w:name w:val="Lab Exercise Text"/>
    <w:basedOn w:val="Normal"/>
    <w:uiPriority w:val="99"/>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3E19F8"/>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3E19F8"/>
    <w:pPr>
      <w:numPr>
        <w:numId w:val="6"/>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3E19F8"/>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3E19F8"/>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3E19F8"/>
    <w:rPr>
      <w:rFonts w:ascii="Arial" w:hAnsi="Arial"/>
      <w:b/>
      <w:iCs/>
      <w:sz w:val="16"/>
    </w:rPr>
  </w:style>
  <w:style w:type="character" w:customStyle="1" w:styleId="InlindeCode">
    <w:name w:val="InlindeCode"/>
    <w:basedOn w:val="DefaultParagraphFont"/>
    <w:qFormat/>
    <w:rsid w:val="003E19F8"/>
    <w:rPr>
      <w:rFonts w:ascii="Lucida Console" w:hAnsi="Lucida Console"/>
      <w:b/>
      <w:sz w:val="16"/>
    </w:rPr>
  </w:style>
  <w:style w:type="table" w:customStyle="1" w:styleId="LabStepTable">
    <w:name w:val="Lab Step Table"/>
    <w:basedOn w:val="TableGrid"/>
    <w:uiPriority w:val="99"/>
    <w:rsid w:val="003E19F8"/>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3E19F8"/>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3E19F8"/>
    <w:pPr>
      <w:ind w:left="792"/>
    </w:pPr>
  </w:style>
  <w:style w:type="paragraph" w:customStyle="1" w:styleId="LabStepScreenshotLevel2">
    <w:name w:val="Lab Step Screenshot Level 2"/>
    <w:basedOn w:val="LabStepScreenshot"/>
    <w:uiPriority w:val="2"/>
    <w:qFormat/>
    <w:rsid w:val="003E19F8"/>
    <w:pPr>
      <w:ind w:left="720"/>
    </w:pPr>
    <w:rPr>
      <w:noProof/>
    </w:rPr>
  </w:style>
  <w:style w:type="paragraph" w:customStyle="1" w:styleId="LabStepTableTextHeader">
    <w:name w:val="Lab Step Table Text Header"/>
    <w:basedOn w:val="LabStepTableText"/>
    <w:next w:val="LabStepTableText"/>
    <w:qFormat/>
    <w:rsid w:val="003E19F8"/>
    <w:rPr>
      <w:b/>
    </w:rPr>
  </w:style>
  <w:style w:type="paragraph" w:customStyle="1" w:styleId="LabStepTableParagraph">
    <w:name w:val="Lab Step Table Paragraph"/>
    <w:basedOn w:val="LabStepNumbered"/>
    <w:qFormat/>
    <w:rsid w:val="003E19F8"/>
    <w:pPr>
      <w:numPr>
        <w:numId w:val="0"/>
      </w:numPr>
    </w:pPr>
  </w:style>
  <w:style w:type="paragraph" w:styleId="TOCHeading">
    <w:name w:val="TOC Heading"/>
    <w:basedOn w:val="Heading1"/>
    <w:next w:val="Normal"/>
    <w:uiPriority w:val="39"/>
    <w:unhideWhenUsed/>
    <w:qFormat/>
    <w:rsid w:val="003E19F8"/>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3E19F8"/>
    <w:rPr>
      <w:sz w:val="16"/>
      <w:szCs w:val="16"/>
    </w:rPr>
  </w:style>
  <w:style w:type="paragraph" w:styleId="CommentText">
    <w:name w:val="annotation text"/>
    <w:basedOn w:val="Normal"/>
    <w:link w:val="CommentTextChar"/>
    <w:uiPriority w:val="99"/>
    <w:semiHidden/>
    <w:unhideWhenUsed/>
    <w:rsid w:val="003E19F8"/>
    <w:rPr>
      <w:szCs w:val="20"/>
    </w:rPr>
  </w:style>
  <w:style w:type="character" w:customStyle="1" w:styleId="CommentTextChar">
    <w:name w:val="Comment Text Char"/>
    <w:basedOn w:val="DefaultParagraphFont"/>
    <w:link w:val="CommentText"/>
    <w:uiPriority w:val="99"/>
    <w:semiHidden/>
    <w:rsid w:val="003E19F8"/>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3E19F8"/>
    <w:rPr>
      <w:b/>
      <w:bCs/>
    </w:rPr>
  </w:style>
  <w:style w:type="character" w:customStyle="1" w:styleId="CommentSubjectChar">
    <w:name w:val="Comment Subject Char"/>
    <w:basedOn w:val="CommentTextChar"/>
    <w:link w:val="CommentSubject"/>
    <w:uiPriority w:val="99"/>
    <w:semiHidden/>
    <w:rsid w:val="003E19F8"/>
    <w:rPr>
      <w:rFonts w:ascii="Arial" w:hAnsi="Arial"/>
      <w:b/>
      <w:bCs/>
      <w:color w:val="262626" w:themeColor="text1" w:themeTint="D9"/>
      <w:sz w:val="20"/>
      <w:szCs w:val="20"/>
    </w:rPr>
  </w:style>
  <w:style w:type="character" w:styleId="Strong">
    <w:name w:val="Strong"/>
    <w:basedOn w:val="DefaultParagraphFont"/>
    <w:uiPriority w:val="23"/>
    <w:qFormat/>
    <w:rsid w:val="003E19F8"/>
    <w:rPr>
      <w:b/>
      <w:bCs/>
    </w:rPr>
  </w:style>
  <w:style w:type="paragraph" w:styleId="NormalWeb">
    <w:name w:val="Normal (Web)"/>
    <w:basedOn w:val="Normal"/>
    <w:uiPriority w:val="99"/>
    <w:semiHidden/>
    <w:unhideWhenUsed/>
    <w:rsid w:val="003E19F8"/>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3E19F8"/>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3E19F8"/>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3E19F8"/>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3E19F8"/>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3E19F8"/>
    <w:pPr>
      <w:spacing w:before="240"/>
      <w:ind w:left="720" w:right="720"/>
    </w:pPr>
    <w:rPr>
      <w:color w:val="1C1C1C"/>
    </w:rPr>
  </w:style>
  <w:style w:type="paragraph" w:customStyle="1" w:styleId="SlidesNotes">
    <w:name w:val="Slides Notes"/>
    <w:basedOn w:val="Normal"/>
    <w:uiPriority w:val="4"/>
    <w:rsid w:val="003E19F8"/>
    <w:pPr>
      <w:spacing w:before="240"/>
    </w:pPr>
  </w:style>
  <w:style w:type="paragraph" w:customStyle="1" w:styleId="LegalHeader">
    <w:name w:val="Legal Header"/>
    <w:basedOn w:val="Normal"/>
    <w:uiPriority w:val="3"/>
    <w:rsid w:val="003E19F8"/>
    <w:pPr>
      <w:spacing w:before="600"/>
    </w:pPr>
    <w:rPr>
      <w:b/>
      <w:color w:val="auto"/>
      <w:u w:val="single"/>
    </w:rPr>
  </w:style>
  <w:style w:type="paragraph" w:customStyle="1" w:styleId="LegalBody">
    <w:name w:val="Legal Body"/>
    <w:basedOn w:val="Normal"/>
    <w:uiPriority w:val="3"/>
    <w:rsid w:val="003E19F8"/>
    <w:rPr>
      <w:sz w:val="18"/>
    </w:rPr>
  </w:style>
  <w:style w:type="paragraph" w:customStyle="1" w:styleId="CourseInfo">
    <w:name w:val="Course Info"/>
    <w:basedOn w:val="Normal"/>
    <w:uiPriority w:val="4"/>
    <w:rsid w:val="003E19F8"/>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3E19F8"/>
    <w:rPr>
      <w:rFonts w:ascii="Arial" w:hAnsi="Arial"/>
      <w:color w:val="262626" w:themeColor="text1" w:themeTint="D9"/>
      <w:sz w:val="18"/>
    </w:rPr>
  </w:style>
  <w:style w:type="paragraph" w:customStyle="1" w:styleId="Strong1">
    <w:name w:val="Strong1"/>
    <w:basedOn w:val="LabStepNumbered"/>
    <w:link w:val="strongChar"/>
    <w:uiPriority w:val="5"/>
    <w:rsid w:val="003E19F8"/>
    <w:pPr>
      <w:numPr>
        <w:numId w:val="0"/>
      </w:numPr>
      <w:ind w:left="757" w:hanging="360"/>
    </w:pPr>
    <w:rPr>
      <w:b/>
    </w:rPr>
  </w:style>
  <w:style w:type="character" w:customStyle="1" w:styleId="strongChar">
    <w:name w:val="strong Char"/>
    <w:basedOn w:val="LabStepNumberedChar"/>
    <w:link w:val="Strong1"/>
    <w:uiPriority w:val="5"/>
    <w:rsid w:val="003E19F8"/>
    <w:rPr>
      <w:rFonts w:ascii="Arial" w:hAnsi="Arial"/>
      <w:b/>
      <w:color w:val="262626" w:themeColor="text1" w:themeTint="D9"/>
      <w:sz w:val="18"/>
    </w:rPr>
  </w:style>
  <w:style w:type="paragraph" w:customStyle="1" w:styleId="CourseCode">
    <w:name w:val="Course Code"/>
    <w:basedOn w:val="Normal"/>
    <w:uiPriority w:val="4"/>
    <w:rsid w:val="003E19F8"/>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3E19F8"/>
    <w:pPr>
      <w:tabs>
        <w:tab w:val="right" w:leader="dot" w:pos="10790"/>
      </w:tabs>
      <w:spacing w:before="40" w:after="0"/>
      <w:ind w:left="432"/>
    </w:pPr>
    <w:rPr>
      <w:sz w:val="16"/>
    </w:rPr>
  </w:style>
  <w:style w:type="numbering" w:customStyle="1" w:styleId="LabStepsTemplate">
    <w:name w:val="LabStepsTemplate"/>
    <w:uiPriority w:val="99"/>
    <w:rsid w:val="003E19F8"/>
    <w:pPr>
      <w:numPr>
        <w:numId w:val="8"/>
      </w:numPr>
    </w:pPr>
  </w:style>
  <w:style w:type="paragraph" w:customStyle="1" w:styleId="ModuleDescription">
    <w:name w:val="Module Description"/>
    <w:basedOn w:val="Normal"/>
    <w:uiPriority w:val="4"/>
    <w:rsid w:val="003E19F8"/>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3E19F8"/>
    <w:pPr>
      <w:jc w:val="center"/>
    </w:pPr>
  </w:style>
  <w:style w:type="paragraph" w:customStyle="1" w:styleId="TopicsCoveredItem">
    <w:name w:val="Topics Covered Item"/>
    <w:basedOn w:val="Normal"/>
    <w:uiPriority w:val="4"/>
    <w:rsid w:val="003E19F8"/>
    <w:pPr>
      <w:numPr>
        <w:numId w:val="10"/>
      </w:numPr>
      <w:spacing w:before="0" w:after="0"/>
      <w:contextualSpacing/>
    </w:pPr>
  </w:style>
  <w:style w:type="paragraph" w:customStyle="1" w:styleId="ModuleIntroHeader">
    <w:name w:val="Module Intro Header"/>
    <w:basedOn w:val="Normal"/>
    <w:uiPriority w:val="4"/>
    <w:rsid w:val="003E19F8"/>
    <w:pPr>
      <w:pBdr>
        <w:bottom w:val="single" w:sz="8" w:space="1" w:color="auto"/>
      </w:pBdr>
      <w:spacing w:before="360"/>
      <w:ind w:left="288"/>
    </w:pPr>
    <w:rPr>
      <w:b/>
      <w:sz w:val="24"/>
    </w:rPr>
  </w:style>
  <w:style w:type="paragraph" w:customStyle="1" w:styleId="ModuleAgendaItem">
    <w:name w:val="Module Agenda Item"/>
    <w:basedOn w:val="Normal"/>
    <w:uiPriority w:val="4"/>
    <w:rsid w:val="003E19F8"/>
    <w:pPr>
      <w:spacing w:before="0" w:after="0"/>
      <w:ind w:left="360" w:hanging="360"/>
      <w:contextualSpacing/>
    </w:pPr>
    <w:rPr>
      <w:sz w:val="24"/>
    </w:rPr>
  </w:style>
  <w:style w:type="paragraph" w:customStyle="1" w:styleId="LabExerciseItem">
    <w:name w:val="Lab Exercise Item"/>
    <w:basedOn w:val="Normal"/>
    <w:next w:val="Normal"/>
    <w:uiPriority w:val="4"/>
    <w:qFormat/>
    <w:rsid w:val="003E19F8"/>
    <w:pPr>
      <w:spacing w:before="0" w:after="0"/>
      <w:ind w:left="360" w:hanging="360"/>
    </w:pPr>
  </w:style>
  <w:style w:type="character" w:styleId="FollowedHyperlink">
    <w:name w:val="FollowedHyperlink"/>
    <w:basedOn w:val="DefaultParagraphFont"/>
    <w:uiPriority w:val="99"/>
    <w:semiHidden/>
    <w:unhideWhenUsed/>
    <w:rsid w:val="003E19F8"/>
    <w:rPr>
      <w:color w:val="800080" w:themeColor="followedHyperlink"/>
      <w:u w:val="single"/>
    </w:rPr>
  </w:style>
  <w:style w:type="paragraph" w:customStyle="1" w:styleId="Procedureheading">
    <w:name w:val="Procedure heading"/>
    <w:basedOn w:val="Heading4"/>
    <w:next w:val="Normal"/>
    <w:uiPriority w:val="99"/>
    <w:qFormat/>
    <w:rsid w:val="003E19F8"/>
    <w:pPr>
      <w:numPr>
        <w:numId w:val="9"/>
      </w:numPr>
      <w:pBdr>
        <w:bottom w:val="none" w:sz="0" w:space="0" w:color="auto"/>
      </w:pBdr>
      <w:tabs>
        <w:tab w:val="num" w:pos="360"/>
      </w:tabs>
      <w:spacing w:after="120" w:line="276" w:lineRule="auto"/>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3E19F8"/>
    <w:pPr>
      <w:numPr>
        <w:ilvl w:val="1"/>
      </w:numPr>
    </w:pPr>
  </w:style>
  <w:style w:type="paragraph" w:customStyle="1" w:styleId="LabStepNumberedLevel3">
    <w:name w:val="Lab Step Numbered Level 3"/>
    <w:basedOn w:val="LabStepNumberedLevel2"/>
    <w:qFormat/>
    <w:rsid w:val="003E19F8"/>
    <w:pPr>
      <w:numPr>
        <w:ilvl w:val="2"/>
      </w:numPr>
      <w:tabs>
        <w:tab w:val="left" w:pos="994"/>
      </w:tabs>
    </w:pPr>
  </w:style>
  <w:style w:type="paragraph" w:customStyle="1" w:styleId="LabStepNumberedLevel4">
    <w:name w:val="Lab Step Numbered Level 4"/>
    <w:basedOn w:val="LabStepNumberedLevel3"/>
    <w:qFormat/>
    <w:rsid w:val="003E19F8"/>
    <w:pPr>
      <w:numPr>
        <w:ilvl w:val="3"/>
      </w:numPr>
      <w:tabs>
        <w:tab w:val="clear" w:pos="994"/>
        <w:tab w:val="left" w:pos="1627"/>
      </w:tabs>
    </w:pPr>
  </w:style>
  <w:style w:type="paragraph" w:customStyle="1" w:styleId="LabExerciseLeadIn">
    <w:name w:val="Lab Exercise Lead In"/>
    <w:basedOn w:val="Normal"/>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3E19F8"/>
    <w:pPr>
      <w:numPr>
        <w:numId w:val="4"/>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3E19F8"/>
    <w:rPr>
      <w:rFonts w:ascii="Segoe UI Semilight" w:hAnsi="Segoe UI Semilight"/>
      <w:lang w:val="en-GB"/>
    </w:rPr>
  </w:style>
  <w:style w:type="character" w:styleId="UnresolvedMention">
    <w:name w:val="Unresolved Mention"/>
    <w:basedOn w:val="DefaultParagraphFont"/>
    <w:uiPriority w:val="99"/>
    <w:semiHidden/>
    <w:unhideWhenUsed/>
    <w:rsid w:val="003E19F8"/>
    <w:rPr>
      <w:color w:val="808080"/>
      <w:shd w:val="clear" w:color="auto" w:fill="E6E6E6"/>
    </w:rPr>
  </w:style>
  <w:style w:type="table" w:customStyle="1" w:styleId="TableGrid0">
    <w:name w:val="TableGrid"/>
    <w:rsid w:val="003E19F8"/>
    <w:pPr>
      <w:spacing w:after="0" w:line="240" w:lineRule="auto"/>
    </w:pPr>
    <w:rPr>
      <w:rFonts w:eastAsiaTheme="minorEastAsia"/>
    </w:rPr>
    <w:tblPr>
      <w:tblCellMar>
        <w:top w:w="0" w:type="dxa"/>
        <w:left w:w="0" w:type="dxa"/>
        <w:bottom w:w="0" w:type="dxa"/>
        <w:right w:w="0" w:type="dxa"/>
      </w:tblCellMar>
    </w:tblPr>
  </w:style>
  <w:style w:type="paragraph" w:customStyle="1" w:styleId="TextUnderTitle">
    <w:name w:val="Text Under Title"/>
    <w:basedOn w:val="Normal"/>
    <w:qFormat/>
    <w:rsid w:val="0002542B"/>
    <w:pPr>
      <w:pBdr>
        <w:top w:val="single" w:sz="4" w:space="6" w:color="auto"/>
        <w:left w:val="single" w:sz="4" w:space="4" w:color="auto"/>
        <w:bottom w:val="single" w:sz="4" w:space="6" w:color="auto"/>
        <w:right w:val="single" w:sz="4" w:space="4" w:color="auto"/>
      </w:pBdr>
      <w:shd w:val="clear" w:color="auto" w:fill="000000" w:themeFill="text1"/>
      <w:spacing w:before="0" w:after="0"/>
      <w:ind w:left="144" w:right="144"/>
    </w:pPr>
    <w:rPr>
      <w:b/>
      <w:color w:val="FFFFFF" w:themeColor="background1"/>
      <w:sz w:val="16"/>
    </w:rPr>
  </w:style>
  <w:style w:type="paragraph" w:customStyle="1" w:styleId="FigureCaption">
    <w:name w:val="Figure Caption"/>
    <w:basedOn w:val="Normal"/>
    <w:qFormat/>
    <w:rsid w:val="00F569D7"/>
    <w:pPr>
      <w:spacing w:before="40"/>
    </w:pPr>
    <w:rPr>
      <w:i/>
    </w:rPr>
  </w:style>
  <w:style w:type="paragraph" w:customStyle="1" w:styleId="MathFigures">
    <w:name w:val="Math Figures"/>
    <w:basedOn w:val="Normal"/>
    <w:qFormat/>
    <w:rsid w:val="00413348"/>
    <w:pPr>
      <w:pBdr>
        <w:top w:val="single" w:sz="4" w:space="2" w:color="A6A6A6" w:themeColor="background1" w:themeShade="A6"/>
        <w:left w:val="single" w:sz="4" w:space="4" w:color="A6A6A6" w:themeColor="background1" w:themeShade="A6"/>
        <w:bottom w:val="single" w:sz="4" w:space="2" w:color="A6A6A6" w:themeColor="background1" w:themeShade="A6"/>
        <w:right w:val="single" w:sz="4" w:space="4" w:color="A6A6A6" w:themeColor="background1" w:themeShade="A6"/>
      </w:pBdr>
      <w:shd w:val="pct10" w:color="auto" w:fill="auto"/>
      <w:spacing w:line="280" w:lineRule="exact"/>
      <w:ind w:left="144"/>
      <w:contextualSpacing/>
    </w:pPr>
    <w:rPr>
      <w:rFonts w:ascii="Lucida Console" w:hAnsi="Lucida Console"/>
      <w:b/>
      <w:sz w:val="18"/>
    </w:rPr>
  </w:style>
  <w:style w:type="paragraph" w:customStyle="1" w:styleId="TableCaption">
    <w:name w:val="Table Caption"/>
    <w:basedOn w:val="Normal"/>
    <w:qFormat/>
    <w:rsid w:val="00D267DD"/>
    <w:pPr>
      <w:spacing w:before="80" w:after="240"/>
    </w:pPr>
    <w:rPr>
      <w:i/>
    </w:rPr>
  </w:style>
  <w:style w:type="paragraph" w:customStyle="1" w:styleId="Default">
    <w:name w:val="Default"/>
    <w:uiPriority w:val="99"/>
    <w:rsid w:val="0002473A"/>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02473A"/>
    <w:pPr>
      <w:spacing w:after="0" w:line="240" w:lineRule="auto"/>
    </w:pPr>
    <w:rPr>
      <w:rFonts w:ascii="Arial" w:hAnsi="Arial"/>
      <w:color w:val="262626" w:themeColor="text1" w:themeTint="D9"/>
      <w:sz w:val="20"/>
    </w:rPr>
  </w:style>
  <w:style w:type="paragraph" w:customStyle="1" w:styleId="MainCodeBlock">
    <w:name w:val="Main Code Block"/>
    <w:basedOn w:val="LabStepCodeBlock"/>
    <w:qFormat/>
    <w:rsid w:val="00514D6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254882">
      <w:bodyDiv w:val="1"/>
      <w:marLeft w:val="0"/>
      <w:marRight w:val="0"/>
      <w:marTop w:val="0"/>
      <w:marBottom w:val="0"/>
      <w:divBdr>
        <w:top w:val="none" w:sz="0" w:space="0" w:color="auto"/>
        <w:left w:val="none" w:sz="0" w:space="0" w:color="auto"/>
        <w:bottom w:val="none" w:sz="0" w:space="0" w:color="auto"/>
        <w:right w:val="none" w:sz="0" w:space="0" w:color="auto"/>
      </w:divBdr>
      <w:divsChild>
        <w:div w:id="1642035379">
          <w:marLeft w:val="0"/>
          <w:marRight w:val="0"/>
          <w:marTop w:val="0"/>
          <w:marBottom w:val="0"/>
          <w:divBdr>
            <w:top w:val="none" w:sz="0" w:space="0" w:color="auto"/>
            <w:left w:val="none" w:sz="0" w:space="0" w:color="auto"/>
            <w:bottom w:val="none" w:sz="0" w:space="0" w:color="auto"/>
            <w:right w:val="none" w:sz="0" w:space="0" w:color="auto"/>
          </w:divBdr>
          <w:divsChild>
            <w:div w:id="16283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62548677">
      <w:bodyDiv w:val="1"/>
      <w:marLeft w:val="0"/>
      <w:marRight w:val="0"/>
      <w:marTop w:val="0"/>
      <w:marBottom w:val="0"/>
      <w:divBdr>
        <w:top w:val="none" w:sz="0" w:space="0" w:color="auto"/>
        <w:left w:val="none" w:sz="0" w:space="0" w:color="auto"/>
        <w:bottom w:val="none" w:sz="0" w:space="0" w:color="auto"/>
        <w:right w:val="none" w:sz="0" w:space="0" w:color="auto"/>
      </w:divBdr>
      <w:divsChild>
        <w:div w:id="1312444656">
          <w:marLeft w:val="0"/>
          <w:marRight w:val="0"/>
          <w:marTop w:val="0"/>
          <w:marBottom w:val="0"/>
          <w:divBdr>
            <w:top w:val="none" w:sz="0" w:space="0" w:color="auto"/>
            <w:left w:val="none" w:sz="0" w:space="0" w:color="auto"/>
            <w:bottom w:val="none" w:sz="0" w:space="0" w:color="auto"/>
            <w:right w:val="none" w:sz="0" w:space="0" w:color="auto"/>
          </w:divBdr>
          <w:divsChild>
            <w:div w:id="11706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1547338">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0279427">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84956674">
      <w:bodyDiv w:val="1"/>
      <w:marLeft w:val="0"/>
      <w:marRight w:val="0"/>
      <w:marTop w:val="0"/>
      <w:marBottom w:val="0"/>
      <w:divBdr>
        <w:top w:val="none" w:sz="0" w:space="0" w:color="auto"/>
        <w:left w:val="none" w:sz="0" w:space="0" w:color="auto"/>
        <w:bottom w:val="none" w:sz="0" w:space="0" w:color="auto"/>
        <w:right w:val="none" w:sz="0" w:space="0" w:color="auto"/>
      </w:divBdr>
      <w:divsChild>
        <w:div w:id="363988997">
          <w:marLeft w:val="0"/>
          <w:marRight w:val="0"/>
          <w:marTop w:val="0"/>
          <w:marBottom w:val="0"/>
          <w:divBdr>
            <w:top w:val="none" w:sz="0" w:space="0" w:color="auto"/>
            <w:left w:val="none" w:sz="0" w:space="0" w:color="auto"/>
            <w:bottom w:val="none" w:sz="0" w:space="0" w:color="auto"/>
            <w:right w:val="none" w:sz="0" w:space="0" w:color="auto"/>
          </w:divBdr>
          <w:divsChild>
            <w:div w:id="9475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016531">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5301100">
      <w:bodyDiv w:val="1"/>
      <w:marLeft w:val="0"/>
      <w:marRight w:val="0"/>
      <w:marTop w:val="0"/>
      <w:marBottom w:val="0"/>
      <w:divBdr>
        <w:top w:val="none" w:sz="0" w:space="0" w:color="auto"/>
        <w:left w:val="none" w:sz="0" w:space="0" w:color="auto"/>
        <w:bottom w:val="none" w:sz="0" w:space="0" w:color="auto"/>
        <w:right w:val="none" w:sz="0" w:space="0" w:color="auto"/>
      </w:divBdr>
      <w:divsChild>
        <w:div w:id="2075077764">
          <w:marLeft w:val="0"/>
          <w:marRight w:val="0"/>
          <w:marTop w:val="0"/>
          <w:marBottom w:val="0"/>
          <w:divBdr>
            <w:top w:val="none" w:sz="0" w:space="0" w:color="auto"/>
            <w:left w:val="none" w:sz="0" w:space="0" w:color="auto"/>
            <w:bottom w:val="none" w:sz="0" w:space="0" w:color="auto"/>
            <w:right w:val="none" w:sz="0" w:space="0" w:color="auto"/>
          </w:divBdr>
          <w:divsChild>
            <w:div w:id="146240932">
              <w:marLeft w:val="0"/>
              <w:marRight w:val="0"/>
              <w:marTop w:val="0"/>
              <w:marBottom w:val="0"/>
              <w:divBdr>
                <w:top w:val="none" w:sz="0" w:space="0" w:color="auto"/>
                <w:left w:val="none" w:sz="0" w:space="0" w:color="auto"/>
                <w:bottom w:val="none" w:sz="0" w:space="0" w:color="auto"/>
                <w:right w:val="none" w:sz="0" w:space="0" w:color="auto"/>
              </w:divBdr>
            </w:div>
            <w:div w:id="1229612786">
              <w:marLeft w:val="0"/>
              <w:marRight w:val="0"/>
              <w:marTop w:val="0"/>
              <w:marBottom w:val="0"/>
              <w:divBdr>
                <w:top w:val="none" w:sz="0" w:space="0" w:color="auto"/>
                <w:left w:val="none" w:sz="0" w:space="0" w:color="auto"/>
                <w:bottom w:val="none" w:sz="0" w:space="0" w:color="auto"/>
                <w:right w:val="none" w:sz="0" w:space="0" w:color="auto"/>
              </w:divBdr>
            </w:div>
            <w:div w:id="1998335126">
              <w:marLeft w:val="0"/>
              <w:marRight w:val="0"/>
              <w:marTop w:val="0"/>
              <w:marBottom w:val="0"/>
              <w:divBdr>
                <w:top w:val="none" w:sz="0" w:space="0" w:color="auto"/>
                <w:left w:val="none" w:sz="0" w:space="0" w:color="auto"/>
                <w:bottom w:val="none" w:sz="0" w:space="0" w:color="auto"/>
                <w:right w:val="none" w:sz="0" w:space="0" w:color="auto"/>
              </w:divBdr>
            </w:div>
            <w:div w:id="417870790">
              <w:marLeft w:val="0"/>
              <w:marRight w:val="0"/>
              <w:marTop w:val="0"/>
              <w:marBottom w:val="0"/>
              <w:divBdr>
                <w:top w:val="none" w:sz="0" w:space="0" w:color="auto"/>
                <w:left w:val="none" w:sz="0" w:space="0" w:color="auto"/>
                <w:bottom w:val="none" w:sz="0" w:space="0" w:color="auto"/>
                <w:right w:val="none" w:sz="0" w:space="0" w:color="auto"/>
              </w:divBdr>
            </w:div>
            <w:div w:id="1361053798">
              <w:marLeft w:val="0"/>
              <w:marRight w:val="0"/>
              <w:marTop w:val="0"/>
              <w:marBottom w:val="0"/>
              <w:divBdr>
                <w:top w:val="none" w:sz="0" w:space="0" w:color="auto"/>
                <w:left w:val="none" w:sz="0" w:space="0" w:color="auto"/>
                <w:bottom w:val="none" w:sz="0" w:space="0" w:color="auto"/>
                <w:right w:val="none" w:sz="0" w:space="0" w:color="auto"/>
              </w:divBdr>
            </w:div>
            <w:div w:id="11575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powerbi.com/" TargetMode="External"/><Relationship Id="rId117" Type="http://schemas.openxmlformats.org/officeDocument/2006/relationships/header" Target="header2.xml"/><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github.com/PowerBiDevCamp/pbix-samples/raw/main/COVID-19%20US.pbix" TargetMode="External"/><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2.png"/><Relationship Id="rId107" Type="http://schemas.openxmlformats.org/officeDocument/2006/relationships/image" Target="media/image89.png"/><Relationship Id="rId11" Type="http://schemas.openxmlformats.org/officeDocument/2006/relationships/hyperlink" Target="https://nodejs.org/en/download/"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s://app.powerbi.com" TargetMode="External"/><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footer" Target="footer2.xml"/><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hyperlink" Target="https://visualstudio.microsoft.com/downloads/"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6.png"/><Relationship Id="rId119" Type="http://schemas.openxmlformats.org/officeDocument/2006/relationships/fontTable" Target="fontTable.xml"/><Relationship Id="rId10" Type="http://schemas.openxmlformats.org/officeDocument/2006/relationships/hyperlink" Target="https://code.visualstudio.com/Download"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s://dotnet.microsoft.com/download/dotnet/5.0" TargetMode="External"/><Relationship Id="rId13" Type="http://schemas.openxmlformats.org/officeDocument/2006/relationships/hyperlink" Target="https://github.com/PowerBiDevCamp/Camp-Sessions/raw/master/Create%20Power%20BI%20Development%20Environment.pdf" TargetMode="Externa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header" Target="header1.xm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5.png"/><Relationship Id="rId14" Type="http://schemas.openxmlformats.org/officeDocument/2006/relationships/hyperlink" Target="https://github.com/PowerBiDevCamp/DOTNET5-UserOwnsData-Tutorial/raw/main/StudentLabFiles.zip"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hyperlink" Target="https://docs.microsoft.com/en-us/powershell/azure/active-directory/install-adv2?view=azureadps-2.0" TargetMode="Externa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hyperlink" Target="https://github.com/Microsoft/PowerBI-JavaScript/wiki" TargetMode="External"/><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8.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03AC3-50DA-4EEA-9865-05BBF6147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6397</TotalTime>
  <Pages>35</Pages>
  <Words>8494</Words>
  <Characters>48418</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Developing for Power BI using .NET Core</vt:lpstr>
    </vt:vector>
  </TitlesOfParts>
  <Company>Power BI Dev Camp</Company>
  <LinksUpToDate>false</LinksUpToDate>
  <CharactersWithSpaces>56799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for Power BI using .NET Core</dc:title>
  <dc:creator>ted@tedpattison.net</dc:creator>
  <cp:lastModifiedBy>Ted Pattison</cp:lastModifiedBy>
  <cp:revision>17</cp:revision>
  <cp:lastPrinted>2020-12-03T15:51:00Z</cp:lastPrinted>
  <dcterms:created xsi:type="dcterms:W3CDTF">2020-11-23T18:47:00Z</dcterms:created>
  <dcterms:modified xsi:type="dcterms:W3CDTF">2020-12-04T20:49:00Z</dcterms:modified>
</cp:coreProperties>
</file>